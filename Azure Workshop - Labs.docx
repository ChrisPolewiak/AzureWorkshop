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E77AD" w:rsidR="00AB4281" w:rsidP="007E77AD" w:rsidRDefault="00C0049C" w14:paraId="7D9FCC02" w14:textId="328F4222">
      <w:pPr>
        <w:pStyle w:val="Title"/>
        <w:jc w:val="left"/>
      </w:pPr>
      <w:r w:rsidRPr="007E77AD">
        <w:rPr>
          <w:noProof/>
          <w:lang w:eastAsia="pl-PL"/>
        </w:rPr>
        <w:drawing>
          <wp:anchor distT="0" distB="0" distL="114300" distR="114300" simplePos="0" relativeHeight="251658240" behindDoc="0" locked="0" layoutInCell="1" allowOverlap="1" wp14:anchorId="649A714D" wp14:editId="13F994EE">
            <wp:simplePos x="4688958" y="21265"/>
            <wp:positionH relativeFrom="margin">
              <wp:align>right</wp:align>
            </wp:positionH>
            <wp:positionV relativeFrom="margin">
              <wp:align>top</wp:align>
            </wp:positionV>
            <wp:extent cx="306324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logo_rgb_c-gr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1371600"/>
                    </a:xfrm>
                    <a:prstGeom prst="rect">
                      <a:avLst/>
                    </a:prstGeom>
                  </pic:spPr>
                </pic:pic>
              </a:graphicData>
            </a:graphic>
          </wp:anchor>
        </w:drawing>
      </w:r>
      <w:r w:rsidRPr="007E77AD" w:rsidR="0043755D">
        <w:t>Azure Workshop Labs</w:t>
      </w:r>
    </w:p>
    <w:p w:rsidRPr="007E77AD" w:rsidR="00CE1A31" w:rsidP="007E77AD" w:rsidRDefault="00CE1A31" w14:paraId="7CC4B157" w14:textId="1FE20131">
      <w:pPr>
        <w:pStyle w:val="Heading2"/>
        <w:jc w:val="left"/>
        <w:rPr>
          <w:b/>
        </w:rPr>
      </w:pPr>
    </w:p>
    <w:p w:rsidRPr="007E77AD" w:rsidR="0095556F" w:rsidP="007E77AD" w:rsidRDefault="0043755D" w14:paraId="6ED1DBDE" w14:textId="6735EC42">
      <w:pPr>
        <w:pStyle w:val="BodyText"/>
        <w:jc w:val="left"/>
      </w:pPr>
      <w:r w:rsidRPr="007E77AD">
        <w:t>Document last update</w:t>
      </w:r>
      <w:r w:rsidRPr="007E77AD" w:rsidR="0095556F">
        <w:t xml:space="preserve">: </w:t>
      </w:r>
      <w:r w:rsidRPr="007E77AD" w:rsidR="001672C8">
        <w:fldChar w:fldCharType="begin"/>
      </w:r>
      <w:r w:rsidRPr="007E77AD" w:rsidR="001672C8">
        <w:instrText xml:space="preserve"> SAVEDATE  \@ "yyyy-MM-dd"  \* MERGEFORMAT </w:instrText>
      </w:r>
      <w:r w:rsidRPr="007E77AD" w:rsidR="001672C8">
        <w:fldChar w:fldCharType="separate"/>
      </w:r>
      <w:r w:rsidR="00230D7B">
        <w:rPr>
          <w:noProof/>
        </w:rPr>
        <w:t>2020-03-04</w:t>
      </w:r>
      <w:r w:rsidRPr="007E77AD" w:rsidR="001672C8">
        <w:fldChar w:fldCharType="end"/>
      </w:r>
    </w:p>
    <w:p w:rsidRPr="007E77AD" w:rsidR="00A233F5" w:rsidP="007E77AD" w:rsidRDefault="00A233F5" w14:paraId="558B3600" w14:textId="58A38B52">
      <w:pPr>
        <w:jc w:val="left"/>
      </w:pPr>
    </w:p>
    <w:p w:rsidRPr="007E77AD" w:rsidR="00A233F5" w:rsidP="007E77AD" w:rsidRDefault="00A233F5" w14:paraId="1524A328" w14:textId="3993EB41">
      <w:pPr>
        <w:jc w:val="left"/>
      </w:pPr>
    </w:p>
    <w:p w:rsidRPr="007E77AD" w:rsidR="00A233F5" w:rsidP="007E77AD" w:rsidRDefault="00A233F5" w14:paraId="7AB4FF84" w14:textId="77777777">
      <w:pPr>
        <w:jc w:val="left"/>
      </w:pPr>
    </w:p>
    <w:sdt>
      <w:sdtPr>
        <w:rPr>
          <w:rFonts w:asciiTheme="minorHAnsi" w:hAnsiTheme="minorHAnsi" w:eastAsiaTheme="minorHAnsi" w:cstheme="minorBidi"/>
          <w:color w:val="auto"/>
          <w:sz w:val="22"/>
          <w:szCs w:val="22"/>
        </w:rPr>
        <w:id w:val="-600875895"/>
        <w:docPartObj>
          <w:docPartGallery w:val="Table of Contents"/>
          <w:docPartUnique/>
        </w:docPartObj>
      </w:sdtPr>
      <w:sdtEndPr>
        <w:rPr>
          <w:b/>
          <w:bCs/>
        </w:rPr>
      </w:sdtEndPr>
      <w:sdtContent>
        <w:p w:rsidRPr="007E77AD" w:rsidR="0095556F" w:rsidP="007E77AD" w:rsidRDefault="0043755D" w14:paraId="787CA737" w14:textId="764278E0">
          <w:pPr>
            <w:pStyle w:val="TOCHeading"/>
            <w:jc w:val="left"/>
          </w:pPr>
          <w:r w:rsidRPr="007E77AD">
            <w:t>Conten</w:t>
          </w:r>
          <w:bookmarkStart w:name="_GoBack" w:id="0"/>
          <w:bookmarkEnd w:id="0"/>
          <w:r w:rsidRPr="007E77AD">
            <w:t>t</w:t>
          </w:r>
        </w:p>
        <w:p w:rsidR="00782D3B" w:rsidRDefault="00CD77BF" w14:paraId="589CB133" w14:textId="4ED3BF73">
          <w:pPr>
            <w:pStyle w:val="TOC1"/>
            <w:tabs>
              <w:tab w:val="right" w:leader="dot" w:pos="10790"/>
            </w:tabs>
            <w:rPr>
              <w:rFonts w:eastAsiaTheme="minorEastAsia"/>
              <w:noProof/>
              <w:lang w:val="pl-PL" w:eastAsia="pl-PL"/>
            </w:rPr>
          </w:pPr>
          <w:r w:rsidRPr="007E77AD">
            <w:fldChar w:fldCharType="begin"/>
          </w:r>
          <w:r w:rsidRPr="007E77AD">
            <w:instrText xml:space="preserve"> TOC \o "1-1" \h \z \u </w:instrText>
          </w:r>
          <w:r w:rsidRPr="007E77AD">
            <w:fldChar w:fldCharType="separate"/>
          </w:r>
          <w:hyperlink w:history="1" w:anchor="_Toc34225449">
            <w:r w:rsidRPr="002E20C1" w:rsidR="00782D3B">
              <w:rPr>
                <w:rStyle w:val="Hyperlink"/>
                <w:noProof/>
              </w:rPr>
              <w:t>Manage users</w:t>
            </w:r>
            <w:r w:rsidR="00782D3B">
              <w:rPr>
                <w:noProof/>
                <w:webHidden/>
              </w:rPr>
              <w:tab/>
            </w:r>
            <w:r w:rsidR="00782D3B">
              <w:rPr>
                <w:noProof/>
                <w:webHidden/>
              </w:rPr>
              <w:fldChar w:fldCharType="begin"/>
            </w:r>
            <w:r w:rsidR="00782D3B">
              <w:rPr>
                <w:noProof/>
                <w:webHidden/>
              </w:rPr>
              <w:instrText xml:space="preserve"> PAGEREF _Toc34225449 \h </w:instrText>
            </w:r>
            <w:r w:rsidR="00782D3B">
              <w:rPr>
                <w:noProof/>
                <w:webHidden/>
              </w:rPr>
            </w:r>
            <w:r w:rsidR="00782D3B">
              <w:rPr>
                <w:noProof/>
                <w:webHidden/>
              </w:rPr>
              <w:fldChar w:fldCharType="separate"/>
            </w:r>
            <w:r w:rsidR="00782D3B">
              <w:rPr>
                <w:noProof/>
                <w:webHidden/>
              </w:rPr>
              <w:t>2</w:t>
            </w:r>
            <w:r w:rsidR="00782D3B">
              <w:rPr>
                <w:noProof/>
                <w:webHidden/>
              </w:rPr>
              <w:fldChar w:fldCharType="end"/>
            </w:r>
          </w:hyperlink>
        </w:p>
        <w:p w:rsidR="00782D3B" w:rsidRDefault="00782D3B" w14:paraId="0E46DF60" w14:textId="0E934528">
          <w:pPr>
            <w:pStyle w:val="TOC1"/>
            <w:tabs>
              <w:tab w:val="right" w:leader="dot" w:pos="10790"/>
            </w:tabs>
            <w:rPr>
              <w:rFonts w:eastAsiaTheme="minorEastAsia"/>
              <w:noProof/>
              <w:lang w:val="pl-PL" w:eastAsia="pl-PL"/>
            </w:rPr>
          </w:pPr>
          <w:hyperlink w:history="1" w:anchor="_Toc34225450">
            <w:r w:rsidRPr="002E20C1">
              <w:rPr>
                <w:rStyle w:val="Hyperlink"/>
                <w:noProof/>
              </w:rPr>
              <w:t>Azure Virtual N</w:t>
            </w:r>
            <w:r w:rsidRPr="002E20C1">
              <w:rPr>
                <w:rStyle w:val="Hyperlink"/>
                <w:noProof/>
              </w:rPr>
              <w:t>e</w:t>
            </w:r>
            <w:r w:rsidRPr="002E20C1">
              <w:rPr>
                <w:rStyle w:val="Hyperlink"/>
                <w:noProof/>
              </w:rPr>
              <w:t>twork</w:t>
            </w:r>
            <w:r>
              <w:rPr>
                <w:noProof/>
                <w:webHidden/>
              </w:rPr>
              <w:tab/>
            </w:r>
            <w:r>
              <w:rPr>
                <w:noProof/>
                <w:webHidden/>
              </w:rPr>
              <w:fldChar w:fldCharType="begin"/>
            </w:r>
            <w:r>
              <w:rPr>
                <w:noProof/>
                <w:webHidden/>
              </w:rPr>
              <w:instrText xml:space="preserve"> PAGEREF _Toc34225450 \h </w:instrText>
            </w:r>
            <w:r>
              <w:rPr>
                <w:noProof/>
                <w:webHidden/>
              </w:rPr>
            </w:r>
            <w:r>
              <w:rPr>
                <w:noProof/>
                <w:webHidden/>
              </w:rPr>
              <w:fldChar w:fldCharType="separate"/>
            </w:r>
            <w:r>
              <w:rPr>
                <w:noProof/>
                <w:webHidden/>
              </w:rPr>
              <w:t>4</w:t>
            </w:r>
            <w:r>
              <w:rPr>
                <w:noProof/>
                <w:webHidden/>
              </w:rPr>
              <w:fldChar w:fldCharType="end"/>
            </w:r>
          </w:hyperlink>
        </w:p>
        <w:p w:rsidR="00782D3B" w:rsidRDefault="00782D3B" w14:paraId="4FF4244A" w14:textId="3C2C7AF3">
          <w:pPr>
            <w:pStyle w:val="TOC1"/>
            <w:tabs>
              <w:tab w:val="right" w:leader="dot" w:pos="10790"/>
            </w:tabs>
            <w:rPr>
              <w:rFonts w:eastAsiaTheme="minorEastAsia"/>
              <w:noProof/>
              <w:lang w:val="pl-PL" w:eastAsia="pl-PL"/>
            </w:rPr>
          </w:pPr>
          <w:hyperlink w:history="1" w:anchor="_Toc34225451">
            <w:r w:rsidRPr="002E20C1">
              <w:rPr>
                <w:rStyle w:val="Hyperlink"/>
                <w:noProof/>
              </w:rPr>
              <w:t>Azure Virtual Machine</w:t>
            </w:r>
            <w:r>
              <w:rPr>
                <w:noProof/>
                <w:webHidden/>
              </w:rPr>
              <w:tab/>
            </w:r>
            <w:r>
              <w:rPr>
                <w:noProof/>
                <w:webHidden/>
              </w:rPr>
              <w:fldChar w:fldCharType="begin"/>
            </w:r>
            <w:r>
              <w:rPr>
                <w:noProof/>
                <w:webHidden/>
              </w:rPr>
              <w:instrText xml:space="preserve"> PAGEREF _Toc34225451 \h </w:instrText>
            </w:r>
            <w:r>
              <w:rPr>
                <w:noProof/>
                <w:webHidden/>
              </w:rPr>
            </w:r>
            <w:r>
              <w:rPr>
                <w:noProof/>
                <w:webHidden/>
              </w:rPr>
              <w:fldChar w:fldCharType="separate"/>
            </w:r>
            <w:r>
              <w:rPr>
                <w:noProof/>
                <w:webHidden/>
              </w:rPr>
              <w:t>7</w:t>
            </w:r>
            <w:r>
              <w:rPr>
                <w:noProof/>
                <w:webHidden/>
              </w:rPr>
              <w:fldChar w:fldCharType="end"/>
            </w:r>
          </w:hyperlink>
        </w:p>
        <w:p w:rsidR="00782D3B" w:rsidRDefault="00782D3B" w14:paraId="6421107C" w14:textId="7EEE37FA">
          <w:pPr>
            <w:pStyle w:val="TOC1"/>
            <w:tabs>
              <w:tab w:val="right" w:leader="dot" w:pos="10790"/>
            </w:tabs>
            <w:rPr>
              <w:rFonts w:eastAsiaTheme="minorEastAsia"/>
              <w:noProof/>
              <w:lang w:val="pl-PL" w:eastAsia="pl-PL"/>
            </w:rPr>
          </w:pPr>
          <w:hyperlink w:history="1" w:anchor="_Toc34225452">
            <w:r w:rsidRPr="002E20C1">
              <w:rPr>
                <w:rStyle w:val="Hyperlink"/>
                <w:noProof/>
              </w:rPr>
              <w:t>Azure Virtual Machine from Azure CLI</w:t>
            </w:r>
            <w:r>
              <w:rPr>
                <w:noProof/>
                <w:webHidden/>
              </w:rPr>
              <w:tab/>
            </w:r>
            <w:r>
              <w:rPr>
                <w:noProof/>
                <w:webHidden/>
              </w:rPr>
              <w:fldChar w:fldCharType="begin"/>
            </w:r>
            <w:r>
              <w:rPr>
                <w:noProof/>
                <w:webHidden/>
              </w:rPr>
              <w:instrText xml:space="preserve"> PAGEREF _Toc34225452 \h </w:instrText>
            </w:r>
            <w:r>
              <w:rPr>
                <w:noProof/>
                <w:webHidden/>
              </w:rPr>
            </w:r>
            <w:r>
              <w:rPr>
                <w:noProof/>
                <w:webHidden/>
              </w:rPr>
              <w:fldChar w:fldCharType="separate"/>
            </w:r>
            <w:r>
              <w:rPr>
                <w:noProof/>
                <w:webHidden/>
              </w:rPr>
              <w:t>10</w:t>
            </w:r>
            <w:r>
              <w:rPr>
                <w:noProof/>
                <w:webHidden/>
              </w:rPr>
              <w:fldChar w:fldCharType="end"/>
            </w:r>
          </w:hyperlink>
        </w:p>
        <w:p w:rsidR="00782D3B" w:rsidRDefault="00782D3B" w14:paraId="63824A93" w14:textId="222E8E8A">
          <w:pPr>
            <w:pStyle w:val="TOC1"/>
            <w:tabs>
              <w:tab w:val="right" w:leader="dot" w:pos="10790"/>
            </w:tabs>
            <w:rPr>
              <w:rFonts w:eastAsiaTheme="minorEastAsia"/>
              <w:noProof/>
              <w:lang w:val="pl-PL" w:eastAsia="pl-PL"/>
            </w:rPr>
          </w:pPr>
          <w:hyperlink w:history="1" w:anchor="_Toc34225453">
            <w:r w:rsidRPr="002E20C1">
              <w:rPr>
                <w:rStyle w:val="Hyperlink"/>
                <w:noProof/>
              </w:rPr>
              <w:t>Azure Container Service</w:t>
            </w:r>
            <w:r>
              <w:rPr>
                <w:noProof/>
                <w:webHidden/>
              </w:rPr>
              <w:tab/>
            </w:r>
            <w:r>
              <w:rPr>
                <w:noProof/>
                <w:webHidden/>
              </w:rPr>
              <w:fldChar w:fldCharType="begin"/>
            </w:r>
            <w:r>
              <w:rPr>
                <w:noProof/>
                <w:webHidden/>
              </w:rPr>
              <w:instrText xml:space="preserve"> PAGEREF _Toc34225453 \h </w:instrText>
            </w:r>
            <w:r>
              <w:rPr>
                <w:noProof/>
                <w:webHidden/>
              </w:rPr>
            </w:r>
            <w:r>
              <w:rPr>
                <w:noProof/>
                <w:webHidden/>
              </w:rPr>
              <w:fldChar w:fldCharType="separate"/>
            </w:r>
            <w:r>
              <w:rPr>
                <w:noProof/>
                <w:webHidden/>
              </w:rPr>
              <w:t>12</w:t>
            </w:r>
            <w:r>
              <w:rPr>
                <w:noProof/>
                <w:webHidden/>
              </w:rPr>
              <w:fldChar w:fldCharType="end"/>
            </w:r>
          </w:hyperlink>
        </w:p>
        <w:p w:rsidR="00782D3B" w:rsidRDefault="00782D3B" w14:paraId="1873C7F7" w14:textId="4C349C28">
          <w:pPr>
            <w:pStyle w:val="TOC1"/>
            <w:tabs>
              <w:tab w:val="right" w:leader="dot" w:pos="10790"/>
            </w:tabs>
            <w:rPr>
              <w:rFonts w:eastAsiaTheme="minorEastAsia"/>
              <w:noProof/>
              <w:lang w:val="pl-PL" w:eastAsia="pl-PL"/>
            </w:rPr>
          </w:pPr>
          <w:hyperlink w:history="1" w:anchor="_Toc34225454">
            <w:r w:rsidRPr="002E20C1">
              <w:rPr>
                <w:rStyle w:val="Hyperlink"/>
                <w:noProof/>
              </w:rPr>
              <w:t>Azure SQL Database</w:t>
            </w:r>
            <w:r>
              <w:rPr>
                <w:noProof/>
                <w:webHidden/>
              </w:rPr>
              <w:tab/>
            </w:r>
            <w:r>
              <w:rPr>
                <w:noProof/>
                <w:webHidden/>
              </w:rPr>
              <w:fldChar w:fldCharType="begin"/>
            </w:r>
            <w:r>
              <w:rPr>
                <w:noProof/>
                <w:webHidden/>
              </w:rPr>
              <w:instrText xml:space="preserve"> PAGEREF _Toc34225454 \h </w:instrText>
            </w:r>
            <w:r>
              <w:rPr>
                <w:noProof/>
                <w:webHidden/>
              </w:rPr>
            </w:r>
            <w:r>
              <w:rPr>
                <w:noProof/>
                <w:webHidden/>
              </w:rPr>
              <w:fldChar w:fldCharType="separate"/>
            </w:r>
            <w:r>
              <w:rPr>
                <w:noProof/>
                <w:webHidden/>
              </w:rPr>
              <w:t>14</w:t>
            </w:r>
            <w:r>
              <w:rPr>
                <w:noProof/>
                <w:webHidden/>
              </w:rPr>
              <w:fldChar w:fldCharType="end"/>
            </w:r>
          </w:hyperlink>
        </w:p>
        <w:p w:rsidR="00782D3B" w:rsidRDefault="00782D3B" w14:paraId="2CCB0B0D" w14:textId="367CDAE2">
          <w:pPr>
            <w:pStyle w:val="TOC1"/>
            <w:tabs>
              <w:tab w:val="right" w:leader="dot" w:pos="10790"/>
            </w:tabs>
            <w:rPr>
              <w:rFonts w:eastAsiaTheme="minorEastAsia"/>
              <w:noProof/>
              <w:lang w:val="pl-PL" w:eastAsia="pl-PL"/>
            </w:rPr>
          </w:pPr>
          <w:hyperlink w:history="1" w:anchor="_Toc34225455">
            <w:r w:rsidRPr="002E20C1">
              <w:rPr>
                <w:rStyle w:val="Hyperlink"/>
                <w:noProof/>
              </w:rPr>
              <w:t>Azure App Service</w:t>
            </w:r>
            <w:r>
              <w:rPr>
                <w:noProof/>
                <w:webHidden/>
              </w:rPr>
              <w:tab/>
            </w:r>
            <w:r>
              <w:rPr>
                <w:noProof/>
                <w:webHidden/>
              </w:rPr>
              <w:fldChar w:fldCharType="begin"/>
            </w:r>
            <w:r>
              <w:rPr>
                <w:noProof/>
                <w:webHidden/>
              </w:rPr>
              <w:instrText xml:space="preserve"> PAGEREF _Toc34225455 \h </w:instrText>
            </w:r>
            <w:r>
              <w:rPr>
                <w:noProof/>
                <w:webHidden/>
              </w:rPr>
            </w:r>
            <w:r>
              <w:rPr>
                <w:noProof/>
                <w:webHidden/>
              </w:rPr>
              <w:fldChar w:fldCharType="separate"/>
            </w:r>
            <w:r>
              <w:rPr>
                <w:noProof/>
                <w:webHidden/>
              </w:rPr>
              <w:t>16</w:t>
            </w:r>
            <w:r>
              <w:rPr>
                <w:noProof/>
                <w:webHidden/>
              </w:rPr>
              <w:fldChar w:fldCharType="end"/>
            </w:r>
          </w:hyperlink>
        </w:p>
        <w:p w:rsidR="00782D3B" w:rsidRDefault="00782D3B" w14:paraId="0473ADAB" w14:textId="0A1478FF">
          <w:pPr>
            <w:pStyle w:val="TOC1"/>
            <w:tabs>
              <w:tab w:val="right" w:leader="dot" w:pos="10790"/>
            </w:tabs>
            <w:rPr>
              <w:rFonts w:eastAsiaTheme="minorEastAsia"/>
              <w:noProof/>
              <w:lang w:val="pl-PL" w:eastAsia="pl-PL"/>
            </w:rPr>
          </w:pPr>
          <w:hyperlink w:history="1" w:anchor="_Toc34225456">
            <w:r w:rsidRPr="002E20C1">
              <w:rPr>
                <w:rStyle w:val="Hyperlink"/>
                <w:noProof/>
              </w:rPr>
              <w:t>Azure Storage</w:t>
            </w:r>
            <w:r>
              <w:rPr>
                <w:noProof/>
                <w:webHidden/>
              </w:rPr>
              <w:tab/>
            </w:r>
            <w:r>
              <w:rPr>
                <w:noProof/>
                <w:webHidden/>
              </w:rPr>
              <w:fldChar w:fldCharType="begin"/>
            </w:r>
            <w:r>
              <w:rPr>
                <w:noProof/>
                <w:webHidden/>
              </w:rPr>
              <w:instrText xml:space="preserve"> PAGEREF _Toc34225456 \h </w:instrText>
            </w:r>
            <w:r>
              <w:rPr>
                <w:noProof/>
                <w:webHidden/>
              </w:rPr>
            </w:r>
            <w:r>
              <w:rPr>
                <w:noProof/>
                <w:webHidden/>
              </w:rPr>
              <w:fldChar w:fldCharType="separate"/>
            </w:r>
            <w:r>
              <w:rPr>
                <w:noProof/>
                <w:webHidden/>
              </w:rPr>
              <w:t>18</w:t>
            </w:r>
            <w:r>
              <w:rPr>
                <w:noProof/>
                <w:webHidden/>
              </w:rPr>
              <w:fldChar w:fldCharType="end"/>
            </w:r>
          </w:hyperlink>
        </w:p>
        <w:p w:rsidR="00782D3B" w:rsidRDefault="00782D3B" w14:paraId="64DA3895" w14:textId="4056F9CD">
          <w:pPr>
            <w:pStyle w:val="TOC1"/>
            <w:tabs>
              <w:tab w:val="right" w:leader="dot" w:pos="10790"/>
            </w:tabs>
            <w:rPr>
              <w:rFonts w:eastAsiaTheme="minorEastAsia"/>
              <w:noProof/>
              <w:lang w:val="pl-PL" w:eastAsia="pl-PL"/>
            </w:rPr>
          </w:pPr>
          <w:hyperlink w:history="1" w:anchor="_Toc34225457">
            <w:r w:rsidRPr="002E20C1">
              <w:rPr>
                <w:rStyle w:val="Hyperlink"/>
                <w:noProof/>
              </w:rPr>
              <w:t>Security Center</w:t>
            </w:r>
            <w:r>
              <w:rPr>
                <w:noProof/>
                <w:webHidden/>
              </w:rPr>
              <w:tab/>
            </w:r>
            <w:r>
              <w:rPr>
                <w:noProof/>
                <w:webHidden/>
              </w:rPr>
              <w:fldChar w:fldCharType="begin"/>
            </w:r>
            <w:r>
              <w:rPr>
                <w:noProof/>
                <w:webHidden/>
              </w:rPr>
              <w:instrText xml:space="preserve"> PAGEREF _Toc34225457 \h </w:instrText>
            </w:r>
            <w:r>
              <w:rPr>
                <w:noProof/>
                <w:webHidden/>
              </w:rPr>
            </w:r>
            <w:r>
              <w:rPr>
                <w:noProof/>
                <w:webHidden/>
              </w:rPr>
              <w:fldChar w:fldCharType="separate"/>
            </w:r>
            <w:r>
              <w:rPr>
                <w:noProof/>
                <w:webHidden/>
              </w:rPr>
              <w:t>20</w:t>
            </w:r>
            <w:r>
              <w:rPr>
                <w:noProof/>
                <w:webHidden/>
              </w:rPr>
              <w:fldChar w:fldCharType="end"/>
            </w:r>
          </w:hyperlink>
        </w:p>
        <w:p w:rsidR="00782D3B" w:rsidRDefault="00782D3B" w14:paraId="22B9A690" w14:textId="180A2D84">
          <w:pPr>
            <w:pStyle w:val="TOC1"/>
            <w:tabs>
              <w:tab w:val="right" w:leader="dot" w:pos="10790"/>
            </w:tabs>
            <w:rPr>
              <w:rFonts w:eastAsiaTheme="minorEastAsia"/>
              <w:noProof/>
              <w:lang w:val="pl-PL" w:eastAsia="pl-PL"/>
            </w:rPr>
          </w:pPr>
          <w:hyperlink w:history="1" w:anchor="_Toc34225458">
            <w:r w:rsidRPr="002E20C1">
              <w:rPr>
                <w:rStyle w:val="Hyperlink"/>
                <w:noProof/>
              </w:rPr>
              <w:t>Trust Center</w:t>
            </w:r>
            <w:r>
              <w:rPr>
                <w:noProof/>
                <w:webHidden/>
              </w:rPr>
              <w:tab/>
            </w:r>
            <w:r>
              <w:rPr>
                <w:noProof/>
                <w:webHidden/>
              </w:rPr>
              <w:fldChar w:fldCharType="begin"/>
            </w:r>
            <w:r>
              <w:rPr>
                <w:noProof/>
                <w:webHidden/>
              </w:rPr>
              <w:instrText xml:space="preserve"> PAGEREF _Toc34225458 \h </w:instrText>
            </w:r>
            <w:r>
              <w:rPr>
                <w:noProof/>
                <w:webHidden/>
              </w:rPr>
            </w:r>
            <w:r>
              <w:rPr>
                <w:noProof/>
                <w:webHidden/>
              </w:rPr>
              <w:fldChar w:fldCharType="separate"/>
            </w:r>
            <w:r>
              <w:rPr>
                <w:noProof/>
                <w:webHidden/>
              </w:rPr>
              <w:t>21</w:t>
            </w:r>
            <w:r>
              <w:rPr>
                <w:noProof/>
                <w:webHidden/>
              </w:rPr>
              <w:fldChar w:fldCharType="end"/>
            </w:r>
          </w:hyperlink>
        </w:p>
        <w:p w:rsidR="00782D3B" w:rsidRDefault="00782D3B" w14:paraId="4737B482" w14:textId="0FE91B2B">
          <w:pPr>
            <w:pStyle w:val="TOC1"/>
            <w:tabs>
              <w:tab w:val="right" w:leader="dot" w:pos="10790"/>
            </w:tabs>
            <w:rPr>
              <w:rFonts w:eastAsiaTheme="minorEastAsia"/>
              <w:noProof/>
              <w:lang w:val="pl-PL" w:eastAsia="pl-PL"/>
            </w:rPr>
          </w:pPr>
          <w:hyperlink w:history="1" w:anchor="_Toc34225459">
            <w:r w:rsidRPr="002E20C1">
              <w:rPr>
                <w:rStyle w:val="Hyperlink"/>
                <w:noProof/>
              </w:rPr>
              <w:t>Pricing Calculator</w:t>
            </w:r>
            <w:r>
              <w:rPr>
                <w:noProof/>
                <w:webHidden/>
              </w:rPr>
              <w:tab/>
            </w:r>
            <w:r>
              <w:rPr>
                <w:noProof/>
                <w:webHidden/>
              </w:rPr>
              <w:fldChar w:fldCharType="begin"/>
            </w:r>
            <w:r>
              <w:rPr>
                <w:noProof/>
                <w:webHidden/>
              </w:rPr>
              <w:instrText xml:space="preserve"> PAGEREF _Toc34225459 \h </w:instrText>
            </w:r>
            <w:r>
              <w:rPr>
                <w:noProof/>
                <w:webHidden/>
              </w:rPr>
            </w:r>
            <w:r>
              <w:rPr>
                <w:noProof/>
                <w:webHidden/>
              </w:rPr>
              <w:fldChar w:fldCharType="separate"/>
            </w:r>
            <w:r>
              <w:rPr>
                <w:noProof/>
                <w:webHidden/>
              </w:rPr>
              <w:t>22</w:t>
            </w:r>
            <w:r>
              <w:rPr>
                <w:noProof/>
                <w:webHidden/>
              </w:rPr>
              <w:fldChar w:fldCharType="end"/>
            </w:r>
          </w:hyperlink>
        </w:p>
        <w:p w:rsidR="00782D3B" w:rsidRDefault="00782D3B" w14:paraId="3F14C308" w14:textId="17BC82E7">
          <w:pPr>
            <w:pStyle w:val="TOC1"/>
            <w:tabs>
              <w:tab w:val="right" w:leader="dot" w:pos="10790"/>
            </w:tabs>
            <w:rPr>
              <w:rFonts w:eastAsiaTheme="minorEastAsia"/>
              <w:noProof/>
              <w:lang w:val="pl-PL" w:eastAsia="pl-PL"/>
            </w:rPr>
          </w:pPr>
          <w:hyperlink w:history="1" w:anchor="_Toc34225460">
            <w:r w:rsidRPr="002E20C1">
              <w:rPr>
                <w:rStyle w:val="Hyperlink"/>
                <w:noProof/>
              </w:rPr>
              <w:t>Total Cost of Ownership (TCO) Calculator</w:t>
            </w:r>
            <w:r>
              <w:rPr>
                <w:noProof/>
                <w:webHidden/>
              </w:rPr>
              <w:tab/>
            </w:r>
            <w:r>
              <w:rPr>
                <w:noProof/>
                <w:webHidden/>
              </w:rPr>
              <w:fldChar w:fldCharType="begin"/>
            </w:r>
            <w:r>
              <w:rPr>
                <w:noProof/>
                <w:webHidden/>
              </w:rPr>
              <w:instrText xml:space="preserve"> PAGEREF _Toc34225460 \h </w:instrText>
            </w:r>
            <w:r>
              <w:rPr>
                <w:noProof/>
                <w:webHidden/>
              </w:rPr>
            </w:r>
            <w:r>
              <w:rPr>
                <w:noProof/>
                <w:webHidden/>
              </w:rPr>
              <w:fldChar w:fldCharType="separate"/>
            </w:r>
            <w:r>
              <w:rPr>
                <w:noProof/>
                <w:webHidden/>
              </w:rPr>
              <w:t>24</w:t>
            </w:r>
            <w:r>
              <w:rPr>
                <w:noProof/>
                <w:webHidden/>
              </w:rPr>
              <w:fldChar w:fldCharType="end"/>
            </w:r>
          </w:hyperlink>
        </w:p>
        <w:p w:rsidRPr="007E77AD" w:rsidR="0095556F" w:rsidP="007E77AD" w:rsidRDefault="00CD77BF" w14:paraId="6127D866" w14:textId="1A8AE1A6">
          <w:pPr>
            <w:jc w:val="left"/>
          </w:pPr>
          <w:r w:rsidRPr="007E77AD">
            <w:fldChar w:fldCharType="end"/>
          </w:r>
        </w:p>
      </w:sdtContent>
    </w:sdt>
    <w:p w:rsidRPr="007E77AD" w:rsidR="0095556F" w:rsidP="007E77AD" w:rsidRDefault="0095556F" w14:paraId="6D1E413D" w14:textId="47E72290">
      <w:pPr>
        <w:spacing w:before="0" w:after="160"/>
        <w:jc w:val="left"/>
        <w:rPr>
          <w:rFonts w:asciiTheme="majorHAnsi" w:hAnsiTheme="majorHAnsi" w:eastAsiaTheme="majorEastAsia" w:cstheme="majorBidi"/>
          <w:b/>
          <w:color w:val="2E74B5" w:themeColor="accent1" w:themeShade="BF"/>
          <w:sz w:val="32"/>
          <w:szCs w:val="32"/>
        </w:rPr>
      </w:pPr>
    </w:p>
    <w:p w:rsidRPr="007E77AD" w:rsidR="00F02583" w:rsidP="007E77AD" w:rsidRDefault="00F02583" w14:paraId="67696CA1" w14:textId="77777777">
      <w:pPr>
        <w:spacing w:before="0" w:after="160"/>
        <w:jc w:val="left"/>
        <w:rPr>
          <w:rFonts w:asciiTheme="majorHAnsi" w:hAnsiTheme="majorHAnsi" w:eastAsiaTheme="majorEastAsia" w:cstheme="majorBidi"/>
          <w:b/>
          <w:color w:val="2E74B5" w:themeColor="accent1" w:themeShade="BF"/>
          <w:sz w:val="32"/>
          <w:szCs w:val="32"/>
        </w:rPr>
      </w:pPr>
      <w:r w:rsidRPr="007E77AD">
        <w:br w:type="page"/>
      </w:r>
    </w:p>
    <w:p w:rsidRPr="007E77AD" w:rsidR="00710210" w:rsidP="00710210" w:rsidRDefault="00710210" w14:paraId="3F09D405" w14:textId="3567D0AB">
      <w:pPr>
        <w:pStyle w:val="Heading1"/>
        <w:jc w:val="left"/>
      </w:pPr>
      <w:bookmarkStart w:name="_Toc34225449" w:id="1"/>
      <w:r>
        <w:t>Manage users</w:t>
      </w:r>
      <w:bookmarkEnd w:id="1"/>
    </w:p>
    <w:p w:rsidRPr="007E77AD" w:rsidR="00710210" w:rsidP="00710210" w:rsidRDefault="00710210" w14:paraId="77179E40" w14:textId="77777777">
      <w:pPr>
        <w:pStyle w:val="Heading2"/>
        <w:jc w:val="left"/>
      </w:pPr>
      <w:r w:rsidRPr="007E77AD">
        <w:t>Description</w:t>
      </w:r>
    </w:p>
    <w:p w:rsidRPr="007E77AD" w:rsidR="00710210" w:rsidP="00710210" w:rsidRDefault="00710210" w14:paraId="601F06AB" w14:textId="0D3164C6">
      <w:pPr>
        <w:jc w:val="left"/>
      </w:pPr>
      <w:r w:rsidRPr="007E77AD">
        <w:t xml:space="preserve">In this walkthrough task we will create a </w:t>
      </w:r>
      <w:r>
        <w:t xml:space="preserve">new user for our environment and next we </w:t>
      </w:r>
      <w:r w:rsidR="004A6419">
        <w:t xml:space="preserve">assign user to </w:t>
      </w:r>
      <w:r w:rsidR="00A9784C">
        <w:t xml:space="preserve">Resource Group with </w:t>
      </w:r>
      <w:r w:rsidR="008E3D0E">
        <w:t>defined role</w:t>
      </w:r>
      <w:r w:rsidRPr="007E77AD">
        <w:t>.</w:t>
      </w:r>
    </w:p>
    <w:p w:rsidRPr="007E77AD" w:rsidR="00710210" w:rsidP="00710210" w:rsidRDefault="00710210" w14:paraId="214FAD0F" w14:textId="77777777">
      <w:pPr>
        <w:pStyle w:val="Heading2"/>
        <w:jc w:val="left"/>
      </w:pPr>
      <w:r w:rsidRPr="007E77AD">
        <w:t>Prerequisites</w:t>
      </w:r>
    </w:p>
    <w:p w:rsidRPr="007E77AD" w:rsidR="00710210" w:rsidP="00710210" w:rsidRDefault="00710210" w14:paraId="08AED140"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12">
        <w:r w:rsidRPr="007E77AD">
          <w:rPr>
            <w:rStyle w:val="Hyperlink"/>
          </w:rPr>
          <w:t>https://azure.microsoft.com/en-us/free/</w:t>
        </w:r>
      </w:hyperlink>
      <w:r w:rsidRPr="007E77AD">
        <w:t>.</w:t>
      </w:r>
    </w:p>
    <w:p w:rsidRPr="007E77AD" w:rsidR="00710210" w:rsidP="00710210" w:rsidRDefault="00710210" w14:paraId="359E2B97" w14:textId="77777777">
      <w:pPr>
        <w:pStyle w:val="Heading2"/>
        <w:jc w:val="left"/>
      </w:pPr>
      <w:r w:rsidRPr="007E77AD">
        <w:t>Steps</w:t>
      </w:r>
    </w:p>
    <w:p w:rsidR="00710210" w:rsidP="00710210" w:rsidRDefault="00710210" w14:paraId="0FFB0132" w14:textId="79EF5120">
      <w:pPr>
        <w:pStyle w:val="ListParagraph"/>
      </w:pPr>
      <w:r w:rsidRPr="007E77AD">
        <w:t xml:space="preserve">Sign </w:t>
      </w:r>
      <w:r w:rsidRPr="006721BA">
        <w:t xml:space="preserve">into the Azure portal at </w:t>
      </w:r>
      <w:hyperlink w:history="1" r:id="rId13">
        <w:r w:rsidRPr="00D7515B" w:rsidR="008E3D0E">
          <w:rPr>
            <w:rStyle w:val="Hyperlink"/>
          </w:rPr>
          <w:t>https://portal.azure.com</w:t>
        </w:r>
      </w:hyperlink>
    </w:p>
    <w:p w:rsidRPr="003D56D2" w:rsidR="003D56D2" w:rsidP="005A43D2" w:rsidRDefault="008E3D0E" w14:paraId="1F09DD02" w14:textId="4C3B48C0">
      <w:pPr>
        <w:pStyle w:val="ListParagraph"/>
        <w:numPr>
          <w:ilvl w:val="0"/>
          <w:numId w:val="0"/>
        </w:numPr>
        <w:ind w:left="720"/>
      </w:pPr>
      <w:r w:rsidRPr="006721BA">
        <w:t xml:space="preserve">Click on Menu button on left top corner of the Azure portal and </w:t>
      </w:r>
      <w:r w:rsidR="003D56D2">
        <w:t xml:space="preserve">select </w:t>
      </w:r>
      <w:r w:rsidRPr="003D56D2" w:rsidR="003D56D2">
        <w:rPr>
          <w:b/>
          <w:bCs/>
        </w:rPr>
        <w:t>Azure Active Directory</w:t>
      </w:r>
      <w:r w:rsidR="003D56D2">
        <w:t xml:space="preserve"> from the list</w:t>
      </w:r>
      <w:r w:rsidRPr="006721BA">
        <w:t>.</w:t>
      </w:r>
      <w:r w:rsidR="003D56D2">
        <w:br/>
      </w:r>
      <w:r w:rsidR="003D56D2">
        <w:t xml:space="preserve">If there is no </w:t>
      </w:r>
      <w:r w:rsidRPr="003D56D2" w:rsidR="003D56D2">
        <w:rPr>
          <w:b/>
          <w:bCs/>
        </w:rPr>
        <w:t>Azure Active Directory</w:t>
      </w:r>
      <w:r w:rsidR="003D56D2">
        <w:t xml:space="preserve"> position, click on </w:t>
      </w:r>
      <w:r w:rsidRPr="003D56D2" w:rsidR="003D56D2">
        <w:rPr>
          <w:b/>
          <w:bCs/>
        </w:rPr>
        <w:t>All Services</w:t>
      </w:r>
      <w:r w:rsidR="003D56D2">
        <w:t xml:space="preserve">, next </w:t>
      </w:r>
      <w:r w:rsidR="003E7FBC">
        <w:t xml:space="preserve">fill </w:t>
      </w:r>
      <w:r w:rsidRPr="003D56D2" w:rsidR="003E7FBC">
        <w:rPr>
          <w:b/>
          <w:bCs/>
        </w:rPr>
        <w:t>Azure Active Directory</w:t>
      </w:r>
      <w:r w:rsidRPr="003E7FBC" w:rsidR="003E7FBC">
        <w:t xml:space="preserve"> in Search</w:t>
      </w:r>
      <w:r w:rsidR="003E7FBC">
        <w:t xml:space="preserve"> field and click on </w:t>
      </w:r>
      <w:r w:rsidRPr="003D56D2" w:rsidR="003E7FBC">
        <w:rPr>
          <w:b/>
          <w:bCs/>
        </w:rPr>
        <w:t>Azure Active Directory</w:t>
      </w:r>
      <w:r w:rsidRPr="003E7FBC" w:rsidR="003E7FBC">
        <w:t xml:space="preserve"> link</w:t>
      </w:r>
      <w:r w:rsidR="003E7FBC">
        <w:t>.</w:t>
      </w:r>
    </w:p>
    <w:p w:rsidR="008E3D0E" w:rsidP="00710210" w:rsidRDefault="00D15EA7" w14:paraId="32AC4927" w14:textId="1FE67DF4">
      <w:pPr>
        <w:pStyle w:val="ListParagraph"/>
      </w:pPr>
      <w:r>
        <w:t xml:space="preserve">Go to section </w:t>
      </w:r>
      <w:r w:rsidRPr="00D15EA7">
        <w:rPr>
          <w:b/>
          <w:bCs/>
        </w:rPr>
        <w:t>Manage</w:t>
      </w:r>
      <w:r w:rsidRPr="00D15EA7">
        <w:t xml:space="preserve"> / </w:t>
      </w:r>
      <w:r w:rsidRPr="00D15EA7" w:rsidR="00025C6F">
        <w:rPr>
          <w:b/>
          <w:bCs/>
        </w:rPr>
        <w:t>Users</w:t>
      </w:r>
      <w:r w:rsidRPr="00D15EA7" w:rsidR="00025C6F">
        <w:t xml:space="preserve"> and</w:t>
      </w:r>
      <w:r w:rsidRPr="00D15EA7">
        <w:t xml:space="preserve"> </w:t>
      </w:r>
      <w:r>
        <w:t xml:space="preserve">click on </w:t>
      </w:r>
      <w:r>
        <w:rPr>
          <w:b/>
          <w:bCs/>
        </w:rPr>
        <w:t>New user</w:t>
      </w:r>
      <w:r>
        <w:t xml:space="preserve"> link on top of page</w:t>
      </w:r>
      <w:r w:rsidR="00C40A46">
        <w:t>.</w:t>
      </w:r>
    </w:p>
    <w:p w:rsidR="00C40A46" w:rsidP="00710210" w:rsidRDefault="00C40A46" w14:paraId="6E35E02B" w14:textId="38961AFD">
      <w:pPr>
        <w:pStyle w:val="ListParagraph"/>
      </w:pPr>
      <w:r>
        <w:t xml:space="preserve">Choose </w:t>
      </w:r>
      <w:r>
        <w:rPr>
          <w:b/>
          <w:bCs/>
        </w:rPr>
        <w:t>Create user</w:t>
      </w:r>
      <w:r>
        <w:t xml:space="preserve"> option and fill the form</w:t>
      </w:r>
    </w:p>
    <w:p w:rsidRPr="000A3144" w:rsidR="00C40A46" w:rsidP="000A3144" w:rsidRDefault="3415A5EA" w14:paraId="080AED2F" w14:textId="207DA3C5">
      <w:pPr>
        <w:pStyle w:val="Code"/>
        <w:rPr>
          <w:highlight w:val="yellow"/>
        </w:rPr>
      </w:pPr>
      <w:bookmarkStart w:name="_Hlk34220630" w:id="2"/>
      <w:r w:rsidRPr="000A3144">
        <w:t xml:space="preserve">Username: For example, </w:t>
      </w:r>
      <w:r w:rsidRPr="000A3144">
        <w:rPr>
          <w:highlight w:val="yellow"/>
        </w:rPr>
        <w:t>&lt;your-first-name&gt;</w:t>
      </w:r>
    </w:p>
    <w:p w:rsidRPr="000A3144" w:rsidR="00C40A46" w:rsidP="000A3144" w:rsidRDefault="3415A5EA" w14:paraId="2639C86B" w14:textId="4F6C7A06">
      <w:pPr>
        <w:pStyle w:val="Code"/>
        <w:rPr>
          <w:highlight w:val="yellow"/>
        </w:rPr>
      </w:pPr>
      <w:r w:rsidRPr="000A3144">
        <w:t xml:space="preserve">Name: For example, </w:t>
      </w:r>
      <w:r w:rsidRPr="000A3144">
        <w:rPr>
          <w:highlight w:val="yellow"/>
        </w:rPr>
        <w:t>&lt;Your-Name and Surname&gt;</w:t>
      </w:r>
    </w:p>
    <w:p w:rsidRPr="000A3144" w:rsidR="00C40A46" w:rsidP="000A3144" w:rsidRDefault="3415A5EA" w14:paraId="11CA6805" w14:textId="6F7F948E">
      <w:pPr>
        <w:pStyle w:val="Code"/>
        <w:rPr>
          <w:highlight w:val="yellow"/>
        </w:rPr>
      </w:pPr>
      <w:r w:rsidRPr="000A3144">
        <w:t xml:space="preserve">Password: Choose </w:t>
      </w:r>
      <w:r w:rsidRPr="000A3144">
        <w:rPr>
          <w:highlight w:val="yellow"/>
        </w:rPr>
        <w:t>Auto-generate password</w:t>
      </w:r>
      <w:r w:rsidRPr="000A3144">
        <w:t xml:space="preserve"> and check option </w:t>
      </w:r>
      <w:r w:rsidRPr="000A3144">
        <w:rPr>
          <w:highlight w:val="yellow"/>
        </w:rPr>
        <w:t>Show Password</w:t>
      </w:r>
    </w:p>
    <w:p w:rsidRPr="004D6DF4" w:rsidR="00C40A46" w:rsidP="0010203F" w:rsidRDefault="00687F76" w14:paraId="1D0555AB" w14:textId="549EF987">
      <w:pPr>
        <w:pStyle w:val="Quote"/>
      </w:pPr>
      <w:r>
        <w:t xml:space="preserve">Note! </w:t>
      </w:r>
      <w:r w:rsidR="004D6DF4">
        <w:t xml:space="preserve">Remember to copy </w:t>
      </w:r>
      <w:r>
        <w:t>username</w:t>
      </w:r>
      <w:r w:rsidR="005837DD">
        <w:t xml:space="preserve"> (with domain) and </w:t>
      </w:r>
      <w:r w:rsidR="004D6DF4">
        <w:t>initial password</w:t>
      </w:r>
      <w:r w:rsidR="005837DD">
        <w:t>.</w:t>
      </w:r>
    </w:p>
    <w:bookmarkEnd w:id="2"/>
    <w:p w:rsidRPr="0074039B" w:rsidR="005F1011" w:rsidP="0074039B" w:rsidRDefault="005F1011" w14:paraId="729372C2" w14:textId="6DA0BEFB">
      <w:pPr>
        <w:pStyle w:val="IntenseQuote"/>
      </w:pPr>
      <w:r w:rsidRPr="0074039B">
        <w:t>Congratulations! You have created a new user in your tenant (Azure Active Directory).</w:t>
      </w:r>
    </w:p>
    <w:p w:rsidR="00C40A46" w:rsidP="005837DD" w:rsidRDefault="00B84F84" w14:paraId="7196378B" w14:textId="5788BB91">
      <w:pPr>
        <w:pStyle w:val="ListParagraph"/>
      </w:pPr>
      <w:r w:rsidRPr="006721BA">
        <w:t xml:space="preserve">Click on Menu button on left top corner of the Azure portal and </w:t>
      </w:r>
      <w:r>
        <w:t xml:space="preserve">select </w:t>
      </w:r>
      <w:r w:rsidRPr="005F1011" w:rsidR="005F1011">
        <w:rPr>
          <w:b/>
          <w:bCs/>
        </w:rPr>
        <w:t>Subscriptions</w:t>
      </w:r>
      <w:r w:rsidR="005F1011">
        <w:rPr>
          <w:b/>
          <w:bCs/>
        </w:rPr>
        <w:t xml:space="preserve"> </w:t>
      </w:r>
      <w:r>
        <w:t>from the list</w:t>
      </w:r>
      <w:r w:rsidRPr="006721BA">
        <w:t>.</w:t>
      </w:r>
      <w:r>
        <w:br/>
      </w:r>
      <w:r>
        <w:t xml:space="preserve">If there is no </w:t>
      </w:r>
      <w:r w:rsidRPr="005F1011" w:rsidR="005F1011">
        <w:rPr>
          <w:b/>
          <w:bCs/>
        </w:rPr>
        <w:t>Subscriptions</w:t>
      </w:r>
      <w:r>
        <w:t xml:space="preserve"> position, click on </w:t>
      </w:r>
      <w:r w:rsidRPr="003D56D2">
        <w:rPr>
          <w:b/>
          <w:bCs/>
        </w:rPr>
        <w:t>All Services</w:t>
      </w:r>
      <w:r>
        <w:t xml:space="preserve">, next fill </w:t>
      </w:r>
      <w:r w:rsidRPr="005F1011" w:rsidR="005F1011">
        <w:rPr>
          <w:b/>
          <w:bCs/>
        </w:rPr>
        <w:t>Subscriptions</w:t>
      </w:r>
      <w:r w:rsidRPr="003E7FBC">
        <w:t xml:space="preserve"> in Search</w:t>
      </w:r>
      <w:r>
        <w:t xml:space="preserve"> field and click on </w:t>
      </w:r>
      <w:r w:rsidRPr="005F1011" w:rsidR="005F1011">
        <w:rPr>
          <w:b/>
          <w:bCs/>
        </w:rPr>
        <w:t>Subscriptions</w:t>
      </w:r>
      <w:r w:rsidRPr="003E7FBC">
        <w:t xml:space="preserve"> link</w:t>
      </w:r>
      <w:r>
        <w:t>.</w:t>
      </w:r>
    </w:p>
    <w:p w:rsidR="005F1011" w:rsidP="005837DD" w:rsidRDefault="00C63370" w14:paraId="33907C06" w14:textId="1ABFC0AA">
      <w:pPr>
        <w:pStyle w:val="ListParagraph"/>
      </w:pPr>
      <w:r>
        <w:t xml:space="preserve">Choose your Subscription, and when new page opened </w:t>
      </w:r>
      <w:r w:rsidR="007D0BF2">
        <w:t xml:space="preserve">choose </w:t>
      </w:r>
      <w:r w:rsidRPr="007D0BF2" w:rsidR="007D0BF2">
        <w:rPr>
          <w:b/>
          <w:bCs/>
        </w:rPr>
        <w:t>Access control (IAM)</w:t>
      </w:r>
      <w:r w:rsidR="007D0BF2">
        <w:t xml:space="preserve"> option.</w:t>
      </w:r>
    </w:p>
    <w:p w:rsidR="001260EE" w:rsidP="001260EE" w:rsidRDefault="007D0BF2" w14:paraId="54F08272" w14:textId="77777777">
      <w:pPr>
        <w:pStyle w:val="ListParagraph"/>
      </w:pPr>
      <w:r>
        <w:t xml:space="preserve">Click </w:t>
      </w:r>
      <w:r>
        <w:rPr>
          <w:b/>
          <w:bCs/>
        </w:rPr>
        <w:t>Add</w:t>
      </w:r>
      <w:r>
        <w:t xml:space="preserve"> link on top of the page</w:t>
      </w:r>
      <w:r w:rsidR="001477C3">
        <w:t xml:space="preserve">, choose </w:t>
      </w:r>
      <w:r w:rsidR="001477C3">
        <w:rPr>
          <w:b/>
          <w:bCs/>
        </w:rPr>
        <w:t>Add co-administrator</w:t>
      </w:r>
      <w:r w:rsidR="001477C3">
        <w:t xml:space="preserve">, </w:t>
      </w:r>
      <w:r w:rsidR="001653D1">
        <w:t>and select your newly created user from the list. You dan use search form.</w:t>
      </w:r>
      <w:r w:rsidR="00DD2E3F">
        <w:t xml:space="preserve"> Next click </w:t>
      </w:r>
      <w:r w:rsidR="00DD2E3F">
        <w:rPr>
          <w:b/>
          <w:bCs/>
        </w:rPr>
        <w:t>Add</w:t>
      </w:r>
      <w:r w:rsidR="00DD2E3F">
        <w:t xml:space="preserve"> button from below.</w:t>
      </w:r>
    </w:p>
    <w:p w:rsidR="004379F6" w:rsidP="001260EE" w:rsidRDefault="004379F6" w14:paraId="077CD629" w14:textId="61CEAB8D">
      <w:pPr>
        <w:pStyle w:val="ListParagraph"/>
        <w:numPr>
          <w:ilvl w:val="0"/>
          <w:numId w:val="0"/>
        </w:numPr>
        <w:ind w:left="720"/>
      </w:pPr>
      <w:r>
        <w:t xml:space="preserve">You can check if user is </w:t>
      </w:r>
      <w:r w:rsidR="00EB24B6">
        <w:t>subscription co-administrator</w:t>
      </w:r>
      <w:r w:rsidR="001260EE">
        <w:t xml:space="preserve"> – using Check access form.</w:t>
      </w:r>
    </w:p>
    <w:p w:rsidRPr="007E77AD" w:rsidR="001260EE" w:rsidP="0074039B" w:rsidRDefault="001260EE" w14:paraId="7AC73475" w14:textId="7090C995">
      <w:pPr>
        <w:pStyle w:val="IntenseQuote"/>
      </w:pPr>
      <w:r w:rsidRPr="007E77AD">
        <w:t xml:space="preserve">Congratulations! You </w:t>
      </w:r>
      <w:r>
        <w:t xml:space="preserve">added </w:t>
      </w:r>
      <w:r w:rsidR="00B50957">
        <w:t>a</w:t>
      </w:r>
      <w:r>
        <w:t xml:space="preserve"> user to co-administrator to your subscription</w:t>
      </w:r>
      <w:r w:rsidRPr="007E77AD">
        <w:t>.</w:t>
      </w:r>
    </w:p>
    <w:p w:rsidR="001260EE" w:rsidP="001260EE" w:rsidRDefault="001260EE" w14:paraId="789E2D61" w14:textId="16370992">
      <w:pPr>
        <w:pStyle w:val="ListParagraph"/>
      </w:pPr>
      <w:r w:rsidRPr="006721BA">
        <w:t xml:space="preserve">Click on Menu button on left top corner of the Azure portal and </w:t>
      </w:r>
      <w:r>
        <w:t xml:space="preserve">select </w:t>
      </w:r>
      <w:r w:rsidRPr="00EA0E3C" w:rsidR="00EA0E3C">
        <w:rPr>
          <w:b/>
          <w:bCs/>
        </w:rPr>
        <w:t>Resource groups</w:t>
      </w:r>
      <w:r w:rsidR="00EA0E3C">
        <w:rPr>
          <w:b/>
          <w:bCs/>
        </w:rPr>
        <w:t xml:space="preserve"> </w:t>
      </w:r>
      <w:r>
        <w:t>from the list</w:t>
      </w:r>
      <w:r w:rsidRPr="006721BA">
        <w:t>.</w:t>
      </w:r>
      <w:r>
        <w:br/>
      </w:r>
      <w:r>
        <w:t xml:space="preserve">If there is no </w:t>
      </w:r>
      <w:r w:rsidRPr="00EA0E3C" w:rsidR="00EA0E3C">
        <w:rPr>
          <w:b/>
          <w:bCs/>
        </w:rPr>
        <w:t>Resource groups</w:t>
      </w:r>
      <w:r w:rsidR="00EA0E3C">
        <w:t xml:space="preserve"> </w:t>
      </w:r>
      <w:r>
        <w:t xml:space="preserve">position, click on </w:t>
      </w:r>
      <w:r w:rsidRPr="001260EE">
        <w:rPr>
          <w:b/>
          <w:bCs/>
        </w:rPr>
        <w:t>All Services</w:t>
      </w:r>
      <w:r>
        <w:t xml:space="preserve">, next fill </w:t>
      </w:r>
      <w:r w:rsidRPr="00EA0E3C" w:rsidR="00EA0E3C">
        <w:rPr>
          <w:b/>
          <w:bCs/>
        </w:rPr>
        <w:t>Resource groups</w:t>
      </w:r>
      <w:r w:rsidRPr="003E7FBC" w:rsidR="00EA0E3C">
        <w:t xml:space="preserve"> </w:t>
      </w:r>
      <w:r w:rsidRPr="003E7FBC">
        <w:t>in Search</w:t>
      </w:r>
      <w:r>
        <w:t xml:space="preserve"> field and click on </w:t>
      </w:r>
      <w:r w:rsidRPr="00EA0E3C" w:rsidR="00EA0E3C">
        <w:rPr>
          <w:b/>
          <w:bCs/>
        </w:rPr>
        <w:t>Resource groups</w:t>
      </w:r>
      <w:r w:rsidRPr="003E7FBC" w:rsidR="00EA0E3C">
        <w:t xml:space="preserve"> </w:t>
      </w:r>
      <w:r w:rsidRPr="003E7FBC">
        <w:t>link</w:t>
      </w:r>
      <w:r>
        <w:t>.</w:t>
      </w:r>
    </w:p>
    <w:p w:rsidR="00EA0E3C" w:rsidP="001260EE" w:rsidRDefault="00EA0E3C" w14:paraId="5876D6D1" w14:textId="278AA632">
      <w:pPr>
        <w:pStyle w:val="ListParagraph"/>
      </w:pPr>
      <w:r>
        <w:t xml:space="preserve">Click on </w:t>
      </w:r>
      <w:r>
        <w:rPr>
          <w:b/>
          <w:bCs/>
        </w:rPr>
        <w:t>Add</w:t>
      </w:r>
      <w:r>
        <w:t xml:space="preserve"> button on top of the page and fill form</w:t>
      </w:r>
    </w:p>
    <w:p w:rsidRPr="007E77AD" w:rsidR="00EA0E3C" w:rsidP="000A3144" w:rsidRDefault="00EA0E3C" w14:paraId="1952D108" w14:textId="01E13FD4">
      <w:pPr>
        <w:pStyle w:val="Code"/>
      </w:pPr>
      <w:r>
        <w:t>Subscription</w:t>
      </w:r>
      <w:r w:rsidRPr="007E77AD">
        <w:t xml:space="preserve">: </w:t>
      </w:r>
      <w:r w:rsidRPr="00C40A46">
        <w:rPr>
          <w:highlight w:val="yellow"/>
        </w:rPr>
        <w:t>&lt;</w:t>
      </w:r>
      <w:r>
        <w:rPr>
          <w:highlight w:val="yellow"/>
        </w:rPr>
        <w:t>Your Subscription</w:t>
      </w:r>
      <w:r w:rsidRPr="00C40A46">
        <w:rPr>
          <w:highlight w:val="yellow"/>
        </w:rPr>
        <w:t xml:space="preserve"> &gt;</w:t>
      </w:r>
    </w:p>
    <w:p w:rsidRPr="007E77AD" w:rsidR="00EA0E3C" w:rsidP="000A3144" w:rsidRDefault="007F27E4" w14:paraId="1929E6DE" w14:textId="06163969">
      <w:pPr>
        <w:pStyle w:val="Code"/>
      </w:pPr>
      <w:r>
        <w:t>Resource group</w:t>
      </w:r>
      <w:r w:rsidR="00EA0E3C">
        <w:t xml:space="preserve">: </w:t>
      </w:r>
      <w:r w:rsidRPr="005157AF" w:rsidR="005157AF">
        <w:rPr>
          <w:b/>
          <w:bCs/>
          <w:highlight w:val="yellow"/>
        </w:rPr>
        <w:t>az900-rg-ro</w:t>
      </w:r>
    </w:p>
    <w:p w:rsidRPr="000D672A" w:rsidR="000D672A" w:rsidP="000A3144" w:rsidRDefault="000D672A" w14:paraId="310A7AE9" w14:textId="77777777">
      <w:pPr>
        <w:pStyle w:val="Code"/>
      </w:pPr>
      <w:r w:rsidRPr="000D672A">
        <w:t>Region: North Europe</w:t>
      </w:r>
    </w:p>
    <w:p w:rsidR="000D672A" w:rsidP="000D672A" w:rsidRDefault="000D672A" w14:paraId="21CF0E13" w14:textId="3BCC07B4">
      <w:pPr>
        <w:pStyle w:val="ListParagraph"/>
      </w:pPr>
      <w:r>
        <w:t xml:space="preserve">Click on </w:t>
      </w:r>
      <w:r w:rsidR="002C1A56">
        <w:rPr>
          <w:b/>
          <w:bCs/>
        </w:rPr>
        <w:t>Review and Create</w:t>
      </w:r>
      <w:r w:rsidRPr="002C1A56" w:rsidR="002C1A56">
        <w:t xml:space="preserve"> and next on </w:t>
      </w:r>
      <w:r w:rsidR="002C1A56">
        <w:rPr>
          <w:b/>
          <w:bCs/>
        </w:rPr>
        <w:t xml:space="preserve">Create </w:t>
      </w:r>
      <w:r>
        <w:t xml:space="preserve">button on </w:t>
      </w:r>
      <w:r w:rsidR="002C1A56">
        <w:t xml:space="preserve">bottom </w:t>
      </w:r>
      <w:r>
        <w:t>of the page</w:t>
      </w:r>
      <w:r w:rsidR="002C1A56">
        <w:t>.</w:t>
      </w:r>
    </w:p>
    <w:p w:rsidR="002C1A56" w:rsidP="000D672A" w:rsidRDefault="00D90E0A" w14:paraId="1D505949" w14:textId="7AFB3F42">
      <w:pPr>
        <w:pStyle w:val="ListParagraph"/>
      </w:pPr>
      <w:r>
        <w:t xml:space="preserve">Open your newly created Resource Group and choose </w:t>
      </w:r>
      <w:r w:rsidRPr="00D90E0A">
        <w:rPr>
          <w:b/>
          <w:bCs/>
        </w:rPr>
        <w:t>Access control (IAM)</w:t>
      </w:r>
      <w:r>
        <w:t xml:space="preserve"> option</w:t>
      </w:r>
    </w:p>
    <w:p w:rsidR="00D90E0A" w:rsidP="000D672A" w:rsidRDefault="00D221AA" w14:paraId="13B6C768" w14:textId="41E9D58F">
      <w:pPr>
        <w:pStyle w:val="ListParagraph"/>
      </w:pPr>
      <w:r>
        <w:t xml:space="preserve">Click </w:t>
      </w:r>
      <w:r>
        <w:rPr>
          <w:b/>
          <w:bCs/>
        </w:rPr>
        <w:t>Add</w:t>
      </w:r>
      <w:r>
        <w:t xml:space="preserve"> on top of the page and choose </w:t>
      </w:r>
      <w:r>
        <w:rPr>
          <w:b/>
          <w:bCs/>
        </w:rPr>
        <w:t>Add role assignment</w:t>
      </w:r>
      <w:r>
        <w:t xml:space="preserve"> option</w:t>
      </w:r>
      <w:r w:rsidR="009848C7">
        <w:t>. Fill form</w:t>
      </w:r>
    </w:p>
    <w:p w:rsidRPr="007E77AD" w:rsidR="009848C7" w:rsidP="000A3144" w:rsidRDefault="009848C7" w14:paraId="65C4A682" w14:textId="006A1ADE">
      <w:pPr>
        <w:pStyle w:val="Code"/>
      </w:pPr>
      <w:r>
        <w:t>Role</w:t>
      </w:r>
      <w:r w:rsidRPr="007E77AD">
        <w:t xml:space="preserve">: </w:t>
      </w:r>
      <w:r w:rsidRPr="005A67A6" w:rsidR="005A67A6">
        <w:rPr>
          <w:b/>
          <w:bCs/>
          <w:highlight w:val="yellow"/>
        </w:rPr>
        <w:t>Reader</w:t>
      </w:r>
    </w:p>
    <w:p w:rsidRPr="007E77AD" w:rsidR="009848C7" w:rsidP="000A3144" w:rsidRDefault="00BE5F81" w14:paraId="4434B340" w14:textId="17B9E15C">
      <w:pPr>
        <w:pStyle w:val="Code"/>
      </w:pPr>
      <w:r>
        <w:t>Assign access to:</w:t>
      </w:r>
      <w:r w:rsidR="009848C7">
        <w:t xml:space="preserve"> </w:t>
      </w:r>
      <w:r w:rsidRPr="00BE5F81">
        <w:rPr>
          <w:highlight w:val="yellow"/>
        </w:rPr>
        <w:t>Azure AD user, group, or service principal</w:t>
      </w:r>
    </w:p>
    <w:p w:rsidRPr="000D672A" w:rsidR="009848C7" w:rsidP="000A3144" w:rsidRDefault="00BE5F81" w14:paraId="34CD78EA" w14:textId="31F51FE2">
      <w:pPr>
        <w:pStyle w:val="Code"/>
      </w:pPr>
      <w:r>
        <w:t>Select</w:t>
      </w:r>
      <w:r w:rsidRPr="000D672A" w:rsidR="009848C7">
        <w:t xml:space="preserve">: </w:t>
      </w:r>
      <w:r>
        <w:t>Choose your previously created user from the list</w:t>
      </w:r>
    </w:p>
    <w:p w:rsidR="00BE5F81" w:rsidP="00BE5F81" w:rsidRDefault="00BE5F81" w14:paraId="68184912" w14:textId="4865D87B">
      <w:pPr>
        <w:pStyle w:val="ListParagraph"/>
      </w:pPr>
      <w:r>
        <w:t xml:space="preserve">Click </w:t>
      </w:r>
      <w:r>
        <w:rPr>
          <w:b/>
          <w:bCs/>
        </w:rPr>
        <w:t xml:space="preserve">Save </w:t>
      </w:r>
      <w:r>
        <w:t>on bottom of the page.</w:t>
      </w:r>
    </w:p>
    <w:p w:rsidRPr="007E77AD" w:rsidR="00BE5F81" w:rsidP="0074039B" w:rsidRDefault="00BE5F81" w14:paraId="121EF02B" w14:textId="30239743">
      <w:pPr>
        <w:pStyle w:val="IntenseQuote"/>
      </w:pPr>
      <w:r w:rsidRPr="007E77AD">
        <w:t xml:space="preserve">Congratulations! You </w:t>
      </w:r>
      <w:r w:rsidR="0010203F">
        <w:t>assign Reader (Read only) role to username to selected Resource Group</w:t>
      </w:r>
      <w:r w:rsidRPr="007E77AD">
        <w:t>.</w:t>
      </w:r>
    </w:p>
    <w:p w:rsidR="009C524D" w:rsidRDefault="009C524D" w14:paraId="0B604CB6" w14:textId="77777777">
      <w:pPr>
        <w:spacing w:before="0" w:after="160"/>
        <w:jc w:val="left"/>
        <w:rPr>
          <w:rFonts w:asciiTheme="majorHAnsi" w:hAnsiTheme="majorHAnsi" w:eastAsiaTheme="majorEastAsia" w:cstheme="majorBidi"/>
          <w:b/>
          <w:color w:val="2E74B5" w:themeColor="accent1" w:themeShade="BF"/>
          <w:sz w:val="32"/>
          <w:szCs w:val="32"/>
        </w:rPr>
      </w:pPr>
      <w:r>
        <w:br w:type="page"/>
      </w:r>
    </w:p>
    <w:p w:rsidRPr="007E77AD" w:rsidR="00DC5E89" w:rsidP="007E77AD" w:rsidRDefault="00DC5E89" w14:paraId="1EA8537F" w14:textId="422E758C">
      <w:pPr>
        <w:pStyle w:val="Heading1"/>
        <w:jc w:val="left"/>
      </w:pPr>
      <w:bookmarkStart w:name="_Toc34225450" w:id="3"/>
      <w:r w:rsidRPr="007E77AD">
        <w:t>Azure Virtual Network</w:t>
      </w:r>
      <w:bookmarkEnd w:id="3"/>
    </w:p>
    <w:p w:rsidRPr="007E77AD" w:rsidR="00DC5E89" w:rsidP="007E77AD" w:rsidRDefault="00DC5E89" w14:paraId="06E38AFA" w14:textId="77777777">
      <w:pPr>
        <w:pStyle w:val="Heading2"/>
        <w:jc w:val="left"/>
      </w:pPr>
      <w:r w:rsidRPr="007E77AD">
        <w:t>Description</w:t>
      </w:r>
    </w:p>
    <w:p w:rsidRPr="007E77AD" w:rsidR="00DC5E89" w:rsidP="007E77AD" w:rsidRDefault="00DC5E89" w14:paraId="62574879" w14:textId="74BA4F12">
      <w:pPr>
        <w:jc w:val="left"/>
      </w:pPr>
      <w:r w:rsidRPr="007E77AD">
        <w:t>In this walkthrough task we will create a virtual network with two subnets</w:t>
      </w:r>
      <w:r w:rsidRPr="007E77AD" w:rsidR="008D314B">
        <w:t>. We also create a Network Security Group (</w:t>
      </w:r>
      <w:r w:rsidRPr="007E77AD" w:rsidR="00AA5529">
        <w:t>service for network filter) to separate both subnets.</w:t>
      </w:r>
      <w:r w:rsidRPr="007E77AD" w:rsidR="00A5486E">
        <w:t xml:space="preserve"> Subnets are </w:t>
      </w:r>
      <w:r w:rsidRPr="007E77AD" w:rsidR="007E77AD">
        <w:t>like</w:t>
      </w:r>
      <w:r w:rsidRPr="007E77AD" w:rsidR="00A5486E">
        <w:t xml:space="preserve"> VLAN</w:t>
      </w:r>
      <w:r w:rsidRPr="007E77AD" w:rsidR="007E77AD">
        <w:t>s</w:t>
      </w:r>
      <w:r w:rsidRPr="007E77AD" w:rsidR="00A5486E">
        <w:t xml:space="preserve"> from on-prem environment</w:t>
      </w:r>
      <w:r w:rsidRPr="007E77AD">
        <w:t>.</w:t>
      </w:r>
    </w:p>
    <w:p w:rsidRPr="007E77AD" w:rsidR="00DC5E89" w:rsidP="007E77AD" w:rsidRDefault="00DC5E89" w14:paraId="498437E0" w14:textId="77777777">
      <w:pPr>
        <w:pStyle w:val="Heading2"/>
        <w:jc w:val="left"/>
      </w:pPr>
      <w:r w:rsidRPr="007E77AD">
        <w:t>Prerequisites</w:t>
      </w:r>
    </w:p>
    <w:p w:rsidRPr="007E77AD" w:rsidR="00DC5E89" w:rsidP="007E77AD" w:rsidRDefault="00DC5E89" w14:paraId="7060781F"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14">
        <w:r w:rsidRPr="007E77AD">
          <w:rPr>
            <w:rStyle w:val="Hyperlink"/>
          </w:rPr>
          <w:t>https://azure.microsoft.com/en-us/free/</w:t>
        </w:r>
      </w:hyperlink>
      <w:r w:rsidRPr="007E77AD">
        <w:t>.</w:t>
      </w:r>
    </w:p>
    <w:p w:rsidRPr="007E77AD" w:rsidR="00A5486E" w:rsidP="007E77AD" w:rsidRDefault="00DC5E89" w14:paraId="5C52478D" w14:textId="77777777">
      <w:pPr>
        <w:pStyle w:val="Heading2"/>
        <w:jc w:val="left"/>
      </w:pPr>
      <w:r w:rsidRPr="007E77AD">
        <w:t>Steps</w:t>
      </w:r>
    </w:p>
    <w:p w:rsidRPr="006721BA" w:rsidR="00A5486E" w:rsidP="008E3D0E" w:rsidRDefault="00A5486E" w14:paraId="5B8FE109" w14:textId="6D5A5F60">
      <w:pPr>
        <w:pStyle w:val="ListParagraph"/>
        <w:numPr>
          <w:ilvl w:val="0"/>
          <w:numId w:val="28"/>
        </w:numPr>
      </w:pPr>
      <w:r w:rsidRPr="007E77AD">
        <w:t xml:space="preserve">Sign </w:t>
      </w:r>
      <w:r w:rsidRPr="006721BA">
        <w:t xml:space="preserve">into the Azure portal at </w:t>
      </w:r>
      <w:hyperlink w:history="1" r:id="rId15">
        <w:r w:rsidRPr="00D7515B" w:rsidR="00710210">
          <w:rPr>
            <w:rStyle w:val="Hyperlink"/>
          </w:rPr>
          <w:t>https://portal.azure.com</w:t>
        </w:r>
      </w:hyperlink>
      <w:r w:rsidRPr="008E3D0E" w:rsidR="00710210">
        <w:rPr>
          <w:rStyle w:val="Hyperlink"/>
          <w:color w:val="auto"/>
          <w:u w:val="none"/>
        </w:rPr>
        <w:t xml:space="preserve">   </w:t>
      </w:r>
    </w:p>
    <w:p w:rsidRPr="006721BA" w:rsidR="00A5486E" w:rsidP="006721BA" w:rsidRDefault="00A5486E" w14:paraId="39B8F6EE" w14:textId="1D56B617">
      <w:pPr>
        <w:pStyle w:val="ListParagraph"/>
      </w:pPr>
      <w:r w:rsidRPr="006721BA">
        <w:t>Click on Menu button on left top corner of the Azure portal and then choose Create a resource on the top.</w:t>
      </w:r>
    </w:p>
    <w:p w:rsidRPr="006721BA" w:rsidR="00CE3BC2" w:rsidP="006721BA" w:rsidRDefault="00CE3BC2" w14:paraId="443D6A37" w14:textId="79822EA0">
      <w:pPr>
        <w:pStyle w:val="ListParagraph"/>
      </w:pPr>
      <w:r w:rsidRPr="006721BA">
        <w:t xml:space="preserve">In the search box above the list of Azure Marketplace resources, search for </w:t>
      </w:r>
      <w:r w:rsidRPr="006721BA" w:rsidR="00741BEE">
        <w:rPr>
          <w:highlight w:val="yellow"/>
        </w:rPr>
        <w:t>Virtual Network</w:t>
      </w:r>
      <w:r w:rsidRPr="006721BA">
        <w:t>, then click on it.</w:t>
      </w:r>
      <w:r w:rsidRPr="006721BA" w:rsidR="004A7BF4">
        <w:br/>
      </w:r>
      <w:r w:rsidRPr="006721BA" w:rsidR="004A7BF4">
        <w:t>You will receive page with Overview about service and pricing Plans. Click Create button.</w:t>
      </w:r>
    </w:p>
    <w:p w:rsidRPr="007E77AD" w:rsidR="002464FD" w:rsidP="006721BA" w:rsidRDefault="002464FD" w14:paraId="76AE80D9" w14:textId="78A8B616">
      <w:pPr>
        <w:pStyle w:val="ListParagraph"/>
      </w:pPr>
      <w:r w:rsidRPr="006721BA">
        <w:t>In the Basics tab</w:t>
      </w:r>
      <w:r w:rsidRPr="007E77AD">
        <w:t>, fill form details</w:t>
      </w:r>
      <w:r w:rsidRPr="007E77AD" w:rsidR="008664E0">
        <w:t>:</w:t>
      </w:r>
    </w:p>
    <w:p w:rsidRPr="007E77AD" w:rsidR="002464FD" w:rsidP="000A3144" w:rsidRDefault="002464FD" w14:paraId="1F91EE42" w14:textId="77777777">
      <w:pPr>
        <w:pStyle w:val="Code"/>
      </w:pPr>
      <w:r w:rsidRPr="007E77AD">
        <w:t xml:space="preserve">Subscription: </w:t>
      </w:r>
      <w:r w:rsidRPr="007E77AD">
        <w:rPr>
          <w:highlight w:val="yellow"/>
        </w:rPr>
        <w:t>&lt;Your Subscription&gt;</w:t>
      </w:r>
    </w:p>
    <w:p w:rsidRPr="007E77AD" w:rsidR="002464FD" w:rsidP="000A3144" w:rsidRDefault="002464FD" w14:paraId="3C6E2355" w14:textId="626E73E1">
      <w:pPr>
        <w:pStyle w:val="Code"/>
      </w:pPr>
      <w:r w:rsidRPr="007E77AD">
        <w:t xml:space="preserve">Resource Group: Click on Create new, and then type </w:t>
      </w:r>
      <w:r w:rsidRPr="007E77AD" w:rsidR="00C31EFB">
        <w:rPr>
          <w:highlight w:val="yellow"/>
        </w:rPr>
        <w:t>az900-rg</w:t>
      </w:r>
      <w:r w:rsidRPr="007E77AD">
        <w:t xml:space="preserve"> for the name.</w:t>
      </w:r>
    </w:p>
    <w:p w:rsidRPr="007E77AD" w:rsidR="002464FD" w:rsidP="000A3144" w:rsidRDefault="002464FD" w14:paraId="684E470C" w14:textId="38BD533C">
      <w:pPr>
        <w:pStyle w:val="Code"/>
      </w:pPr>
      <w:r w:rsidRPr="007E77AD">
        <w:t xml:space="preserve">Name: </w:t>
      </w:r>
      <w:r w:rsidRPr="007E77AD">
        <w:rPr>
          <w:highlight w:val="yellow"/>
        </w:rPr>
        <w:t>my</w:t>
      </w:r>
      <w:r w:rsidRPr="007E77AD" w:rsidR="00D21E38">
        <w:rPr>
          <w:highlight w:val="yellow"/>
        </w:rPr>
        <w:t>VNET</w:t>
      </w:r>
    </w:p>
    <w:p w:rsidRPr="007E77AD" w:rsidR="002464FD" w:rsidP="000A3144" w:rsidRDefault="002464FD" w14:paraId="1E088907" w14:textId="77777777">
      <w:pPr>
        <w:pStyle w:val="Code"/>
      </w:pPr>
      <w:r w:rsidRPr="007E77AD">
        <w:t xml:space="preserve">Region: </w:t>
      </w:r>
      <w:r w:rsidRPr="007E77AD">
        <w:rPr>
          <w:highlight w:val="yellow"/>
        </w:rPr>
        <w:t>North Europe</w:t>
      </w:r>
    </w:p>
    <w:p w:rsidRPr="007E77AD" w:rsidR="00273190" w:rsidP="006721BA" w:rsidRDefault="00780E90" w14:paraId="22946241" w14:textId="372BC929">
      <w:pPr>
        <w:pStyle w:val="ListParagraph"/>
      </w:pPr>
      <w:r w:rsidRPr="007E77AD">
        <w:t xml:space="preserve">Go to next step – </w:t>
      </w:r>
      <w:r w:rsidRPr="007E77AD" w:rsidR="00271E49">
        <w:rPr>
          <w:b/>
          <w:bCs/>
        </w:rPr>
        <w:t>IP Addresses</w:t>
      </w:r>
    </w:p>
    <w:p w:rsidRPr="007E77AD" w:rsidR="00271E49" w:rsidP="006721BA" w:rsidRDefault="00EF10E7" w14:paraId="51E86D9B" w14:textId="651129EA">
      <w:pPr>
        <w:pStyle w:val="ListParagraph"/>
      </w:pPr>
      <w:r w:rsidRPr="007E77AD">
        <w:t>Leave IPv4 address space default</w:t>
      </w:r>
      <w:r w:rsidRPr="007E77AD" w:rsidR="00663919">
        <w:t xml:space="preserve"> value </w:t>
      </w:r>
      <w:r w:rsidRPr="007E77AD" w:rsidR="00663919">
        <w:rPr>
          <w:b/>
          <w:bCs/>
          <w:highlight w:val="yellow"/>
        </w:rPr>
        <w:t>172.16.0.0/16</w:t>
      </w:r>
      <w:r w:rsidRPr="007E77AD">
        <w:t>.</w:t>
      </w:r>
    </w:p>
    <w:p w:rsidRPr="007E77AD" w:rsidR="0071321D" w:rsidP="006721BA" w:rsidRDefault="0071321D" w14:paraId="1C43F799" w14:textId="4E8BE5C9">
      <w:pPr>
        <w:pStyle w:val="ListParagraph"/>
      </w:pPr>
      <w:r w:rsidRPr="007E77AD">
        <w:t xml:space="preserve">Click on </w:t>
      </w:r>
      <w:r w:rsidRPr="007E77AD">
        <w:rPr>
          <w:b/>
          <w:bCs/>
        </w:rPr>
        <w:t>Add subnet</w:t>
      </w:r>
      <w:r w:rsidRPr="007E77AD">
        <w:t xml:space="preserve"> button, and when new dialog box </w:t>
      </w:r>
      <w:r w:rsidRPr="007E77AD" w:rsidR="008664E0">
        <w:t>appears</w:t>
      </w:r>
      <w:r w:rsidRPr="007E77AD">
        <w:t xml:space="preserve"> fill</w:t>
      </w:r>
      <w:r w:rsidRPr="007E77AD" w:rsidR="008664E0">
        <w:t xml:space="preserve"> the form</w:t>
      </w:r>
      <w:r w:rsidRPr="007E77AD" w:rsidR="00663919">
        <w:t xml:space="preserve"> and click Add at the bottom of page.</w:t>
      </w:r>
    </w:p>
    <w:p w:rsidRPr="007E77AD" w:rsidR="008664E0" w:rsidP="000A3144" w:rsidRDefault="008664E0" w14:paraId="73CC9CE3" w14:textId="34445AC8">
      <w:pPr>
        <w:pStyle w:val="Code"/>
        <w:rPr>
          <w:b/>
          <w:bCs/>
        </w:rPr>
      </w:pPr>
      <w:r w:rsidRPr="007E77AD">
        <w:t xml:space="preserve">Subnet name: </w:t>
      </w:r>
      <w:r w:rsidRPr="007E77AD">
        <w:rPr>
          <w:b/>
          <w:bCs/>
          <w:highlight w:val="yellow"/>
        </w:rPr>
        <w:t>DMZ</w:t>
      </w:r>
      <w:r w:rsidRPr="007E77AD" w:rsidR="0066326D">
        <w:rPr>
          <w:b/>
          <w:bCs/>
          <w:highlight w:val="yellow"/>
        </w:rPr>
        <w:t>-</w:t>
      </w:r>
      <w:r w:rsidRPr="007E77AD">
        <w:rPr>
          <w:b/>
          <w:bCs/>
          <w:highlight w:val="yellow"/>
        </w:rPr>
        <w:t>Zone</w:t>
      </w:r>
    </w:p>
    <w:p w:rsidRPr="007E77AD" w:rsidR="008664E0" w:rsidP="000A3144" w:rsidRDefault="008664E0" w14:paraId="0BABA1E9" w14:textId="1E0AFEA2">
      <w:pPr>
        <w:pStyle w:val="Code"/>
      </w:pPr>
      <w:r w:rsidRPr="007E77AD">
        <w:t>Subnet address range</w:t>
      </w:r>
      <w:r w:rsidRPr="007E77AD" w:rsidR="00D71C93">
        <w:t xml:space="preserve">: </w:t>
      </w:r>
      <w:r w:rsidRPr="007E77AD" w:rsidR="00D71C93">
        <w:rPr>
          <w:b/>
          <w:bCs/>
          <w:highlight w:val="yellow"/>
        </w:rPr>
        <w:t>172.16.1.0/24</w:t>
      </w:r>
    </w:p>
    <w:p w:rsidRPr="007E77AD" w:rsidR="00D71C93" w:rsidP="000A3144" w:rsidRDefault="00D71C93" w14:paraId="636B2E8A" w14:textId="480AB1F5">
      <w:pPr>
        <w:pStyle w:val="Code"/>
      </w:pPr>
      <w:r w:rsidRPr="007E77AD">
        <w:t>Services Endpoints</w:t>
      </w:r>
      <w:r w:rsidRPr="007E77AD" w:rsidR="008664E0">
        <w:t xml:space="preserve">: </w:t>
      </w:r>
      <w:r w:rsidRPr="007E77AD">
        <w:t>leave default</w:t>
      </w:r>
    </w:p>
    <w:p w:rsidRPr="007E77AD" w:rsidR="00780E90" w:rsidP="006721BA" w:rsidRDefault="00780E90" w14:paraId="78534B77" w14:textId="421555BD">
      <w:pPr>
        <w:pStyle w:val="ListParagraph"/>
      </w:pPr>
      <w:r w:rsidRPr="007E77AD">
        <w:t xml:space="preserve">Go to next step – </w:t>
      </w:r>
      <w:r w:rsidRPr="007E77AD">
        <w:rPr>
          <w:b/>
          <w:bCs/>
        </w:rPr>
        <w:t>Security</w:t>
      </w:r>
      <w:r w:rsidRPr="007E77AD" w:rsidR="00054C1F">
        <w:t>, and leave all values default</w:t>
      </w:r>
    </w:p>
    <w:p w:rsidRPr="007E77AD" w:rsidR="0070531B" w:rsidP="006721BA" w:rsidRDefault="00207127" w14:paraId="2DFE3FB2" w14:textId="77777777">
      <w:pPr>
        <w:pStyle w:val="ListParagraph"/>
      </w:pPr>
      <w:r w:rsidRPr="007E77AD">
        <w:t xml:space="preserve">Click on </w:t>
      </w:r>
      <w:r w:rsidRPr="007E77AD">
        <w:rPr>
          <w:b/>
          <w:bCs/>
          <w:highlight w:val="yellow"/>
        </w:rPr>
        <w:t>Review + create</w:t>
      </w:r>
      <w:r w:rsidRPr="007E77AD">
        <w:t xml:space="preserve"> button below. Once Validation is passed click the </w:t>
      </w:r>
      <w:r w:rsidRPr="007E77AD">
        <w:rPr>
          <w:b/>
          <w:bCs/>
          <w:highlight w:val="yellow"/>
        </w:rPr>
        <w:t>Create button</w:t>
      </w:r>
      <w:r w:rsidRPr="007E77AD">
        <w:t>.</w:t>
      </w:r>
    </w:p>
    <w:p w:rsidRPr="007E77AD" w:rsidR="00B2755A" w:rsidP="006721BA" w:rsidRDefault="00B2755A" w14:paraId="76D441DB" w14:textId="26497F40">
      <w:pPr>
        <w:pStyle w:val="ListParagraph"/>
      </w:pPr>
      <w:r w:rsidRPr="007E77AD">
        <w:t xml:space="preserve">Click on Menu button on left top corner of the Azure portal and then choose </w:t>
      </w:r>
      <w:r w:rsidRPr="007E77AD">
        <w:rPr>
          <w:b/>
          <w:bCs/>
        </w:rPr>
        <w:t>Create a resource</w:t>
      </w:r>
      <w:r w:rsidRPr="007E77AD">
        <w:t xml:space="preserve"> on the top.</w:t>
      </w:r>
      <w:r w:rsidRPr="007E77AD" w:rsidR="002D72A3">
        <w:br/>
      </w:r>
      <w:r w:rsidRPr="007E77AD" w:rsidR="002D72A3">
        <w:t xml:space="preserve">And search for </w:t>
      </w:r>
      <w:r w:rsidRPr="007E77AD" w:rsidR="002D72A3">
        <w:rPr>
          <w:b/>
          <w:bCs/>
        </w:rPr>
        <w:t>Network Security Group</w:t>
      </w:r>
      <w:r w:rsidRPr="007E77AD" w:rsidR="002D72A3">
        <w:t xml:space="preserve"> service</w:t>
      </w:r>
      <w:r w:rsidRPr="007E77AD" w:rsidR="008C76F0">
        <w:t xml:space="preserve"> and Create</w:t>
      </w:r>
      <w:r w:rsidRPr="007E77AD" w:rsidR="005E29A1">
        <w:t xml:space="preserve"> it.</w:t>
      </w:r>
    </w:p>
    <w:p w:rsidRPr="007E77AD" w:rsidR="005E29A1" w:rsidP="006721BA" w:rsidRDefault="005E29A1" w14:paraId="6CA3931D" w14:textId="3687177F">
      <w:pPr>
        <w:pStyle w:val="ListParagraph"/>
      </w:pPr>
      <w:r w:rsidRPr="007E77AD">
        <w:t xml:space="preserve">Fill </w:t>
      </w:r>
      <w:r w:rsidRPr="007E77AD" w:rsidR="00405EDD">
        <w:t>form</w:t>
      </w:r>
      <w:r w:rsidRPr="007E77AD" w:rsidR="00FF43DB">
        <w:t>:</w:t>
      </w:r>
    </w:p>
    <w:p w:rsidRPr="007E77AD" w:rsidR="00FF43DB" w:rsidP="000A3144" w:rsidRDefault="00FF43DB" w14:paraId="035D4A40" w14:textId="77777777">
      <w:pPr>
        <w:pStyle w:val="Code"/>
      </w:pPr>
      <w:r w:rsidRPr="007E77AD">
        <w:t xml:space="preserve">Subscription: </w:t>
      </w:r>
      <w:r w:rsidRPr="007E77AD">
        <w:rPr>
          <w:highlight w:val="yellow"/>
        </w:rPr>
        <w:t>&lt;Your Subscription&gt;</w:t>
      </w:r>
    </w:p>
    <w:p w:rsidRPr="007E77AD" w:rsidR="00FF43DB" w:rsidP="000A3144" w:rsidRDefault="00FF43DB" w14:paraId="2CF618CC" w14:textId="09395991">
      <w:pPr>
        <w:pStyle w:val="Code"/>
      </w:pPr>
      <w:r w:rsidRPr="007E77AD">
        <w:t xml:space="preserve">Resource Group: Select previously created </w:t>
      </w:r>
      <w:r w:rsidRPr="007E77AD" w:rsidR="00C31EFB">
        <w:rPr>
          <w:highlight w:val="yellow"/>
        </w:rPr>
        <w:t>az900-rg</w:t>
      </w:r>
    </w:p>
    <w:p w:rsidRPr="007E77AD" w:rsidR="00FF43DB" w:rsidP="000A3144" w:rsidRDefault="00FF43DB" w14:paraId="78220FA4" w14:textId="48E70A37">
      <w:pPr>
        <w:pStyle w:val="Code"/>
      </w:pPr>
      <w:r w:rsidRPr="007E77AD">
        <w:t xml:space="preserve">Name: </w:t>
      </w:r>
      <w:r w:rsidRPr="007E77AD">
        <w:rPr>
          <w:highlight w:val="yellow"/>
        </w:rPr>
        <w:t>my</w:t>
      </w:r>
      <w:r w:rsidRPr="007E77AD" w:rsidR="001920D6">
        <w:rPr>
          <w:highlight w:val="yellow"/>
        </w:rPr>
        <w:t>NSG-DMZ</w:t>
      </w:r>
    </w:p>
    <w:p w:rsidRPr="007E77AD" w:rsidR="00FF43DB" w:rsidP="000A3144" w:rsidRDefault="00FF43DB" w14:paraId="4DBEF5FF" w14:textId="77777777">
      <w:pPr>
        <w:pStyle w:val="Code"/>
      </w:pPr>
      <w:r w:rsidRPr="007E77AD">
        <w:t xml:space="preserve">Region: </w:t>
      </w:r>
      <w:r w:rsidRPr="007E77AD">
        <w:rPr>
          <w:highlight w:val="yellow"/>
        </w:rPr>
        <w:t>North Europe</w:t>
      </w:r>
    </w:p>
    <w:p w:rsidRPr="007E77AD" w:rsidR="00207127" w:rsidP="006721BA" w:rsidRDefault="00686FEC" w14:paraId="47870734" w14:textId="074B6AA1">
      <w:pPr>
        <w:pStyle w:val="ListParagraph"/>
      </w:pPr>
      <w:r w:rsidRPr="007E77AD">
        <w:t xml:space="preserve">Click on </w:t>
      </w:r>
      <w:r w:rsidRPr="007E77AD">
        <w:rPr>
          <w:b/>
          <w:bCs/>
          <w:highlight w:val="yellow"/>
        </w:rPr>
        <w:t>Review + create</w:t>
      </w:r>
      <w:r w:rsidRPr="007E77AD">
        <w:t xml:space="preserve"> button below. Once Validation is passed click the </w:t>
      </w:r>
      <w:r w:rsidRPr="007E77AD">
        <w:rPr>
          <w:b/>
          <w:bCs/>
          <w:highlight w:val="yellow"/>
        </w:rPr>
        <w:t>Create button</w:t>
      </w:r>
      <w:r w:rsidRPr="007E77AD" w:rsidR="00174B0E">
        <w:t>.</w:t>
      </w:r>
    </w:p>
    <w:p w:rsidRPr="007E77AD" w:rsidR="00145A43" w:rsidP="006721BA" w:rsidRDefault="00145A43" w14:paraId="6A90CB18" w14:textId="77777777">
      <w:pPr>
        <w:pStyle w:val="ListParagraph"/>
      </w:pPr>
      <w:r w:rsidRPr="007E77AD">
        <w:t xml:space="preserve">Create secondary Network Security group (repeat steps from 10). For new NSG use other name </w:t>
      </w:r>
      <w:r w:rsidRPr="007E77AD">
        <w:rPr>
          <w:b/>
          <w:bCs/>
          <w:highlight w:val="yellow"/>
        </w:rPr>
        <w:t>myNSG-Default</w:t>
      </w:r>
      <w:r w:rsidRPr="007E77AD">
        <w:rPr>
          <w:b/>
          <w:bCs/>
        </w:rPr>
        <w:t xml:space="preserve">. </w:t>
      </w:r>
    </w:p>
    <w:p w:rsidRPr="006721BA" w:rsidR="00145A43" w:rsidP="006721BA" w:rsidRDefault="00145A43" w14:paraId="4FCC3873" w14:textId="77777777">
      <w:pPr>
        <w:pStyle w:val="ListParagraph"/>
      </w:pPr>
      <w:r w:rsidRPr="006721BA">
        <w:t>Once the Network Security Group are created, go to the Resource Group you placed them click on previously created Virtual Network (</w:t>
      </w:r>
      <w:r w:rsidRPr="006721BA">
        <w:rPr>
          <w:highlight w:val="yellow"/>
        </w:rPr>
        <w:t>myVNET</w:t>
      </w:r>
      <w:r w:rsidRPr="006721BA">
        <w:t>).</w:t>
      </w:r>
    </w:p>
    <w:p w:rsidRPr="006721BA" w:rsidR="00145A43" w:rsidP="006721BA" w:rsidRDefault="00145A43" w14:paraId="689E80B9" w14:textId="34BCE5C9">
      <w:pPr>
        <w:pStyle w:val="ListParagraph"/>
      </w:pPr>
      <w:r w:rsidRPr="006721BA">
        <w:t>Click on Settings / Subnets section and click on Default subnet.</w:t>
      </w:r>
    </w:p>
    <w:p w:rsidRPr="006721BA" w:rsidR="00145A43" w:rsidP="006721BA" w:rsidRDefault="00145A43" w14:paraId="734649F9" w14:textId="23BD1718">
      <w:pPr>
        <w:pStyle w:val="ListParagraph"/>
      </w:pPr>
      <w:r w:rsidRPr="006721BA">
        <w:t xml:space="preserve">In middle of screen you should find option Network security group. Choose </w:t>
      </w:r>
      <w:r w:rsidRPr="006721BA">
        <w:rPr>
          <w:highlight w:val="yellow"/>
        </w:rPr>
        <w:t>myNSG-Default</w:t>
      </w:r>
      <w:r w:rsidRPr="006721BA">
        <w:t xml:space="preserve"> from drop-down list and click on Save button on top of page. Close page to back to previous items.</w:t>
      </w:r>
    </w:p>
    <w:p w:rsidRPr="007E77AD" w:rsidR="00174B0E" w:rsidP="006721BA" w:rsidRDefault="00145A43" w14:paraId="5DDAAE50" w14:textId="11C95CA2">
      <w:pPr>
        <w:pStyle w:val="ListParagraph"/>
      </w:pPr>
      <w:r w:rsidRPr="006721BA">
        <w:t>G</w:t>
      </w:r>
      <w:r w:rsidRPr="006721BA" w:rsidR="00174B0E">
        <w:t>o to the Resource</w:t>
      </w:r>
      <w:r w:rsidRPr="007E77AD" w:rsidR="00174B0E">
        <w:t xml:space="preserve"> Group </w:t>
      </w:r>
      <w:r w:rsidRPr="007E77AD" w:rsidR="00C31EFB">
        <w:rPr>
          <w:b/>
          <w:bCs/>
          <w:highlight w:val="yellow"/>
        </w:rPr>
        <w:t>az900-rg</w:t>
      </w:r>
      <w:r w:rsidRPr="007E77AD" w:rsidR="001B2B7D">
        <w:t xml:space="preserve"> and </w:t>
      </w:r>
      <w:r w:rsidRPr="007E77AD" w:rsidR="00174B0E">
        <w:t xml:space="preserve">click on </w:t>
      </w:r>
      <w:r w:rsidRPr="007E77AD" w:rsidR="001B2B7D">
        <w:t xml:space="preserve">primary </w:t>
      </w:r>
      <w:r w:rsidRPr="007E77AD" w:rsidR="000E3BFF">
        <w:t>Network Security Group (</w:t>
      </w:r>
      <w:r w:rsidRPr="007E77AD" w:rsidR="000E3BFF">
        <w:rPr>
          <w:b/>
          <w:bCs/>
          <w:highlight w:val="yellow"/>
        </w:rPr>
        <w:t>myNSG-DMZ</w:t>
      </w:r>
      <w:r w:rsidRPr="007E77AD" w:rsidR="000E3BFF">
        <w:rPr>
          <w:b/>
          <w:bCs/>
        </w:rPr>
        <w:t>)</w:t>
      </w:r>
      <w:r w:rsidRPr="007E77AD" w:rsidR="00174B0E">
        <w:t>.</w:t>
      </w:r>
    </w:p>
    <w:p w:rsidRPr="007E77AD" w:rsidR="00174B0E" w:rsidP="006721BA" w:rsidRDefault="00174B0E" w14:paraId="295E2B8D" w14:textId="7AD5B1D0">
      <w:pPr>
        <w:pStyle w:val="ListParagraph"/>
      </w:pPr>
      <w:r w:rsidRPr="007E77AD">
        <w:t>Open Settings / Subnets section.</w:t>
      </w:r>
    </w:p>
    <w:p w:rsidRPr="007E77AD" w:rsidR="00174B0E" w:rsidP="006721BA" w:rsidRDefault="000E3BFF" w14:paraId="3F9F505C" w14:textId="679B9B5A">
      <w:pPr>
        <w:pStyle w:val="ListParagraph"/>
      </w:pPr>
      <w:r w:rsidRPr="007E77AD">
        <w:t xml:space="preserve">Click on </w:t>
      </w:r>
      <w:r w:rsidRPr="007E77AD">
        <w:rPr>
          <w:b/>
          <w:bCs/>
        </w:rPr>
        <w:t>Associate</w:t>
      </w:r>
      <w:r w:rsidRPr="007E77AD">
        <w:t xml:space="preserve"> button on top of page, </w:t>
      </w:r>
      <w:r w:rsidRPr="007E77AD" w:rsidR="00B31C3F">
        <w:t>choose previously created VNET (</w:t>
      </w:r>
      <w:r w:rsidRPr="007E77AD" w:rsidR="00B31C3F">
        <w:rPr>
          <w:b/>
          <w:bCs/>
          <w:highlight w:val="yellow"/>
        </w:rPr>
        <w:t>myVNET</w:t>
      </w:r>
      <w:r w:rsidRPr="007E77AD" w:rsidR="00B31C3F">
        <w:t xml:space="preserve">), </w:t>
      </w:r>
      <w:r w:rsidRPr="007E77AD" w:rsidR="0057684C">
        <w:t>and choose Subnet (</w:t>
      </w:r>
      <w:r w:rsidRPr="007E77AD" w:rsidR="0057684C">
        <w:rPr>
          <w:b/>
          <w:bCs/>
          <w:highlight w:val="yellow"/>
        </w:rPr>
        <w:t>myNSG-DMZ</w:t>
      </w:r>
      <w:r w:rsidRPr="007E77AD" w:rsidR="0057684C">
        <w:t>).</w:t>
      </w:r>
      <w:r w:rsidRPr="007E77AD" w:rsidR="00F722EB">
        <w:t xml:space="preserve"> Click on </w:t>
      </w:r>
      <w:r w:rsidRPr="007E77AD" w:rsidR="00F722EB">
        <w:rPr>
          <w:b/>
          <w:bCs/>
        </w:rPr>
        <w:t>OK</w:t>
      </w:r>
      <w:r w:rsidRPr="007E77AD" w:rsidR="00F722EB">
        <w:t xml:space="preserve"> at the end.</w:t>
      </w:r>
    </w:p>
    <w:p w:rsidRPr="007E77AD" w:rsidR="00505086" w:rsidP="0074039B" w:rsidRDefault="00505086" w14:paraId="5EAC0EAB" w14:textId="63F4F66F">
      <w:pPr>
        <w:pStyle w:val="IntenseQuote"/>
      </w:pPr>
      <w:r w:rsidRPr="007E77AD">
        <w:t>Congratulations! You have deployed VNET with two subnets.</w:t>
      </w:r>
      <w:r w:rsidR="006721BA">
        <w:br/>
      </w:r>
      <w:r w:rsidRPr="007E77AD">
        <w:t xml:space="preserve">You also </w:t>
      </w:r>
      <w:r w:rsidRPr="007E77AD" w:rsidR="00C3194E">
        <w:t xml:space="preserve">associate two Network </w:t>
      </w:r>
      <w:r w:rsidRPr="006721BA" w:rsidR="00C3194E">
        <w:t>security</w:t>
      </w:r>
      <w:r w:rsidRPr="007E77AD" w:rsidR="00C3194E">
        <w:t xml:space="preserve"> groups with each of them</w:t>
      </w:r>
      <w:r w:rsidRPr="007E77AD">
        <w:t>.</w:t>
      </w:r>
    </w:p>
    <w:p w:rsidRPr="007E77AD" w:rsidR="00044BAC" w:rsidP="006721BA" w:rsidRDefault="0025798B" w14:paraId="23FB5FAE" w14:textId="49B6273F">
      <w:pPr>
        <w:pStyle w:val="ListParagraph"/>
      </w:pPr>
      <w:r w:rsidRPr="007E77AD">
        <w:t>Let’s configure first NSG (</w:t>
      </w:r>
      <w:r w:rsidRPr="007E77AD">
        <w:rPr>
          <w:b/>
          <w:bCs/>
          <w:highlight w:val="yellow"/>
        </w:rPr>
        <w:t>myNSG-DMZ</w:t>
      </w:r>
      <w:r w:rsidRPr="007E77AD">
        <w:t xml:space="preserve">). You can find </w:t>
      </w:r>
      <w:r w:rsidRPr="007E77AD" w:rsidR="00044BAC">
        <w:t>it in Resource Group, but you can also use search box on top of the page</w:t>
      </w:r>
      <w:r w:rsidRPr="007E77AD" w:rsidR="00116FE4">
        <w:t>.</w:t>
      </w:r>
    </w:p>
    <w:p w:rsidRPr="007E77AD" w:rsidR="0047231E" w:rsidP="006721BA" w:rsidRDefault="00116FE4" w14:paraId="0364DA18" w14:textId="74AA4546">
      <w:pPr>
        <w:pStyle w:val="ListParagraph"/>
      </w:pPr>
      <w:r w:rsidRPr="007E77AD">
        <w:t>When opened,</w:t>
      </w:r>
      <w:r w:rsidRPr="007E77AD" w:rsidR="0025798B">
        <w:t xml:space="preserve"> </w:t>
      </w:r>
      <w:r w:rsidRPr="007E77AD">
        <w:t>c</w:t>
      </w:r>
      <w:r w:rsidRPr="007E77AD" w:rsidR="0047231E">
        <w:t>lick on Settings / Inbound security rules section.</w:t>
      </w:r>
    </w:p>
    <w:p w:rsidRPr="007E77AD" w:rsidR="000F481D" w:rsidP="006721BA" w:rsidRDefault="000F481D" w14:paraId="2DB51B16" w14:textId="052ED0B0">
      <w:pPr>
        <w:pStyle w:val="ListParagraph"/>
      </w:pPr>
      <w:r w:rsidRPr="007E77AD">
        <w:t xml:space="preserve">Click on </w:t>
      </w:r>
      <w:r w:rsidRPr="007E77AD">
        <w:rPr>
          <w:b/>
          <w:bCs/>
        </w:rPr>
        <w:t>Add</w:t>
      </w:r>
      <w:r w:rsidRPr="007E77AD">
        <w:t xml:space="preserve"> button on top of the page</w:t>
      </w:r>
      <w:r w:rsidRPr="007E77AD" w:rsidR="00405EDD">
        <w:t>, and fill form</w:t>
      </w:r>
      <w:r w:rsidRPr="007E77AD" w:rsidR="000A059F">
        <w:t xml:space="preserve">, and click </w:t>
      </w:r>
      <w:r w:rsidRPr="007E77AD" w:rsidR="000A059F">
        <w:rPr>
          <w:b/>
          <w:bCs/>
        </w:rPr>
        <w:t>Add</w:t>
      </w:r>
      <w:r w:rsidRPr="007E77AD" w:rsidR="000A059F">
        <w:t>.</w:t>
      </w:r>
    </w:p>
    <w:p w:rsidRPr="007E77AD" w:rsidR="00405EDD" w:rsidP="000A3144" w:rsidRDefault="00405EDD" w14:paraId="25E451D3" w14:textId="6C9C1904">
      <w:pPr>
        <w:pStyle w:val="Code"/>
      </w:pPr>
      <w:r w:rsidRPr="007E77AD">
        <w:t xml:space="preserve">Source: </w:t>
      </w:r>
      <w:r w:rsidRPr="007E77AD">
        <w:rPr>
          <w:b/>
          <w:bCs/>
          <w:highlight w:val="yellow"/>
        </w:rPr>
        <w:t>Any</w:t>
      </w:r>
    </w:p>
    <w:p w:rsidRPr="007E77AD" w:rsidR="00405EDD" w:rsidP="000A3144" w:rsidRDefault="00405EDD" w14:paraId="4323DB73" w14:textId="7A8CF796">
      <w:pPr>
        <w:pStyle w:val="Code"/>
      </w:pPr>
      <w:r w:rsidRPr="007E77AD">
        <w:t xml:space="preserve">Source port ranges: </w:t>
      </w:r>
      <w:r w:rsidRPr="007E77AD">
        <w:rPr>
          <w:b/>
          <w:bCs/>
          <w:highlight w:val="yellow"/>
        </w:rPr>
        <w:t>*</w:t>
      </w:r>
    </w:p>
    <w:p w:rsidRPr="007E77AD" w:rsidR="00405EDD" w:rsidP="000A3144" w:rsidRDefault="00405EDD" w14:paraId="51A6B5C6" w14:textId="595F411F">
      <w:pPr>
        <w:pStyle w:val="Code"/>
      </w:pPr>
      <w:r w:rsidRPr="007E77AD">
        <w:t xml:space="preserve">Destination: </w:t>
      </w:r>
      <w:r w:rsidRPr="007E77AD" w:rsidR="00CA1FCF">
        <w:rPr>
          <w:b/>
          <w:bCs/>
          <w:highlight w:val="yellow"/>
        </w:rPr>
        <w:t>Any</w:t>
      </w:r>
    </w:p>
    <w:p w:rsidRPr="007E77AD" w:rsidR="00405EDD" w:rsidP="000A3144" w:rsidRDefault="00CA1FCF" w14:paraId="03985575" w14:textId="629B2FE3">
      <w:pPr>
        <w:pStyle w:val="Code"/>
        <w:rPr>
          <w:b/>
          <w:bCs/>
        </w:rPr>
      </w:pPr>
      <w:r w:rsidRPr="007E77AD">
        <w:t>Destination port ranges</w:t>
      </w:r>
      <w:r w:rsidRPr="007E77AD" w:rsidR="00405EDD">
        <w:t xml:space="preserve">: </w:t>
      </w:r>
      <w:r w:rsidRPr="007E77AD" w:rsidR="007B119C">
        <w:rPr>
          <w:b/>
          <w:bCs/>
          <w:highlight w:val="yellow"/>
        </w:rPr>
        <w:t>443</w:t>
      </w:r>
    </w:p>
    <w:p w:rsidRPr="007E77AD" w:rsidR="007B119C" w:rsidP="000A3144" w:rsidRDefault="007B119C" w14:paraId="7688FE43" w14:textId="708CAE78">
      <w:pPr>
        <w:pStyle w:val="Code"/>
      </w:pPr>
      <w:r w:rsidRPr="007E77AD">
        <w:t xml:space="preserve">Protocol: </w:t>
      </w:r>
      <w:r w:rsidRPr="007E77AD">
        <w:rPr>
          <w:b/>
          <w:bCs/>
          <w:highlight w:val="yellow"/>
        </w:rPr>
        <w:t>Any</w:t>
      </w:r>
    </w:p>
    <w:p w:rsidRPr="007E77AD" w:rsidR="007B119C" w:rsidP="000A3144" w:rsidRDefault="007B119C" w14:paraId="600E1B9E" w14:textId="00566B81">
      <w:pPr>
        <w:pStyle w:val="Code"/>
      </w:pPr>
      <w:r w:rsidRPr="007E77AD">
        <w:t xml:space="preserve">Action: </w:t>
      </w:r>
      <w:r w:rsidRPr="007E77AD">
        <w:rPr>
          <w:b/>
          <w:bCs/>
          <w:highlight w:val="yellow"/>
        </w:rPr>
        <w:t>Allow</w:t>
      </w:r>
    </w:p>
    <w:p w:rsidRPr="007E77AD" w:rsidR="007B119C" w:rsidP="000A3144" w:rsidRDefault="007B119C" w14:paraId="0E66F3DB" w14:textId="268C5BAC">
      <w:pPr>
        <w:pStyle w:val="Code"/>
      </w:pPr>
      <w:r w:rsidRPr="007E77AD">
        <w:t xml:space="preserve">Priority: </w:t>
      </w:r>
      <w:r w:rsidRPr="007E77AD">
        <w:rPr>
          <w:b/>
          <w:bCs/>
          <w:highlight w:val="yellow"/>
        </w:rPr>
        <w:t>100</w:t>
      </w:r>
    </w:p>
    <w:p w:rsidRPr="007E77AD" w:rsidR="007B119C" w:rsidP="000A3144" w:rsidRDefault="007B119C" w14:paraId="71A5A98D" w14:textId="4E266CED">
      <w:pPr>
        <w:pStyle w:val="Code"/>
      </w:pPr>
      <w:r w:rsidRPr="007E77AD">
        <w:t xml:space="preserve">Name: </w:t>
      </w:r>
      <w:r w:rsidRPr="007E77AD" w:rsidR="000A059F">
        <w:rPr>
          <w:highlight w:val="yellow"/>
        </w:rPr>
        <w:t>Port_HTTPS</w:t>
      </w:r>
    </w:p>
    <w:p w:rsidRPr="007E77AD" w:rsidR="00C70B9A" w:rsidP="006721BA" w:rsidRDefault="00AC6DCB" w14:paraId="141806AF" w14:textId="545096B9">
      <w:pPr>
        <w:pStyle w:val="ListParagraph"/>
      </w:pPr>
      <w:r w:rsidRPr="007E77AD">
        <w:t xml:space="preserve">Open secondary NSG </w:t>
      </w:r>
      <w:r w:rsidRPr="007E77AD">
        <w:rPr>
          <w:highlight w:val="yellow"/>
        </w:rPr>
        <w:t>myNSG-Default</w:t>
      </w:r>
      <w:r w:rsidRPr="007E77AD">
        <w:t xml:space="preserve"> and open Settings / Inbound security rules section.</w:t>
      </w:r>
    </w:p>
    <w:p w:rsidRPr="007E77AD" w:rsidR="00AC6DCB" w:rsidP="006721BA" w:rsidRDefault="00AC6DCB" w14:paraId="2CBA4D25" w14:textId="31AADFB7">
      <w:pPr>
        <w:pStyle w:val="ListParagraph"/>
      </w:pPr>
      <w:r w:rsidRPr="007E77AD">
        <w:t xml:space="preserve">Click on </w:t>
      </w:r>
      <w:r w:rsidRPr="007E77AD">
        <w:rPr>
          <w:b/>
          <w:bCs/>
        </w:rPr>
        <w:t>Add</w:t>
      </w:r>
      <w:r w:rsidRPr="007E77AD">
        <w:t xml:space="preserve"> button on top of the page, and fill form, and click </w:t>
      </w:r>
      <w:r w:rsidRPr="007E77AD">
        <w:rPr>
          <w:b/>
          <w:bCs/>
        </w:rPr>
        <w:t>Add</w:t>
      </w:r>
      <w:r w:rsidRPr="007E77AD">
        <w:t>.</w:t>
      </w:r>
    </w:p>
    <w:p w:rsidRPr="007E77AD" w:rsidR="00AC6DCB" w:rsidP="000A3144" w:rsidRDefault="00AC6DCB" w14:paraId="7C5B1D86" w14:textId="69A90470">
      <w:pPr>
        <w:pStyle w:val="Code"/>
      </w:pPr>
      <w:r w:rsidRPr="007E77AD">
        <w:t xml:space="preserve">Source: </w:t>
      </w:r>
      <w:r w:rsidRPr="007E77AD" w:rsidR="00B86E55">
        <w:rPr>
          <w:highlight w:val="yellow"/>
        </w:rPr>
        <w:t>IP Address</w:t>
      </w:r>
    </w:p>
    <w:p w:rsidRPr="007E77AD" w:rsidR="00AC6DCB" w:rsidP="000A3144" w:rsidRDefault="00B86E55" w14:paraId="4E889ACF" w14:textId="29173A60">
      <w:pPr>
        <w:pStyle w:val="Code"/>
      </w:pPr>
      <w:r w:rsidRPr="007E77AD">
        <w:t>Source IP addresses/CIDR ranges</w:t>
      </w:r>
      <w:r w:rsidRPr="007E77AD" w:rsidR="00AC6DCB">
        <w:t xml:space="preserve">: </w:t>
      </w:r>
      <w:r w:rsidRPr="007E77AD">
        <w:rPr>
          <w:highlight w:val="yellow"/>
        </w:rPr>
        <w:t>172.16.1.0/24</w:t>
      </w:r>
      <w:r w:rsidRPr="007E77AD">
        <w:t xml:space="preserve"> (this is DMZ </w:t>
      </w:r>
      <w:r w:rsidRPr="007E77AD" w:rsidR="007E24E0">
        <w:t>Subnet address range)</w:t>
      </w:r>
    </w:p>
    <w:p w:rsidRPr="007E77AD" w:rsidR="00AC6DCB" w:rsidP="000A3144" w:rsidRDefault="00AC6DCB" w14:paraId="69A7DE39" w14:textId="77777777">
      <w:pPr>
        <w:pStyle w:val="Code"/>
      </w:pPr>
      <w:r w:rsidRPr="007E77AD">
        <w:t xml:space="preserve">Destination: </w:t>
      </w:r>
      <w:r w:rsidRPr="007E77AD">
        <w:rPr>
          <w:highlight w:val="yellow"/>
        </w:rPr>
        <w:t>Any</w:t>
      </w:r>
    </w:p>
    <w:p w:rsidRPr="007E77AD" w:rsidR="00AC6DCB" w:rsidP="000A3144" w:rsidRDefault="00AC6DCB" w14:paraId="6805278B" w14:textId="77777777">
      <w:pPr>
        <w:pStyle w:val="Code"/>
      </w:pPr>
      <w:r w:rsidRPr="007E77AD">
        <w:t xml:space="preserve">Destination port ranges: </w:t>
      </w:r>
      <w:r w:rsidRPr="007E77AD">
        <w:rPr>
          <w:highlight w:val="yellow"/>
        </w:rPr>
        <w:t>443</w:t>
      </w:r>
    </w:p>
    <w:p w:rsidRPr="007E77AD" w:rsidR="00AC6DCB" w:rsidP="000A3144" w:rsidRDefault="00AC6DCB" w14:paraId="28CADC7C" w14:textId="77777777">
      <w:pPr>
        <w:pStyle w:val="Code"/>
      </w:pPr>
      <w:r w:rsidRPr="007E77AD">
        <w:t xml:space="preserve">Protocol: </w:t>
      </w:r>
      <w:r w:rsidRPr="007E77AD">
        <w:rPr>
          <w:highlight w:val="yellow"/>
        </w:rPr>
        <w:t>Any</w:t>
      </w:r>
    </w:p>
    <w:p w:rsidRPr="007E77AD" w:rsidR="00AC6DCB" w:rsidP="000A3144" w:rsidRDefault="00AC6DCB" w14:paraId="0979447C" w14:textId="77777777">
      <w:pPr>
        <w:pStyle w:val="Code"/>
      </w:pPr>
      <w:r w:rsidRPr="007E77AD">
        <w:t xml:space="preserve">Action: </w:t>
      </w:r>
      <w:r w:rsidRPr="007E77AD">
        <w:rPr>
          <w:highlight w:val="yellow"/>
        </w:rPr>
        <w:t>Allow</w:t>
      </w:r>
    </w:p>
    <w:p w:rsidRPr="007E77AD" w:rsidR="00AC6DCB" w:rsidP="000A3144" w:rsidRDefault="00AC6DCB" w14:paraId="0C450ECF" w14:textId="77777777">
      <w:pPr>
        <w:pStyle w:val="Code"/>
      </w:pPr>
      <w:r w:rsidRPr="007E77AD">
        <w:t xml:space="preserve">Priority: </w:t>
      </w:r>
      <w:r w:rsidRPr="007E77AD">
        <w:rPr>
          <w:highlight w:val="yellow"/>
        </w:rPr>
        <w:t>100</w:t>
      </w:r>
    </w:p>
    <w:p w:rsidRPr="007E77AD" w:rsidR="00AC6DCB" w:rsidP="000A3144" w:rsidRDefault="00AC6DCB" w14:paraId="5055D2CC" w14:textId="1B3F957F">
      <w:pPr>
        <w:pStyle w:val="Code"/>
      </w:pPr>
      <w:r w:rsidRPr="007E77AD">
        <w:t xml:space="preserve">Name: </w:t>
      </w:r>
      <w:r w:rsidRPr="007E77AD">
        <w:rPr>
          <w:highlight w:val="yellow"/>
        </w:rPr>
        <w:t>Port_HTTPS</w:t>
      </w:r>
      <w:r w:rsidRPr="007E77AD" w:rsidR="00E3439D">
        <w:rPr>
          <w:highlight w:val="yellow"/>
        </w:rPr>
        <w:t>_from_DMZ</w:t>
      </w:r>
    </w:p>
    <w:p w:rsidRPr="007E77AD" w:rsidR="00AC6DCB" w:rsidP="007E77AD" w:rsidRDefault="00AC6DCB" w14:paraId="03554FFE" w14:textId="77777777">
      <w:pPr>
        <w:jc w:val="left"/>
      </w:pPr>
    </w:p>
    <w:p w:rsidRPr="007E77AD" w:rsidR="00FA4B18" w:rsidP="00244D94" w:rsidRDefault="00FA4B18" w14:paraId="15749D78" w14:textId="66D1B916">
      <w:pPr>
        <w:pStyle w:val="Quote"/>
      </w:pPr>
      <w:r w:rsidRPr="007E77AD">
        <w:rPr>
          <w:b/>
        </w:rPr>
        <w:t>Note</w:t>
      </w:r>
      <w:r w:rsidRPr="007E77AD">
        <w:t xml:space="preserve">: You can assign NSG to </w:t>
      </w:r>
      <w:r w:rsidRPr="007E77AD" w:rsidR="00B65E6E">
        <w:t xml:space="preserve">each </w:t>
      </w:r>
      <w:r w:rsidRPr="007E77AD">
        <w:t>subnet to create filtering policy between them. You can also assign NSG to Virtual Machine Network Interfaces.</w:t>
      </w:r>
    </w:p>
    <w:p w:rsidRPr="007E77AD" w:rsidR="000A059F" w:rsidP="0074039B" w:rsidRDefault="000A059F" w14:paraId="32A3545B" w14:textId="09DAC966">
      <w:pPr>
        <w:pStyle w:val="IntenseQuote"/>
      </w:pPr>
      <w:r w:rsidRPr="007E77AD">
        <w:t xml:space="preserve">Congratulations! </w:t>
      </w:r>
      <w:r w:rsidRPr="007E77AD" w:rsidR="002A7514">
        <w:t xml:space="preserve">You create two filtering </w:t>
      </w:r>
      <w:r w:rsidRPr="007E77AD" w:rsidR="0066511A">
        <w:t>policies</w:t>
      </w:r>
      <w:r w:rsidRPr="007E77AD" w:rsidR="002A7514">
        <w:t xml:space="preserve">. </w:t>
      </w:r>
      <w:r w:rsidRPr="007E77AD" w:rsidR="0066511A">
        <w:t>W</w:t>
      </w:r>
      <w:r w:rsidRPr="007E77AD">
        <w:t xml:space="preserve">hich allow connection from Internet </w:t>
      </w:r>
      <w:r w:rsidRPr="007E77AD" w:rsidR="0066511A">
        <w:t xml:space="preserve">to DMZ, and second which allow </w:t>
      </w:r>
      <w:r w:rsidRPr="007E77AD" w:rsidR="006C2D89">
        <w:t xml:space="preserve">connection to Default only from DMZ </w:t>
      </w:r>
      <w:r w:rsidRPr="007E77AD" w:rsidR="00FA4B18">
        <w:t>on HTTPS (443) port.</w:t>
      </w:r>
    </w:p>
    <w:p w:rsidRPr="007E77AD" w:rsidR="00FA4B18" w:rsidP="00244D94" w:rsidRDefault="00FA4B18" w14:paraId="20F98A9E" w14:textId="77777777">
      <w:pPr>
        <w:pStyle w:val="Quote"/>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rsidRPr="007E77AD" w:rsidR="00DC5E89" w:rsidP="007E77AD" w:rsidRDefault="00DC5E89" w14:paraId="7A39D3C4" w14:textId="3EE7E6E6">
      <w:pPr>
        <w:jc w:val="left"/>
      </w:pPr>
    </w:p>
    <w:p w:rsidRPr="007E77AD" w:rsidR="000A059F" w:rsidP="007E77AD" w:rsidRDefault="000A059F" w14:paraId="61FA8B59" w14:textId="77777777">
      <w:pPr>
        <w:spacing w:before="0" w:after="160"/>
        <w:jc w:val="left"/>
        <w:rPr>
          <w:rFonts w:asciiTheme="majorHAnsi" w:hAnsiTheme="majorHAnsi" w:eastAsiaTheme="majorEastAsia" w:cstheme="majorBidi"/>
          <w:b/>
          <w:color w:val="2E74B5" w:themeColor="accent1" w:themeShade="BF"/>
          <w:sz w:val="32"/>
          <w:szCs w:val="32"/>
        </w:rPr>
      </w:pPr>
      <w:r w:rsidRPr="007E77AD">
        <w:br w:type="page"/>
      </w:r>
    </w:p>
    <w:p w:rsidRPr="007E77AD" w:rsidR="003C0CB9" w:rsidP="003C0CB9" w:rsidRDefault="003C0CB9" w14:paraId="1B2FCEC3" w14:textId="77777777">
      <w:pPr>
        <w:pStyle w:val="Heading1"/>
        <w:jc w:val="left"/>
      </w:pPr>
      <w:bookmarkStart w:name="_Toc34225451" w:id="4"/>
      <w:bookmarkStart w:name="_Toc34225456" w:id="5"/>
      <w:r w:rsidRPr="007E77AD">
        <w:t>Azure Storage</w:t>
      </w:r>
      <w:bookmarkEnd w:id="5"/>
    </w:p>
    <w:p w:rsidRPr="007E77AD" w:rsidR="003C0CB9" w:rsidP="003C0CB9" w:rsidRDefault="003C0CB9" w14:paraId="141BD2E1" w14:textId="77777777">
      <w:pPr>
        <w:pStyle w:val="Heading2"/>
        <w:jc w:val="left"/>
      </w:pPr>
      <w:r w:rsidRPr="007E77AD">
        <w:t>Description</w:t>
      </w:r>
    </w:p>
    <w:p w:rsidRPr="007E77AD" w:rsidR="003C0CB9" w:rsidP="003C0CB9" w:rsidRDefault="003C0CB9" w14:paraId="0A75B285" w14:textId="77777777">
      <w:pPr>
        <w:jc w:val="left"/>
      </w:pPr>
      <w:r w:rsidRPr="007E77AD">
        <w:t>In this walkthrough task we will create a storage account, then create a blob storage container within that storage account, then upload a block blob, view and edit the blob file within the blob container in Azure, and then download the block blob file.</w:t>
      </w:r>
    </w:p>
    <w:p w:rsidRPr="007E77AD" w:rsidR="003C0CB9" w:rsidP="003C0CB9" w:rsidRDefault="003C0CB9" w14:paraId="604E554E" w14:textId="77777777">
      <w:pPr>
        <w:pStyle w:val="Heading2"/>
        <w:jc w:val="left"/>
      </w:pPr>
      <w:r w:rsidRPr="007E77AD">
        <w:t>Prerequisites</w:t>
      </w:r>
    </w:p>
    <w:p w:rsidRPr="007E77AD" w:rsidR="003C0CB9" w:rsidP="003C0CB9" w:rsidRDefault="003C0CB9" w14:paraId="382B8BFF"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16">
        <w:r w:rsidRPr="007E77AD">
          <w:rPr>
            <w:rStyle w:val="Hyperlink"/>
          </w:rPr>
          <w:t>https://azure.microsoft.com/en-us/free/</w:t>
        </w:r>
      </w:hyperlink>
      <w:r w:rsidRPr="007E77AD">
        <w:t>.</w:t>
      </w:r>
    </w:p>
    <w:p w:rsidRPr="007E77AD" w:rsidR="003C0CB9" w:rsidP="003C0CB9" w:rsidRDefault="003C0CB9" w14:paraId="79A6765F" w14:textId="77777777">
      <w:pPr>
        <w:pStyle w:val="Heading2"/>
        <w:jc w:val="left"/>
      </w:pPr>
      <w:r w:rsidRPr="007E77AD">
        <w:t>Steps</w:t>
      </w:r>
    </w:p>
    <w:p w:rsidRPr="007E77AD" w:rsidR="003C0CB9" w:rsidP="003C0CB9" w:rsidRDefault="003C0CB9" w14:paraId="02181852" w14:textId="77777777">
      <w:pPr>
        <w:pStyle w:val="ListParagraph"/>
        <w:numPr>
          <w:ilvl w:val="0"/>
          <w:numId w:val="32"/>
        </w:numPr>
      </w:pPr>
      <w:r w:rsidRPr="007E77AD">
        <w:t xml:space="preserve">Sign into the Azure portal at </w:t>
      </w:r>
      <w:hyperlink w:history="1" r:id="rId17">
        <w:r w:rsidRPr="007E77AD">
          <w:rPr>
            <w:rStyle w:val="Hyperlink"/>
          </w:rPr>
          <w:t>https://portal.azure.com</w:t>
        </w:r>
      </w:hyperlink>
      <w:r w:rsidRPr="007E77AD">
        <w:t xml:space="preserve"> </w:t>
      </w:r>
    </w:p>
    <w:p w:rsidRPr="007E77AD" w:rsidR="003C0CB9" w:rsidP="003C0CB9" w:rsidRDefault="003C0CB9" w14:paraId="7169B45D" w14:textId="77777777">
      <w:pPr>
        <w:pStyle w:val="ListParagraph"/>
        <w:numPr>
          <w:ilvl w:val="0"/>
          <w:numId w:val="32"/>
        </w:numPr>
      </w:pPr>
      <w:r w:rsidRPr="007E77AD">
        <w:t>Select All services on the upper left-hand side of the Azure Portal.</w:t>
      </w:r>
      <w:r w:rsidRPr="007E77AD">
        <w:br/>
      </w:r>
      <w:r w:rsidRPr="007E77AD">
        <w:t xml:space="preserve">In the All services filter box, type </w:t>
      </w:r>
      <w:r w:rsidRPr="007E77AD">
        <w:rPr>
          <w:b/>
          <w:bCs/>
          <w:highlight w:val="yellow"/>
        </w:rPr>
        <w:t>Storage Accounts</w:t>
      </w:r>
      <w:r w:rsidRPr="007E77AD">
        <w:t xml:space="preserve">. As you begin typing, the list filters based on your input. Select </w:t>
      </w:r>
      <w:r w:rsidRPr="007E77AD">
        <w:rPr>
          <w:b/>
          <w:bCs/>
          <w:highlight w:val="yellow"/>
        </w:rPr>
        <w:t>Storage Accounts</w:t>
      </w:r>
      <w:r w:rsidRPr="007E77AD">
        <w:t xml:space="preserve">. </w:t>
      </w:r>
    </w:p>
    <w:p w:rsidRPr="007E77AD" w:rsidR="003C0CB9" w:rsidP="003C0CB9" w:rsidRDefault="003C0CB9" w14:paraId="7F3944ED" w14:textId="77777777">
      <w:pPr>
        <w:pStyle w:val="ListParagraph"/>
        <w:numPr>
          <w:ilvl w:val="0"/>
          <w:numId w:val="32"/>
        </w:numPr>
      </w:pPr>
      <w:r w:rsidRPr="007E77AD">
        <w:t>On the Storage Accounts window that appears, if there are no storage accounts present you can select Create storage account, or if there are already storage accounts present, this option will not be present and you can choose the option + Add.</w:t>
      </w:r>
    </w:p>
    <w:p w:rsidRPr="007E77AD" w:rsidR="003C0CB9" w:rsidP="003C0CB9" w:rsidRDefault="003C0CB9" w14:paraId="531633A7" w14:textId="77777777">
      <w:pPr>
        <w:pStyle w:val="ListParagraph"/>
        <w:numPr>
          <w:ilvl w:val="0"/>
          <w:numId w:val="32"/>
        </w:numPr>
      </w:pPr>
      <w:r w:rsidRPr="007E77AD">
        <w:t>Complete the Create storage account blade with the following details</w:t>
      </w:r>
    </w:p>
    <w:p w:rsidRPr="007E77AD" w:rsidR="003C0CB9" w:rsidP="003C0CB9" w:rsidRDefault="003C0CB9" w14:paraId="15C87BBE" w14:textId="77777777">
      <w:pPr>
        <w:pStyle w:val="Code"/>
      </w:pPr>
      <w:r w:rsidRPr="007E77AD">
        <w:t xml:space="preserve">Subscription: </w:t>
      </w:r>
      <w:r w:rsidRPr="007E77AD">
        <w:rPr>
          <w:highlight w:val="yellow"/>
        </w:rPr>
        <w:t>&lt;Select your subscription&gt;</w:t>
      </w:r>
      <w:r w:rsidRPr="007E77AD">
        <w:t xml:space="preserve"> </w:t>
      </w:r>
    </w:p>
    <w:p w:rsidRPr="007E77AD" w:rsidR="003C0CB9" w:rsidP="003C0CB9" w:rsidRDefault="003C0CB9" w14:paraId="473FD4FB" w14:textId="77777777">
      <w:pPr>
        <w:pStyle w:val="Code"/>
      </w:pPr>
      <w:r w:rsidRPr="007E77AD">
        <w:t xml:space="preserve">Resource group: Select Create new, enter </w:t>
      </w:r>
      <w:r w:rsidRPr="007E77AD">
        <w:rPr>
          <w:highlight w:val="yellow"/>
        </w:rPr>
        <w:t>az900-rg</w:t>
      </w:r>
      <w:r w:rsidRPr="007E77AD">
        <w:t xml:space="preserve">, then select OK. </w:t>
      </w:r>
    </w:p>
    <w:p w:rsidRPr="007E77AD" w:rsidR="003C0CB9" w:rsidP="003C0CB9" w:rsidRDefault="003C0CB9" w14:paraId="76DA7A6C" w14:textId="77777777">
      <w:pPr>
        <w:pStyle w:val="Code"/>
      </w:pPr>
      <w:r w:rsidRPr="007E77AD">
        <w:t xml:space="preserve">Storage account name: &lt;this must be between 3-24 characters in length, can be numbers and lowercase only, and must be unique across Azure&gt; </w:t>
      </w:r>
    </w:p>
    <w:p w:rsidRPr="007E77AD" w:rsidR="003C0CB9" w:rsidP="003C0CB9" w:rsidRDefault="003C0CB9" w14:paraId="369767E3" w14:textId="77777777">
      <w:pPr>
        <w:pStyle w:val="Code"/>
      </w:pPr>
      <w:r w:rsidRPr="007E77AD">
        <w:t xml:space="preserve">Location: </w:t>
      </w:r>
      <w:r w:rsidRPr="007E77AD">
        <w:rPr>
          <w:highlight w:val="yellow"/>
        </w:rPr>
        <w:t>East US</w:t>
      </w:r>
      <w:r w:rsidRPr="007E77AD">
        <w:t xml:space="preserve"> </w:t>
      </w:r>
    </w:p>
    <w:p w:rsidRPr="007E77AD" w:rsidR="003C0CB9" w:rsidP="003C0CB9" w:rsidRDefault="003C0CB9" w14:paraId="6979439B" w14:textId="77777777">
      <w:pPr>
        <w:pStyle w:val="Code"/>
      </w:pPr>
      <w:r w:rsidRPr="007E77AD">
        <w:t xml:space="preserve">Performance: </w:t>
      </w:r>
      <w:r w:rsidRPr="007E77AD">
        <w:rPr>
          <w:highlight w:val="yellow"/>
        </w:rPr>
        <w:t>Standard</w:t>
      </w:r>
      <w:r w:rsidRPr="007E77AD">
        <w:t xml:space="preserve"> </w:t>
      </w:r>
    </w:p>
    <w:p w:rsidRPr="007E77AD" w:rsidR="003C0CB9" w:rsidP="003C0CB9" w:rsidRDefault="003C0CB9" w14:paraId="6C2390D6" w14:textId="77777777">
      <w:pPr>
        <w:pStyle w:val="Code"/>
      </w:pPr>
      <w:r w:rsidRPr="007E77AD">
        <w:t xml:space="preserve">Account kind: Leave the default value </w:t>
      </w:r>
      <w:r w:rsidRPr="007E77AD">
        <w:rPr>
          <w:highlight w:val="yellow"/>
        </w:rPr>
        <w:t>StorageV2 (general purpose v2)</w:t>
      </w:r>
      <w:r w:rsidRPr="007E77AD">
        <w:t xml:space="preserve">* </w:t>
      </w:r>
    </w:p>
    <w:p w:rsidRPr="007E77AD" w:rsidR="003C0CB9" w:rsidP="003C0CB9" w:rsidRDefault="003C0CB9" w14:paraId="2B78416D" w14:textId="77777777">
      <w:pPr>
        <w:pStyle w:val="Code"/>
      </w:pPr>
      <w:r w:rsidRPr="007E77AD">
        <w:t>Replication</w:t>
      </w:r>
      <w:bookmarkStart w:name="_Hlk33818037" w:id="6"/>
      <w:r w:rsidRPr="007E77AD">
        <w:t xml:space="preserve">: </w:t>
      </w:r>
      <w:bookmarkEnd w:id="6"/>
      <w:r w:rsidRPr="007E77AD">
        <w:rPr>
          <w:highlight w:val="yellow"/>
        </w:rPr>
        <w:t>Locally redundant storage (LRS)</w:t>
      </w:r>
      <w:r w:rsidRPr="007E77AD">
        <w:t xml:space="preserve"> Access tier (default) </w:t>
      </w:r>
      <w:r w:rsidRPr="007E77AD">
        <w:rPr>
          <w:highlight w:val="yellow"/>
        </w:rPr>
        <w:t>Hot</w:t>
      </w:r>
      <w:r w:rsidRPr="007E77AD">
        <w:t xml:space="preserve"> </w:t>
      </w:r>
    </w:p>
    <w:p w:rsidRPr="007E77AD" w:rsidR="003C0CB9" w:rsidP="003C0CB9" w:rsidRDefault="003C0CB9" w14:paraId="3F72CACA" w14:textId="77777777">
      <w:pPr>
        <w:pStyle w:val="ListParagraph"/>
        <w:numPr>
          <w:ilvl w:val="0"/>
          <w:numId w:val="32"/>
        </w:numPr>
      </w:pPr>
      <w:r w:rsidRPr="007E77AD">
        <w:t>Select Review + Create to review your storage account settings and allow Azure to validate the configuration.</w:t>
      </w:r>
      <w:r w:rsidRPr="007E77AD">
        <w:br/>
      </w:r>
      <w:r w:rsidRPr="007E77AD">
        <w:t>Once validated select Create.</w:t>
      </w:r>
    </w:p>
    <w:p w:rsidRPr="007E77AD" w:rsidR="003C0CB9" w:rsidP="003C0CB9" w:rsidRDefault="003C0CB9" w14:paraId="31DA7935" w14:textId="77777777">
      <w:pPr>
        <w:pStyle w:val="ListParagraph"/>
        <w:numPr>
          <w:ilvl w:val="0"/>
          <w:numId w:val="32"/>
        </w:numPr>
      </w:pPr>
      <w:r w:rsidRPr="007E77AD">
        <w:t>Verify its successful creation by going to the resource group just created and locate the storage account.</w:t>
      </w:r>
    </w:p>
    <w:p w:rsidRPr="007E77AD" w:rsidR="003C0CB9" w:rsidP="003C0CB9" w:rsidRDefault="003C0CB9" w14:paraId="2568A738" w14:textId="77777777">
      <w:pPr>
        <w:pStyle w:val="ListParagraph"/>
        <w:numPr>
          <w:ilvl w:val="0"/>
          <w:numId w:val="32"/>
        </w:numPr>
      </w:pPr>
      <w:r w:rsidRPr="007E77AD">
        <w:t>Open the storage account and scroll in the left menu for the storage account, scroll to the Blob service section, select Blobs and then select the + Container button.</w:t>
      </w:r>
    </w:p>
    <w:p w:rsidRPr="007E77AD" w:rsidR="003C0CB9" w:rsidP="003C0CB9" w:rsidRDefault="003C0CB9" w14:paraId="3AE3D554" w14:textId="77777777">
      <w:pPr>
        <w:pStyle w:val="ListParagraph"/>
        <w:numPr>
          <w:ilvl w:val="0"/>
          <w:numId w:val="32"/>
        </w:numPr>
      </w:pPr>
      <w:r w:rsidRPr="007E77AD">
        <w:t>Configure the blob container as below and select OK when complete to create the blob container.</w:t>
      </w:r>
      <w:r w:rsidRPr="007E77AD">
        <w:cr/>
        <w:t xml:space="preserve">Setting Value Name i.e. </w:t>
      </w:r>
      <w:r w:rsidRPr="007E77AD">
        <w:rPr>
          <w:b/>
          <w:bCs/>
          <w:highlight w:val="yellow"/>
        </w:rPr>
        <w:t>blob1</w:t>
      </w:r>
      <w:r w:rsidRPr="007E77AD">
        <w:br/>
      </w:r>
      <w:r w:rsidRPr="007E77AD">
        <w:t>The container name must be lowercase, must start with a letter or number, and can include only letters, numbers, and the dash (-) character.</w:t>
      </w:r>
      <w:r w:rsidRPr="007E77AD">
        <w:br/>
      </w:r>
      <w:r w:rsidRPr="007E77AD">
        <w:t xml:space="preserve">Public access level leave the default value i.e. </w:t>
      </w:r>
      <w:r w:rsidRPr="007E77AD">
        <w:rPr>
          <w:b/>
          <w:bCs/>
          <w:highlight w:val="yellow"/>
        </w:rPr>
        <w:t>The default level is Private</w:t>
      </w:r>
      <w:r w:rsidRPr="007E77AD">
        <w:t xml:space="preserve"> (no anonymous access)</w:t>
      </w:r>
    </w:p>
    <w:p w:rsidRPr="007E77AD" w:rsidR="003C0CB9" w:rsidP="003C0CB9" w:rsidRDefault="003C0CB9" w14:paraId="517BC404" w14:textId="77777777">
      <w:pPr>
        <w:pStyle w:val="ListParagraph"/>
        <w:numPr>
          <w:ilvl w:val="0"/>
          <w:numId w:val="32"/>
        </w:numPr>
      </w:pPr>
      <w:r w:rsidRPr="007E77AD">
        <w:t>The container should be created and available.</w:t>
      </w:r>
    </w:p>
    <w:p w:rsidRPr="007E77AD" w:rsidR="003C0CB9" w:rsidP="003C0CB9" w:rsidRDefault="003C0CB9" w14:paraId="141BB8C1" w14:textId="77777777">
      <w:pPr>
        <w:pStyle w:val="Quote"/>
      </w:pPr>
      <w:r w:rsidRPr="007E77AD">
        <w:t>We will upload a block blob to your new container.</w:t>
      </w:r>
      <w:r w:rsidRPr="007E77AD">
        <w:br/>
      </w:r>
      <w:r w:rsidRPr="007E77AD">
        <w:t>Select the container to show a list of blobs it contains. Since this container is new, it won't yet contain any blobs</w:t>
      </w:r>
      <w:r w:rsidRPr="007E77AD">
        <w:cr/>
      </w:r>
      <w:r w:rsidRPr="007E77AD">
        <w:rPr>
          <w:b/>
        </w:rPr>
        <w:t>Note</w:t>
      </w:r>
      <w:r w:rsidRPr="007E77AD">
        <w:t>: Block blobs consist of blocks of data assembled to make a blob. Most scenarios using Blob storage employ block blobs. Block blobs are ideal for storing text and binary data in the cloud, like files, images, and videos.</w:t>
      </w:r>
    </w:p>
    <w:p w:rsidRPr="007E77AD" w:rsidR="003C0CB9" w:rsidP="003C0CB9" w:rsidRDefault="003C0CB9" w14:paraId="068B7BCA" w14:textId="77777777">
      <w:pPr>
        <w:pStyle w:val="ListParagraph"/>
        <w:numPr>
          <w:ilvl w:val="0"/>
          <w:numId w:val="32"/>
        </w:numPr>
      </w:pPr>
      <w:r w:rsidRPr="007E77AD">
        <w:t xml:space="preserve">Create a .txt file on your local machine, named </w:t>
      </w:r>
      <w:r w:rsidRPr="007E77AD">
        <w:rPr>
          <w:b/>
          <w:bCs/>
          <w:highlight w:val="yellow"/>
        </w:rPr>
        <w:t>blob1.txt</w:t>
      </w:r>
      <w:r w:rsidRPr="007E77AD">
        <w:t>, and enter some text into it, such as this is a blob file or something like that.</w:t>
      </w:r>
    </w:p>
    <w:p w:rsidRPr="007E77AD" w:rsidR="003C0CB9" w:rsidP="003C0CB9" w:rsidRDefault="003C0CB9" w14:paraId="3018A649" w14:textId="77777777">
      <w:pPr>
        <w:pStyle w:val="ListParagraph"/>
        <w:numPr>
          <w:ilvl w:val="0"/>
          <w:numId w:val="32"/>
        </w:numPr>
      </w:pPr>
      <w:r w:rsidRPr="007E77AD">
        <w:t>Select the Upload button to upload a blob to the container.</w:t>
      </w:r>
      <w:r w:rsidRPr="007E77AD">
        <w:br/>
      </w:r>
      <w:r w:rsidRPr="007E77AD">
        <w:t>Browse your local file system to find the file you created in the previous steps to upload as a block blob, Click on the Advanced arrow, leave the default values as they are, just note them, and then select Upload.</w:t>
      </w:r>
    </w:p>
    <w:p w:rsidRPr="007E77AD" w:rsidR="003C0CB9" w:rsidP="003C0CB9" w:rsidRDefault="003C0CB9" w14:paraId="3CB0174F" w14:textId="77777777">
      <w:pPr>
        <w:pStyle w:val="Quote"/>
      </w:pPr>
      <w:r w:rsidRPr="007E77AD">
        <w:rPr>
          <w:b/>
        </w:rPr>
        <w:t>Note</w:t>
      </w:r>
      <w:r w:rsidRPr="007E77AD">
        <w:t>: You can upload as many blobs as you like in this way. You'll see that the new blobs are now listed within the container.</w:t>
      </w:r>
    </w:p>
    <w:p w:rsidRPr="007E77AD" w:rsidR="003C0CB9" w:rsidP="003C0CB9" w:rsidRDefault="003C0CB9" w14:paraId="4A7B14E7" w14:textId="77777777">
      <w:pPr>
        <w:pStyle w:val="ListParagraph"/>
        <w:numPr>
          <w:ilvl w:val="0"/>
          <w:numId w:val="32"/>
        </w:numPr>
      </w:pPr>
      <w:r w:rsidRPr="007E77AD">
        <w:t>View the uploaded block blob by right clicking on the blob file that was uploaded and selecting View/edit blob</w:t>
      </w:r>
    </w:p>
    <w:p w:rsidRPr="007E77AD" w:rsidR="003C0CB9" w:rsidP="003C0CB9" w:rsidRDefault="003C0CB9" w14:paraId="6EDDCEA3" w14:textId="77777777">
      <w:pPr>
        <w:pStyle w:val="ListParagraph"/>
        <w:numPr>
          <w:ilvl w:val="0"/>
          <w:numId w:val="32"/>
        </w:numPr>
      </w:pPr>
      <w:r w:rsidRPr="007E77AD">
        <w:t>You can download a block blob by right clicking on the block blob and selecting Download. The blob file opens in a browser and is then downloadable by right clicking on the file and selecting save as.</w:t>
      </w:r>
    </w:p>
    <w:p w:rsidRPr="007E77AD" w:rsidR="003C0CB9" w:rsidP="003C0CB9" w:rsidRDefault="003C0CB9" w14:paraId="4E4D328F" w14:textId="77777777">
      <w:pPr>
        <w:pStyle w:val="IntenseQuote"/>
      </w:pPr>
      <w:r w:rsidRPr="007E77AD">
        <w:t>Congratulations! You have created a storage account, created a blob storage container within that storage account, then uploaded a block bob, viewed and edited the block blob in the blob container and then downloaded the block blob.</w:t>
      </w:r>
    </w:p>
    <w:p w:rsidRPr="007E77AD" w:rsidR="003C0CB9" w:rsidP="003C0CB9" w:rsidRDefault="003C0CB9" w14:paraId="02996ECC" w14:textId="77777777">
      <w:pPr>
        <w:pStyle w:val="Quote"/>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rsidRPr="007E77AD" w:rsidR="003C0CB9" w:rsidP="003C0CB9" w:rsidRDefault="003C0CB9" w14:paraId="533C293A" w14:textId="77777777">
      <w:pPr>
        <w:jc w:val="left"/>
      </w:pPr>
    </w:p>
    <w:p w:rsidRPr="007E77AD" w:rsidR="003C0CB9" w:rsidP="003C0CB9" w:rsidRDefault="003C0CB9" w14:paraId="46067ADA" w14:textId="77777777">
      <w:pPr>
        <w:spacing w:before="0" w:after="160"/>
        <w:jc w:val="left"/>
      </w:pPr>
      <w:r w:rsidRPr="007E77AD">
        <w:br w:type="page"/>
      </w:r>
    </w:p>
    <w:p w:rsidRPr="007E77AD" w:rsidR="006D46E7" w:rsidP="007E77AD" w:rsidRDefault="00FF7AFA" w14:paraId="12FB7607" w14:textId="4BFA722A">
      <w:pPr>
        <w:pStyle w:val="Heading1"/>
        <w:jc w:val="left"/>
      </w:pPr>
      <w:r w:rsidRPr="007E77AD">
        <w:t>Azure Virtual Machine</w:t>
      </w:r>
      <w:bookmarkEnd w:id="4"/>
    </w:p>
    <w:p w:rsidRPr="007E77AD" w:rsidR="0043755D" w:rsidP="007E77AD" w:rsidRDefault="0043755D" w14:paraId="5AE3AF11" w14:textId="143CF77C">
      <w:pPr>
        <w:pStyle w:val="Heading2"/>
        <w:jc w:val="left"/>
      </w:pPr>
      <w:r w:rsidRPr="007E77AD">
        <w:t>Description</w:t>
      </w:r>
    </w:p>
    <w:p w:rsidRPr="007E77AD" w:rsidR="00BC5697" w:rsidP="007E77AD" w:rsidRDefault="00BC5697" w14:paraId="4F1537F3" w14:textId="77777777">
      <w:pPr>
        <w:jc w:val="left"/>
      </w:pPr>
      <w:r w:rsidRPr="007E77AD">
        <w:t>In this walkthrough task we will create a virtual machine in Azure via the Azure Portal, configure it as a web server and connect to the web server over the internet.</w:t>
      </w:r>
    </w:p>
    <w:p w:rsidRPr="007E77AD" w:rsidR="00D41FD5" w:rsidP="007E77AD" w:rsidRDefault="00D41FD5" w14:paraId="3DFFFDF9" w14:textId="18CEC2D6">
      <w:pPr>
        <w:pStyle w:val="Heading2"/>
        <w:jc w:val="left"/>
      </w:pPr>
      <w:r w:rsidRPr="007E77AD">
        <w:t>Prerequisites</w:t>
      </w:r>
    </w:p>
    <w:p w:rsidRPr="007E77AD" w:rsidR="00D41FD5" w:rsidP="007E77AD" w:rsidRDefault="00D41FD5" w14:paraId="20BF12EC" w14:textId="51C712E8">
      <w:pPr>
        <w:jc w:val="left"/>
      </w:pPr>
      <w:r w:rsidRPr="007E77AD">
        <w:t>You require need an Azure subscription to perform these steps. If you don't have one you can create one by following the steps outlined on the Create your Azure free account today webpage</w:t>
      </w:r>
      <w:r w:rsidRPr="007E77AD" w:rsidR="00645DEA">
        <w:t xml:space="preserve"> </w:t>
      </w:r>
      <w:hyperlink w:history="1" r:id="rId18">
        <w:r w:rsidRPr="007E77AD" w:rsidR="00645DEA">
          <w:rPr>
            <w:rStyle w:val="Hyperlink"/>
          </w:rPr>
          <w:t>https://azure.microsoft.com/en-us/free/</w:t>
        </w:r>
      </w:hyperlink>
      <w:r w:rsidRPr="007E77AD">
        <w:t>.</w:t>
      </w:r>
    </w:p>
    <w:p w:rsidRPr="007E77AD" w:rsidR="00D41FD5" w:rsidP="007E77AD" w:rsidRDefault="00D41FD5" w14:paraId="5D45BCED" w14:textId="77777777">
      <w:pPr>
        <w:pStyle w:val="Heading2"/>
        <w:jc w:val="left"/>
      </w:pPr>
      <w:r w:rsidRPr="007E77AD">
        <w:t>Steps</w:t>
      </w:r>
    </w:p>
    <w:p w:rsidRPr="007E77AD" w:rsidR="00D41FD5" w:rsidP="006721BA" w:rsidRDefault="00D41FD5" w14:paraId="576DBE17" w14:textId="2E8B848F">
      <w:pPr>
        <w:pStyle w:val="ListParagraph"/>
        <w:numPr>
          <w:ilvl w:val="0"/>
          <w:numId w:val="22"/>
        </w:numPr>
      </w:pPr>
      <w:r w:rsidRPr="007E77AD">
        <w:t xml:space="preserve">Sign </w:t>
      </w:r>
      <w:r w:rsidRPr="007E77AD" w:rsidR="00B63605">
        <w:t>into</w:t>
      </w:r>
      <w:r w:rsidRPr="007E77AD">
        <w:t xml:space="preserve"> the Azure portal at </w:t>
      </w:r>
      <w:hyperlink w:history="1" r:id="rId19">
        <w:r w:rsidRPr="007E77AD" w:rsidR="00B63605">
          <w:rPr>
            <w:rStyle w:val="Hyperlink"/>
          </w:rPr>
          <w:t>https://portal.azure.com</w:t>
        </w:r>
      </w:hyperlink>
    </w:p>
    <w:p w:rsidRPr="007E77AD" w:rsidR="00D41FD5" w:rsidP="006721BA" w:rsidRDefault="00D83AF2" w14:paraId="28226B13" w14:textId="1923FD72">
      <w:pPr>
        <w:pStyle w:val="ListParagraph"/>
        <w:numPr>
          <w:ilvl w:val="0"/>
          <w:numId w:val="22"/>
        </w:numPr>
      </w:pPr>
      <w:r w:rsidRPr="007E77AD">
        <w:t xml:space="preserve">Click on </w:t>
      </w:r>
      <w:r w:rsidRPr="007E77AD" w:rsidR="00493DD2">
        <w:t>Menu button on left top corner</w:t>
      </w:r>
      <w:r w:rsidRPr="007E77AD" w:rsidR="006E11D8">
        <w:t xml:space="preserve"> of the Azure portal</w:t>
      </w:r>
      <w:r w:rsidRPr="007E77AD" w:rsidR="00493DD2">
        <w:t xml:space="preserve"> and then c</w:t>
      </w:r>
      <w:r w:rsidRPr="007E77AD" w:rsidR="00D41FD5">
        <w:t xml:space="preserve">hoose </w:t>
      </w:r>
      <w:r w:rsidRPr="007E77AD" w:rsidR="00D12C8E">
        <w:rPr>
          <w:b/>
          <w:bCs/>
        </w:rPr>
        <w:t>C</w:t>
      </w:r>
      <w:r w:rsidRPr="007E77AD" w:rsidR="00D41FD5">
        <w:rPr>
          <w:b/>
          <w:bCs/>
        </w:rPr>
        <w:t>reate a resource</w:t>
      </w:r>
      <w:r w:rsidRPr="007E77AD" w:rsidR="00D41FD5">
        <w:t xml:space="preserve"> </w:t>
      </w:r>
      <w:r w:rsidRPr="007E77AD" w:rsidR="006E11D8">
        <w:t>on the top</w:t>
      </w:r>
      <w:r w:rsidRPr="007E77AD" w:rsidR="00D41FD5">
        <w:t>.</w:t>
      </w:r>
    </w:p>
    <w:p w:rsidRPr="007E77AD" w:rsidR="00D41FD5" w:rsidP="006721BA" w:rsidRDefault="00D41FD5" w14:paraId="4B726EE6" w14:textId="70817036">
      <w:pPr>
        <w:pStyle w:val="ListParagraph"/>
        <w:numPr>
          <w:ilvl w:val="0"/>
          <w:numId w:val="22"/>
        </w:numPr>
      </w:pPr>
      <w:r w:rsidRPr="007E77AD">
        <w:t xml:space="preserve">In the search box above the list of Azure Marketplace resources, search for </w:t>
      </w:r>
      <w:r w:rsidRPr="007E77AD">
        <w:rPr>
          <w:b/>
          <w:bCs/>
          <w:highlight w:val="yellow"/>
        </w:rPr>
        <w:t>Windows Server 2016 Datacenter</w:t>
      </w:r>
      <w:r w:rsidRPr="007E77AD">
        <w:t xml:space="preserve">, then </w:t>
      </w:r>
      <w:r w:rsidRPr="007E77AD" w:rsidR="00352314">
        <w:t>click on it</w:t>
      </w:r>
      <w:r w:rsidRPr="007E77AD">
        <w:t>.</w:t>
      </w:r>
      <w:r w:rsidRPr="007E77AD" w:rsidR="004A7BF4">
        <w:t xml:space="preserve"> </w:t>
      </w:r>
      <w:r w:rsidRPr="007E77AD" w:rsidR="00741BEE">
        <w:t xml:space="preserve">You will receive page with Overview about service and pricing Plans. Click </w:t>
      </w:r>
      <w:r w:rsidRPr="007E77AD" w:rsidR="00741BEE">
        <w:rPr>
          <w:b/>
          <w:bCs/>
        </w:rPr>
        <w:t>Create</w:t>
      </w:r>
      <w:r w:rsidRPr="007E77AD" w:rsidR="00741BEE">
        <w:t xml:space="preserve"> button</w:t>
      </w:r>
      <w:r w:rsidRPr="007E77AD" w:rsidR="004A7BF4">
        <w:t>.</w:t>
      </w:r>
    </w:p>
    <w:p w:rsidRPr="007E77AD" w:rsidR="00D77FF6" w:rsidP="006721BA" w:rsidRDefault="00D41FD5" w14:paraId="3FF47ECB" w14:textId="77777777">
      <w:pPr>
        <w:pStyle w:val="ListParagraph"/>
        <w:numPr>
          <w:ilvl w:val="0"/>
          <w:numId w:val="22"/>
        </w:numPr>
      </w:pPr>
      <w:r w:rsidRPr="007E77AD">
        <w:t xml:space="preserve">In the Basics tab, </w:t>
      </w:r>
      <w:r w:rsidRPr="007E77AD" w:rsidR="008F4A50">
        <w:t xml:space="preserve">fill </w:t>
      </w:r>
      <w:r w:rsidRPr="007E77AD" w:rsidR="00D64116">
        <w:t>form</w:t>
      </w:r>
      <w:r w:rsidRPr="007E77AD" w:rsidR="00D77FF6">
        <w:t xml:space="preserve"> details</w:t>
      </w:r>
    </w:p>
    <w:p w:rsidRPr="000A3144" w:rsidR="00D77FF6" w:rsidP="000A3144" w:rsidRDefault="00D77FF6" w14:paraId="767AE33B" w14:textId="636C53BB">
      <w:pPr>
        <w:pStyle w:val="Code"/>
      </w:pPr>
      <w:r w:rsidRPr="000A3144">
        <w:t xml:space="preserve">Subscription: </w:t>
      </w:r>
      <w:r w:rsidRPr="000A3144">
        <w:rPr>
          <w:highlight w:val="yellow"/>
        </w:rPr>
        <w:t>&lt;Your Subscription&gt;</w:t>
      </w:r>
    </w:p>
    <w:p w:rsidRPr="000A3144" w:rsidR="00D41FD5" w:rsidP="000A3144" w:rsidRDefault="00D77FF6" w14:paraId="001553D6" w14:textId="640DB5C9">
      <w:pPr>
        <w:pStyle w:val="Code"/>
      </w:pPr>
      <w:r w:rsidRPr="000A3144">
        <w:t xml:space="preserve">Resource Group: </w:t>
      </w:r>
      <w:r w:rsidRPr="000A3144" w:rsidR="00C065BE">
        <w:t xml:space="preserve">Click on Create new, and then </w:t>
      </w:r>
      <w:r w:rsidRPr="000A3144" w:rsidR="00D71BB4">
        <w:t xml:space="preserve">type </w:t>
      </w:r>
      <w:r w:rsidRPr="000A3144" w:rsidR="00C31EFB">
        <w:rPr>
          <w:highlight w:val="yellow"/>
        </w:rPr>
        <w:t>az900-rg</w:t>
      </w:r>
      <w:r w:rsidRPr="000A3144" w:rsidR="00C31EFB">
        <w:t xml:space="preserve"> </w:t>
      </w:r>
      <w:r w:rsidRPr="000A3144" w:rsidR="00D41FD5">
        <w:t>for the name.</w:t>
      </w:r>
    </w:p>
    <w:p w:rsidRPr="000A3144" w:rsidR="0003388D" w:rsidP="000A3144" w:rsidRDefault="00E1527B" w14:paraId="103490A8" w14:textId="77777777">
      <w:pPr>
        <w:pStyle w:val="Code"/>
      </w:pPr>
      <w:r w:rsidRPr="000A3144">
        <w:t xml:space="preserve">Virtual machine name: </w:t>
      </w:r>
      <w:r w:rsidRPr="000A3144" w:rsidR="00D41FD5">
        <w:rPr>
          <w:highlight w:val="yellow"/>
        </w:rPr>
        <w:t>myVM</w:t>
      </w:r>
    </w:p>
    <w:p w:rsidRPr="000A3144" w:rsidR="0003388D" w:rsidP="000A3144" w:rsidRDefault="0003388D" w14:paraId="2E55FB8A" w14:textId="6CEE8A2B">
      <w:pPr>
        <w:pStyle w:val="Code"/>
      </w:pPr>
      <w:r w:rsidRPr="000A3144">
        <w:t xml:space="preserve">Region: </w:t>
      </w:r>
      <w:r w:rsidRPr="000A3144">
        <w:rPr>
          <w:highlight w:val="yellow"/>
        </w:rPr>
        <w:t>North Europe</w:t>
      </w:r>
    </w:p>
    <w:p w:rsidRPr="000A3144" w:rsidR="00153D2F" w:rsidP="000A3144" w:rsidRDefault="00153D2F" w14:paraId="163778C7" w14:textId="0B5E989E">
      <w:pPr>
        <w:pStyle w:val="Code"/>
      </w:pPr>
      <w:r w:rsidRPr="000A3144">
        <w:t>Availability options: default value</w:t>
      </w:r>
    </w:p>
    <w:p w:rsidRPr="000A3144" w:rsidR="00270A26" w:rsidP="000A3144" w:rsidRDefault="00270A26" w14:paraId="47118B50" w14:textId="0DCA38CC">
      <w:pPr>
        <w:pStyle w:val="Code"/>
      </w:pPr>
      <w:r w:rsidRPr="000A3144">
        <w:t>Image: default value</w:t>
      </w:r>
    </w:p>
    <w:p w:rsidRPr="000A3144" w:rsidR="007857C3" w:rsidP="000A3144" w:rsidRDefault="007857C3" w14:paraId="21F19B6A" w14:textId="24471A65">
      <w:pPr>
        <w:pStyle w:val="Code"/>
      </w:pPr>
      <w:r w:rsidRPr="000A3144">
        <w:t>Azure Spot instance: No</w:t>
      </w:r>
    </w:p>
    <w:p w:rsidRPr="007E77AD" w:rsidR="007857C3" w:rsidP="000A3144" w:rsidRDefault="007857C3" w14:paraId="56CC502F" w14:textId="77777777">
      <w:pPr>
        <w:pStyle w:val="Code"/>
      </w:pPr>
      <w:r w:rsidRPr="000A3144">
        <w:t>Size: Select size of your VM</w:t>
      </w:r>
      <w:r w:rsidRPr="000A3144" w:rsidR="00D640AE">
        <w:t xml:space="preserve"> – click on Select Size, then </w:t>
      </w:r>
      <w:r w:rsidRPr="000A3144" w:rsidR="00AF26A9">
        <w:t xml:space="preserve">Select </w:t>
      </w:r>
      <w:r w:rsidRPr="000A3144" w:rsidR="00AF26A9">
        <w:rPr>
          <w:highlight w:val="yellow"/>
        </w:rPr>
        <w:t>B2ms</w:t>
      </w:r>
      <w:r w:rsidRPr="000A3144" w:rsidR="00AF26A9">
        <w:t xml:space="preserve"> size and click on Select at the bot</w:t>
      </w:r>
      <w:r w:rsidRPr="007E77AD" w:rsidR="00AF26A9">
        <w:t>tom of the screen</w:t>
      </w:r>
    </w:p>
    <w:p w:rsidRPr="007E77AD" w:rsidR="002F53D0" w:rsidP="006721BA" w:rsidRDefault="007B46EB" w14:paraId="32E28C12" w14:textId="77777777">
      <w:pPr>
        <w:pStyle w:val="ListParagraph"/>
        <w:numPr>
          <w:ilvl w:val="0"/>
          <w:numId w:val="22"/>
        </w:numPr>
      </w:pPr>
      <w:r w:rsidRPr="007E77AD">
        <w:t>Under the Administrator account section, provide a username</w:t>
      </w:r>
      <w:r w:rsidRPr="007E77AD" w:rsidR="002F53D0">
        <w:t xml:space="preserve"> and password</w:t>
      </w:r>
    </w:p>
    <w:p w:rsidRPr="007E77AD" w:rsidR="002F53D0" w:rsidP="000A3144" w:rsidRDefault="002F53D0" w14:paraId="6E1F4BFB" w14:textId="77777777">
      <w:pPr>
        <w:pStyle w:val="Code"/>
      </w:pPr>
      <w:r w:rsidRPr="007E77AD">
        <w:t xml:space="preserve">Username: </w:t>
      </w:r>
      <w:r w:rsidRPr="007E77AD" w:rsidR="007B46EB">
        <w:rPr>
          <w:b/>
          <w:bCs/>
          <w:highlight w:val="yellow"/>
        </w:rPr>
        <w:t>azureuser</w:t>
      </w:r>
    </w:p>
    <w:p w:rsidRPr="007E77AD" w:rsidR="007B46EB" w:rsidP="000A3144" w:rsidRDefault="002F53D0" w14:paraId="002F6529" w14:textId="5B7CF477">
      <w:pPr>
        <w:pStyle w:val="Code"/>
      </w:pPr>
      <w:r w:rsidRPr="007E77AD">
        <w:t xml:space="preserve">Password: </w:t>
      </w:r>
      <w:r w:rsidRPr="007E77AD" w:rsidR="007B46EB">
        <w:t>Create a new password. Password must be at least 12 characters long and meet the defined complexity requirements.</w:t>
      </w:r>
    </w:p>
    <w:p w:rsidRPr="007E77AD" w:rsidR="00BE50DE" w:rsidP="006721BA" w:rsidRDefault="00D41FD5" w14:paraId="30474943" w14:textId="77777777">
      <w:pPr>
        <w:pStyle w:val="ListParagraph"/>
        <w:numPr>
          <w:ilvl w:val="0"/>
          <w:numId w:val="22"/>
        </w:numPr>
      </w:pPr>
      <w:r w:rsidRPr="007E77AD">
        <w:t>Under Inbound port rules</w:t>
      </w:r>
    </w:p>
    <w:p w:rsidRPr="007E77AD" w:rsidR="00BE50DE" w:rsidP="000A3144" w:rsidRDefault="00BE50DE" w14:paraId="16C32EDC" w14:textId="77777777">
      <w:pPr>
        <w:pStyle w:val="Code"/>
        <w:rPr>
          <w:b/>
          <w:bCs/>
        </w:rPr>
      </w:pPr>
      <w:r w:rsidRPr="007E77AD">
        <w:t xml:space="preserve">Public inbound ports: </w:t>
      </w:r>
      <w:r w:rsidRPr="007E77AD" w:rsidR="00D41FD5">
        <w:rPr>
          <w:b/>
          <w:bCs/>
          <w:highlight w:val="yellow"/>
        </w:rPr>
        <w:t>Allow selected ports</w:t>
      </w:r>
    </w:p>
    <w:p w:rsidRPr="007E77AD" w:rsidR="00BE50DE" w:rsidP="000A3144" w:rsidRDefault="00BE50DE" w14:paraId="5CF4C5DE" w14:textId="77777777">
      <w:pPr>
        <w:pStyle w:val="Code"/>
      </w:pPr>
      <w:r w:rsidRPr="007E77AD">
        <w:t>Select inbound ports:</w:t>
      </w:r>
      <w:r w:rsidRPr="007E77AD">
        <w:rPr>
          <w:b/>
          <w:bCs/>
        </w:rPr>
        <w:t xml:space="preserve"> </w:t>
      </w:r>
      <w:r w:rsidRPr="007E77AD" w:rsidR="00D41FD5">
        <w:t xml:space="preserve">select </w:t>
      </w:r>
      <w:r w:rsidRPr="007E77AD" w:rsidR="00D41FD5">
        <w:rPr>
          <w:b/>
          <w:bCs/>
          <w:highlight w:val="yellow"/>
        </w:rPr>
        <w:t>RDP (3389)</w:t>
      </w:r>
      <w:r w:rsidRPr="007E77AD" w:rsidR="00D41FD5">
        <w:t xml:space="preserve"> and </w:t>
      </w:r>
      <w:r w:rsidRPr="007E77AD" w:rsidR="00D41FD5">
        <w:rPr>
          <w:b/>
          <w:bCs/>
          <w:highlight w:val="yellow"/>
        </w:rPr>
        <w:t>HTTP (80)</w:t>
      </w:r>
      <w:r w:rsidRPr="007E77AD" w:rsidR="00D41FD5">
        <w:t xml:space="preserve"> from the drop-down.</w:t>
      </w:r>
    </w:p>
    <w:p w:rsidRPr="007E77AD" w:rsidR="00D41FD5" w:rsidP="006721BA" w:rsidRDefault="00D41FD5" w14:paraId="2E1997DF" w14:textId="2E9CF430">
      <w:pPr>
        <w:pStyle w:val="ListParagraph"/>
        <w:numPr>
          <w:ilvl w:val="0"/>
          <w:numId w:val="0"/>
        </w:numPr>
        <w:ind w:left="714"/>
      </w:pPr>
      <w:r w:rsidRPr="007E77AD">
        <w:t>These are to allow us to connect to the virtual machine using RDP over port 3389 and then to see a web page display over HTTP on port 80.</w:t>
      </w:r>
    </w:p>
    <w:p w:rsidRPr="007E77AD" w:rsidR="00073284" w:rsidP="006721BA" w:rsidRDefault="00073284" w14:paraId="56509A98" w14:textId="6035CB6B">
      <w:pPr>
        <w:pStyle w:val="ListParagraph"/>
        <w:numPr>
          <w:ilvl w:val="0"/>
          <w:numId w:val="22"/>
        </w:numPr>
      </w:pPr>
      <w:r w:rsidRPr="007E77AD">
        <w:t xml:space="preserve">Go to next step – </w:t>
      </w:r>
      <w:r w:rsidRPr="007E77AD">
        <w:rPr>
          <w:b/>
          <w:bCs/>
        </w:rPr>
        <w:t>Disks</w:t>
      </w:r>
    </w:p>
    <w:p w:rsidRPr="007E77AD" w:rsidR="00073284" w:rsidP="000A3144" w:rsidRDefault="00C75037" w14:paraId="2FE5C17D" w14:textId="07650758">
      <w:pPr>
        <w:pStyle w:val="Code"/>
      </w:pPr>
      <w:r w:rsidRPr="007E77AD">
        <w:t xml:space="preserve">OS disk type: </w:t>
      </w:r>
      <w:r w:rsidRPr="007E77AD" w:rsidR="005C27C6">
        <w:rPr>
          <w:b/>
          <w:bCs/>
          <w:highlight w:val="yellow"/>
        </w:rPr>
        <w:t>Standard HDD</w:t>
      </w:r>
    </w:p>
    <w:p w:rsidRPr="007E77AD" w:rsidR="0051722B" w:rsidP="007E77AD" w:rsidRDefault="00E94180" w14:paraId="49D77962" w14:textId="21E9D966">
      <w:pPr>
        <w:ind w:left="720"/>
      </w:pPr>
      <w:r w:rsidRPr="007E77AD">
        <w:t>Other settings leave with default values.</w:t>
      </w:r>
    </w:p>
    <w:p w:rsidRPr="007E77AD" w:rsidR="0051459B" w:rsidP="006721BA" w:rsidRDefault="00E94180" w14:paraId="4C7C28BB" w14:textId="77777777">
      <w:pPr>
        <w:pStyle w:val="ListParagraph"/>
        <w:numPr>
          <w:ilvl w:val="0"/>
          <w:numId w:val="22"/>
        </w:numPr>
      </w:pPr>
      <w:r w:rsidRPr="007E77AD">
        <w:t xml:space="preserve">Go to </w:t>
      </w:r>
      <w:r w:rsidRPr="007E77AD" w:rsidR="006408E7">
        <w:t xml:space="preserve">the </w:t>
      </w:r>
      <w:r w:rsidRPr="007E77AD" w:rsidR="006408E7">
        <w:rPr>
          <w:b/>
          <w:bCs/>
        </w:rPr>
        <w:t>Networking</w:t>
      </w:r>
      <w:r w:rsidRPr="007E77AD" w:rsidR="006408E7">
        <w:t xml:space="preserve"> step</w:t>
      </w:r>
      <w:r w:rsidRPr="007E77AD" w:rsidR="0051459B">
        <w:t>.</w:t>
      </w:r>
    </w:p>
    <w:p w:rsidRPr="007E77AD" w:rsidR="006408E7" w:rsidP="006721BA" w:rsidRDefault="0051459B" w14:paraId="34F37DBC" w14:textId="12226B5D">
      <w:pPr>
        <w:pStyle w:val="ListParagraph"/>
        <w:numPr>
          <w:ilvl w:val="0"/>
          <w:numId w:val="22"/>
        </w:numPr>
      </w:pPr>
      <w:r w:rsidRPr="007E77AD">
        <w:t xml:space="preserve">Do not change anything and go to </w:t>
      </w:r>
      <w:r w:rsidRPr="007E77AD">
        <w:rPr>
          <w:b/>
          <w:bCs/>
        </w:rPr>
        <w:t>Management</w:t>
      </w:r>
      <w:r w:rsidRPr="007E77AD">
        <w:t xml:space="preserve"> step</w:t>
      </w:r>
      <w:r w:rsidRPr="007E77AD">
        <w:rPr>
          <w:b/>
          <w:bCs/>
        </w:rPr>
        <w:t>.</w:t>
      </w:r>
    </w:p>
    <w:p w:rsidRPr="007E77AD" w:rsidR="0051459B" w:rsidP="000A3144" w:rsidRDefault="00EA3FB8" w14:paraId="4D7D7CDE" w14:textId="30543E74">
      <w:pPr>
        <w:pStyle w:val="Code"/>
        <w:rPr>
          <w:b/>
          <w:bCs/>
        </w:rPr>
      </w:pPr>
      <w:r w:rsidRPr="007E77AD">
        <w:t xml:space="preserve">Boot diagnostics: </w:t>
      </w:r>
      <w:r w:rsidRPr="007E77AD">
        <w:rPr>
          <w:b/>
          <w:bCs/>
          <w:highlight w:val="yellow"/>
        </w:rPr>
        <w:t>O</w:t>
      </w:r>
      <w:r w:rsidRPr="007E77AD" w:rsidR="00EB559A">
        <w:rPr>
          <w:b/>
          <w:bCs/>
          <w:highlight w:val="yellow"/>
        </w:rPr>
        <w:t>ff</w:t>
      </w:r>
    </w:p>
    <w:p w:rsidRPr="007E77AD" w:rsidR="00EA3FB8" w:rsidP="000A3144" w:rsidRDefault="00EA3FB8" w14:paraId="3B5ACB98" w14:textId="01BE9E4E">
      <w:pPr>
        <w:pStyle w:val="Code"/>
        <w:rPr>
          <w:b/>
          <w:bCs/>
        </w:rPr>
      </w:pPr>
      <w:r w:rsidRPr="007E77AD">
        <w:t xml:space="preserve">OS guest diagnostics: </w:t>
      </w:r>
      <w:r w:rsidRPr="007E77AD" w:rsidR="00EB559A">
        <w:rPr>
          <w:b/>
          <w:bCs/>
          <w:highlight w:val="yellow"/>
        </w:rPr>
        <w:t>Off</w:t>
      </w:r>
    </w:p>
    <w:p w:rsidRPr="007E77AD" w:rsidR="00D41FD5" w:rsidP="006721BA" w:rsidRDefault="00D41FD5" w14:paraId="1581E415" w14:textId="489DA051">
      <w:pPr>
        <w:pStyle w:val="ListParagraph"/>
        <w:numPr>
          <w:ilvl w:val="0"/>
          <w:numId w:val="22"/>
        </w:numPr>
      </w:pPr>
      <w:r w:rsidRPr="007E77AD">
        <w:t xml:space="preserve">Leave the remaining defaults and then select the </w:t>
      </w:r>
      <w:r w:rsidRPr="007E77AD">
        <w:rPr>
          <w:b/>
          <w:bCs/>
          <w:highlight w:val="yellow"/>
        </w:rPr>
        <w:t>Review + create button</w:t>
      </w:r>
      <w:r w:rsidRPr="007E77AD">
        <w:t xml:space="preserve"> at the bottom of the page.</w:t>
      </w:r>
    </w:p>
    <w:p w:rsidRPr="007E77AD" w:rsidR="00D41FD5" w:rsidP="006721BA" w:rsidRDefault="00D41FD5" w14:paraId="3317AFA7" w14:textId="6CE1A435">
      <w:pPr>
        <w:pStyle w:val="ListParagraph"/>
        <w:numPr>
          <w:ilvl w:val="0"/>
          <w:numId w:val="22"/>
        </w:numPr>
      </w:pPr>
      <w:r w:rsidRPr="007E77AD">
        <w:t xml:space="preserve">Once Validation is passed click the </w:t>
      </w:r>
      <w:r w:rsidRPr="007E77AD">
        <w:rPr>
          <w:b/>
          <w:bCs/>
          <w:highlight w:val="yellow"/>
        </w:rPr>
        <w:t>Create button</w:t>
      </w:r>
      <w:r w:rsidRPr="007E77AD">
        <w:t>.</w:t>
      </w:r>
      <w:r w:rsidRPr="007E77AD" w:rsidR="00B63605">
        <w:br/>
      </w:r>
      <w:r w:rsidRPr="007E77AD">
        <w:t xml:space="preserve">It can take </w:t>
      </w:r>
      <w:r w:rsidRPr="007E77AD" w:rsidR="00B63605">
        <w:t>approx.</w:t>
      </w:r>
      <w:r w:rsidRPr="007E77AD">
        <w:t xml:space="preserve"> three to five minutes to deploy the virtual machine.</w:t>
      </w:r>
    </w:p>
    <w:p w:rsidRPr="007E77AD" w:rsidR="00D41FD5" w:rsidP="006721BA" w:rsidRDefault="00D41FD5" w14:paraId="2EBA7216" w14:textId="62F07CC6">
      <w:pPr>
        <w:pStyle w:val="ListParagraph"/>
        <w:numPr>
          <w:ilvl w:val="0"/>
          <w:numId w:val="22"/>
        </w:numPr>
      </w:pPr>
      <w:r w:rsidRPr="007E77AD">
        <w:t xml:space="preserve">Once the virtual machine is created, go to the </w:t>
      </w:r>
      <w:r w:rsidRPr="007E77AD" w:rsidR="0094507B">
        <w:t>R</w:t>
      </w:r>
      <w:r w:rsidRPr="007E77AD">
        <w:t xml:space="preserve">esource </w:t>
      </w:r>
      <w:r w:rsidRPr="007E77AD" w:rsidR="0094507B">
        <w:t>G</w:t>
      </w:r>
      <w:r w:rsidRPr="007E77AD">
        <w:t xml:space="preserve">roup you placed the virtual machine in and </w:t>
      </w:r>
      <w:r w:rsidRPr="007E77AD" w:rsidR="00B63605">
        <w:t>open</w:t>
      </w:r>
      <w:r w:rsidRPr="007E77AD">
        <w:t xml:space="preserve"> the virtual machine, then click the </w:t>
      </w:r>
      <w:r w:rsidRPr="007E77AD">
        <w:rPr>
          <w:b/>
          <w:bCs/>
        </w:rPr>
        <w:t>Connect</w:t>
      </w:r>
      <w:r w:rsidRPr="007E77AD">
        <w:t xml:space="preserve"> button on the virtual machine properties page.</w:t>
      </w:r>
    </w:p>
    <w:p w:rsidRPr="007E77AD" w:rsidR="00D41FD5" w:rsidP="00244D94" w:rsidRDefault="00D41FD5" w14:paraId="41B7765B" w14:textId="3590698B">
      <w:pPr>
        <w:pStyle w:val="Quote"/>
      </w:pPr>
      <w:r w:rsidRPr="007E77AD">
        <w:rPr>
          <w:b/>
        </w:rPr>
        <w:t>Note</w:t>
      </w:r>
      <w:r w:rsidRPr="007E77AD">
        <w:t xml:space="preserve">: The following directions tell you how to connect to your VM from a Windows computer. On a Mac, you need an RDP client such as this Remote Desktop Client from the Mac App Store and on Linux virtual machine you could connect directly from a bash shell using </w:t>
      </w:r>
      <w:r w:rsidRPr="007E77AD" w:rsidR="004706A8">
        <w:t>SSH</w:t>
      </w:r>
      <w:r w:rsidRPr="007E77AD">
        <w:t>.</w:t>
      </w:r>
    </w:p>
    <w:p w:rsidRPr="007E77AD" w:rsidR="00D41FD5" w:rsidP="006721BA" w:rsidRDefault="00D41FD5" w14:paraId="36445C06" w14:textId="4066E5FC">
      <w:pPr>
        <w:pStyle w:val="ListParagraph"/>
        <w:numPr>
          <w:ilvl w:val="0"/>
          <w:numId w:val="22"/>
        </w:numPr>
      </w:pPr>
      <w:r w:rsidRPr="007E77AD">
        <w:t>In the Connect to virtual machine page, keep the default options to connect by DNS name over port 3389 and click Download RDP File.</w:t>
      </w:r>
    </w:p>
    <w:p w:rsidRPr="007E77AD" w:rsidR="00D41FD5" w:rsidP="006721BA" w:rsidRDefault="00D41FD5" w14:paraId="778B1949" w14:textId="55882CC4">
      <w:pPr>
        <w:pStyle w:val="ListParagraph"/>
        <w:numPr>
          <w:ilvl w:val="0"/>
          <w:numId w:val="22"/>
        </w:numPr>
      </w:pPr>
      <w:r w:rsidRPr="007E77AD">
        <w:t xml:space="preserve">Open the downloaded RDP file and click Connect when prompted. </w:t>
      </w:r>
    </w:p>
    <w:p w:rsidRPr="007E77AD" w:rsidR="00D41FD5" w:rsidP="006721BA" w:rsidRDefault="00D41FD5" w14:paraId="2E55EDD2" w14:textId="22705FF2">
      <w:pPr>
        <w:pStyle w:val="ListParagraph"/>
        <w:numPr>
          <w:ilvl w:val="0"/>
          <w:numId w:val="22"/>
        </w:numPr>
      </w:pPr>
      <w:r w:rsidRPr="007E77AD">
        <w:t>In the Windows Security window, select More choices and then Use a different account.</w:t>
      </w:r>
      <w:r w:rsidRPr="007E77AD" w:rsidR="0031310A">
        <w:br/>
      </w:r>
      <w:r w:rsidRPr="007E77AD">
        <w:t xml:space="preserve">Type the username </w:t>
      </w:r>
      <w:r w:rsidRPr="007E77AD">
        <w:rPr>
          <w:b/>
          <w:bCs/>
          <w:highlight w:val="yellow"/>
        </w:rPr>
        <w:t>.\azureuser</w:t>
      </w:r>
      <w:r w:rsidRPr="007E77AD">
        <w:t xml:space="preserve"> enter password you created for the virtual machine, and then click </w:t>
      </w:r>
      <w:r w:rsidRPr="007E77AD">
        <w:rPr>
          <w:b/>
          <w:bCs/>
        </w:rPr>
        <w:t>OK</w:t>
      </w:r>
      <w:r w:rsidRPr="007E77AD">
        <w:t xml:space="preserve">. </w:t>
      </w:r>
    </w:p>
    <w:p w:rsidRPr="007E77AD" w:rsidR="00D41FD5" w:rsidP="006721BA" w:rsidRDefault="00D41FD5" w14:paraId="31916523" w14:textId="2318128D">
      <w:pPr>
        <w:pStyle w:val="ListParagraph"/>
        <w:numPr>
          <w:ilvl w:val="0"/>
          <w:numId w:val="22"/>
        </w:numPr>
      </w:pPr>
      <w:r w:rsidRPr="007E77AD">
        <w:t>You may receive a certificate warning during the sign-in process.</w:t>
      </w:r>
      <w:r w:rsidRPr="007E77AD" w:rsidR="0031310A">
        <w:br/>
      </w:r>
      <w:r w:rsidRPr="007E77AD">
        <w:t xml:space="preserve">Click </w:t>
      </w:r>
      <w:r w:rsidRPr="007E77AD">
        <w:rPr>
          <w:b/>
          <w:bCs/>
        </w:rPr>
        <w:t>Yes</w:t>
      </w:r>
      <w:r w:rsidRPr="007E77AD">
        <w:t xml:space="preserve"> or to create the connection and connect to your deployed VM.</w:t>
      </w:r>
      <w:r w:rsidRPr="007E77AD" w:rsidR="0050650A">
        <w:br/>
      </w:r>
      <w:r w:rsidRPr="007E77AD">
        <w:t>You should connect successfully.</w:t>
      </w:r>
    </w:p>
    <w:p w:rsidRPr="007E77AD" w:rsidR="00D41FD5" w:rsidP="0074039B" w:rsidRDefault="00D41FD5" w14:paraId="31E1AD02" w14:textId="77777777">
      <w:pPr>
        <w:pStyle w:val="IntenseQuote"/>
      </w:pPr>
      <w:r w:rsidRPr="007E77AD">
        <w:t>Congratulations! You have deployed and connected to a Windows Server virtual machine in Azure</w:t>
      </w:r>
    </w:p>
    <w:p w:rsidRPr="007E77AD" w:rsidR="00D41FD5" w:rsidP="007E77AD" w:rsidRDefault="00D41FD5" w14:paraId="39B6EF88" w14:textId="464C6009">
      <w:pPr>
        <w:ind w:left="720"/>
      </w:pPr>
      <w:r w:rsidRPr="007E77AD">
        <w:t>If you wish and have time you could also make the deployed server a functioning web server and make a web page available publicly, by continuing with the following steps</w:t>
      </w:r>
      <w:r w:rsidRPr="007E77AD" w:rsidR="001160DD">
        <w:t>.</w:t>
      </w:r>
    </w:p>
    <w:p w:rsidRPr="007E77AD" w:rsidR="00D41FD5" w:rsidP="006721BA" w:rsidRDefault="0050650A" w14:paraId="3A100B06" w14:textId="37916DB4">
      <w:pPr>
        <w:pStyle w:val="ListParagraph"/>
        <w:numPr>
          <w:ilvl w:val="0"/>
          <w:numId w:val="22"/>
        </w:numPr>
      </w:pPr>
      <w:r w:rsidRPr="007E77AD">
        <w:t>Open</w:t>
      </w:r>
      <w:r w:rsidRPr="007E77AD" w:rsidR="00D41FD5">
        <w:t xml:space="preserve"> a PowerShell command prompt on the virtual machine, by clicking the </w:t>
      </w:r>
      <w:r w:rsidRPr="007E77AD" w:rsidR="00D41FD5">
        <w:rPr>
          <w:b/>
          <w:bCs/>
        </w:rPr>
        <w:t>Start</w:t>
      </w:r>
      <w:r w:rsidRPr="007E77AD" w:rsidR="00D41FD5">
        <w:t xml:space="preserve"> button, typing </w:t>
      </w:r>
      <w:r w:rsidRPr="007E77AD" w:rsidR="00D41FD5">
        <w:rPr>
          <w:b/>
          <w:bCs/>
        </w:rPr>
        <w:t>PowerShell</w:t>
      </w:r>
      <w:r w:rsidRPr="007E77AD" w:rsidR="00D41FD5">
        <w:t xml:space="preserve"> right clicking </w:t>
      </w:r>
      <w:r w:rsidRPr="007E77AD" w:rsidR="00D41FD5">
        <w:rPr>
          <w:b/>
          <w:bCs/>
        </w:rPr>
        <w:t>Windows PowerShell</w:t>
      </w:r>
      <w:r w:rsidRPr="007E77AD" w:rsidR="00D41FD5">
        <w:t xml:space="preserve"> in the menu and selecting </w:t>
      </w:r>
      <w:r w:rsidRPr="007E77AD" w:rsidR="00D41FD5">
        <w:rPr>
          <w:b/>
          <w:bCs/>
        </w:rPr>
        <w:t>Run as administrator</w:t>
      </w:r>
    </w:p>
    <w:p w:rsidRPr="007E77AD" w:rsidR="00D41FD5" w:rsidP="006721BA" w:rsidRDefault="00D41FD5" w14:paraId="1483BE1F" w14:textId="41ED5076">
      <w:pPr>
        <w:pStyle w:val="ListParagraph"/>
        <w:numPr>
          <w:ilvl w:val="0"/>
          <w:numId w:val="22"/>
        </w:numPr>
      </w:pPr>
      <w:r w:rsidRPr="007E77AD">
        <w:t>Install the Web-Server feature in the virtual machine by running the following command in the PowerShell command prompt</w:t>
      </w:r>
      <w:r w:rsidRPr="007E77AD" w:rsidR="001160DD">
        <w:t>.</w:t>
      </w:r>
    </w:p>
    <w:p w:rsidRPr="007E77AD" w:rsidR="00D41FD5" w:rsidP="000A3144" w:rsidRDefault="00D41FD5" w14:paraId="1D21760B" w14:textId="77777777">
      <w:pPr>
        <w:pStyle w:val="Code"/>
      </w:pPr>
      <w:r w:rsidRPr="007E77AD">
        <w:t>Install-WindowsFeature -name Web-Server –IncludeManagementTools</w:t>
      </w:r>
    </w:p>
    <w:p w:rsidRPr="007E77AD" w:rsidR="00D41FD5" w:rsidP="006721BA" w:rsidRDefault="00D41FD5" w14:paraId="27BA421D" w14:textId="78D06466">
      <w:pPr>
        <w:pStyle w:val="ListParagraph"/>
        <w:numPr>
          <w:ilvl w:val="0"/>
          <w:numId w:val="22"/>
        </w:numPr>
      </w:pPr>
      <w:r w:rsidRPr="007E77AD">
        <w:t>When completed you should see a prompt stating Success with a value True, among other items in the output. You do not need to restart the virtual machine to complete the installation. Close the RDP connection to the VM.</w:t>
      </w:r>
    </w:p>
    <w:p w:rsidRPr="007E77AD" w:rsidR="00D41FD5" w:rsidP="006721BA" w:rsidRDefault="00D41FD5" w14:paraId="2F871C44" w14:textId="2C73E607">
      <w:pPr>
        <w:pStyle w:val="ListParagraph"/>
        <w:numPr>
          <w:ilvl w:val="0"/>
          <w:numId w:val="22"/>
        </w:numPr>
      </w:pPr>
      <w:r w:rsidRPr="007E77AD">
        <w:t>Back in the portal, select the VM and in the overview pane of the VM, use the Click to copy button to the right of the IP address to copy it and paste it into a browser tab.</w:t>
      </w:r>
    </w:p>
    <w:p w:rsidRPr="007E77AD" w:rsidR="00D41FD5" w:rsidP="006721BA" w:rsidRDefault="00D41FD5" w14:paraId="6D542C59" w14:textId="039A77DA">
      <w:pPr>
        <w:pStyle w:val="ListParagraph"/>
        <w:numPr>
          <w:ilvl w:val="0"/>
          <w:numId w:val="22"/>
        </w:numPr>
      </w:pPr>
      <w:r w:rsidRPr="007E77AD">
        <w:t xml:space="preserve">The default IIS Web Server welcome page will </w:t>
      </w:r>
      <w:r w:rsidRPr="007E77AD" w:rsidR="00CA6731">
        <w:t>open and</w:t>
      </w:r>
      <w:r w:rsidRPr="007E77AD">
        <w:t xml:space="preserve"> is available to connect to publicly via this IP address, or via the fully qualified domain name.</w:t>
      </w:r>
    </w:p>
    <w:p w:rsidRPr="007E77AD" w:rsidR="00D41FD5" w:rsidP="0074039B" w:rsidRDefault="00D41FD5" w14:paraId="513655C1" w14:textId="64DF5CE4">
      <w:pPr>
        <w:pStyle w:val="IntenseQuote"/>
      </w:pPr>
      <w:r w:rsidRPr="007E77AD">
        <w:t xml:space="preserve">Congratulations! You have created a web server that can be connected to publicly via this IP address, or via the fully qualified domain name. If you had a web page to </w:t>
      </w:r>
      <w:r w:rsidRPr="007E77AD" w:rsidR="00F5632C">
        <w:t>host,</w:t>
      </w:r>
      <w:r w:rsidRPr="007E77AD">
        <w:t xml:space="preserve"> you could deploy those source files to the virtual machine and host them for public access on the deployed virtual machine.</w:t>
      </w:r>
    </w:p>
    <w:p w:rsidRPr="007E77AD" w:rsidR="00C760B2" w:rsidP="00244D94" w:rsidRDefault="00D41FD5" w14:paraId="49AD7C58" w14:textId="2262633E">
      <w:pPr>
        <w:pStyle w:val="Quote"/>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rsidRPr="007E77AD" w:rsidR="00D41FD5" w:rsidP="007E77AD" w:rsidRDefault="00D41FD5" w14:paraId="33860CFA" w14:textId="38ACA94A">
      <w:pPr>
        <w:spacing w:before="0" w:after="160"/>
        <w:jc w:val="left"/>
      </w:pPr>
      <w:r w:rsidRPr="007E77AD">
        <w:br w:type="page"/>
      </w:r>
    </w:p>
    <w:p w:rsidRPr="007E77AD" w:rsidR="002B0205" w:rsidP="002B0205" w:rsidRDefault="002B0205" w14:paraId="42944217" w14:textId="77777777">
      <w:pPr>
        <w:pStyle w:val="Heading1"/>
        <w:jc w:val="left"/>
      </w:pPr>
      <w:bookmarkStart w:name="_Toc34225452" w:id="7"/>
      <w:r w:rsidRPr="007E77AD">
        <w:t>Azure Virtual Machine from Azure CLI</w:t>
      </w:r>
      <w:bookmarkEnd w:id="7"/>
    </w:p>
    <w:p w:rsidRPr="007E77AD" w:rsidR="002B0205" w:rsidP="002B0205" w:rsidRDefault="002B0205" w14:paraId="4CB849B7" w14:textId="77777777">
      <w:pPr>
        <w:pStyle w:val="Heading2"/>
        <w:jc w:val="left"/>
      </w:pPr>
      <w:r w:rsidRPr="007E77AD">
        <w:t>Prerequisites</w:t>
      </w:r>
    </w:p>
    <w:p w:rsidRPr="007E77AD" w:rsidR="002B0205" w:rsidP="002B0205" w:rsidRDefault="002B0205" w14:paraId="54F0D7C2"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20">
        <w:r w:rsidRPr="007E77AD">
          <w:rPr>
            <w:rStyle w:val="Hyperlink"/>
          </w:rPr>
          <w:t>https://azure.microsoft.com/en-us/free/</w:t>
        </w:r>
      </w:hyperlink>
      <w:r w:rsidRPr="007E77AD">
        <w:t>.</w:t>
      </w:r>
    </w:p>
    <w:p w:rsidRPr="007E77AD" w:rsidR="002B0205" w:rsidP="002B0205" w:rsidRDefault="002B0205" w14:paraId="369204FE" w14:textId="77777777">
      <w:pPr>
        <w:jc w:val="left"/>
      </w:pPr>
      <w:r w:rsidRPr="007E77AD">
        <w:t>You will need also an Azure CLI environment. For this walkthrough we use Azure Cloud Shell, but you can also install Azure CLI on your local environment such as a Windows, Linux or MacOS.</w:t>
      </w:r>
    </w:p>
    <w:p w:rsidRPr="007E77AD" w:rsidR="002B0205" w:rsidP="002B0205" w:rsidRDefault="002B0205" w14:paraId="1AD6641C" w14:textId="77777777">
      <w:pPr>
        <w:pStyle w:val="Quote"/>
      </w:pPr>
      <w:r w:rsidRPr="00244D94">
        <w:rPr>
          <w:rStyle w:val="QuoteChar"/>
          <w:b/>
          <w:bCs/>
        </w:rPr>
        <w:t>Note</w:t>
      </w:r>
      <w:r w:rsidRPr="00244D94">
        <w:rPr>
          <w:rStyle w:val="QuoteChar"/>
        </w:rPr>
        <w:t xml:space="preserve">: For install </w:t>
      </w:r>
      <w:r w:rsidRPr="00244D94">
        <w:rPr>
          <w:rStyle w:val="QuoteChar"/>
          <w:bCs/>
        </w:rPr>
        <w:t>Azure</w:t>
      </w:r>
      <w:r w:rsidRPr="00244D94">
        <w:rPr>
          <w:rStyle w:val="QuoteChar"/>
        </w:rPr>
        <w:t xml:space="preserve"> CLI see the Install the Azure CLI page.</w:t>
      </w:r>
      <w:r w:rsidRPr="007E77AD">
        <w:t xml:space="preserve"> </w:t>
      </w:r>
      <w:hyperlink w:history="1" r:id="rId21">
        <w:r w:rsidRPr="007E77AD">
          <w:rPr>
            <w:rStyle w:val="Hyperlink"/>
          </w:rPr>
          <w:t>https://docs.microsoft.com/en-us/cli/azure/install-azure-cli?view=azure-cli-latest</w:t>
        </w:r>
      </w:hyperlink>
      <w:r w:rsidRPr="007E77AD">
        <w:t xml:space="preserve"> </w:t>
      </w:r>
    </w:p>
    <w:p w:rsidRPr="007E77AD" w:rsidR="002B0205" w:rsidP="002B0205" w:rsidRDefault="002B0205" w14:paraId="2DCB45DD" w14:textId="77777777">
      <w:pPr>
        <w:pStyle w:val="Heading2"/>
        <w:jc w:val="left"/>
      </w:pPr>
      <w:r w:rsidRPr="007E77AD">
        <w:t>Steps</w:t>
      </w:r>
    </w:p>
    <w:p w:rsidRPr="007E77AD" w:rsidR="002B0205" w:rsidP="002B0205" w:rsidRDefault="002B0205" w14:paraId="6A43F1E5" w14:textId="77777777">
      <w:pPr>
        <w:pStyle w:val="ListParagraph"/>
        <w:numPr>
          <w:ilvl w:val="0"/>
          <w:numId w:val="6"/>
        </w:numPr>
      </w:pPr>
      <w:r w:rsidRPr="007E77AD">
        <w:t xml:space="preserve">Sign into the Azure Cloud Shell at </w:t>
      </w:r>
      <w:hyperlink w:history="1" r:id="rId22">
        <w:r w:rsidRPr="007E77AD">
          <w:rPr>
            <w:rStyle w:val="Hyperlink"/>
          </w:rPr>
          <w:t>https://shell.azure.com/</w:t>
        </w:r>
      </w:hyperlink>
      <w:r w:rsidRPr="007E77AD">
        <w:t>.</w:t>
      </w:r>
    </w:p>
    <w:p w:rsidRPr="007E77AD" w:rsidR="002B0205" w:rsidP="002B0205" w:rsidRDefault="002B0205" w14:paraId="4BA3CA63" w14:textId="77777777">
      <w:pPr>
        <w:pStyle w:val="Quote"/>
      </w:pPr>
      <w:r w:rsidRPr="007E77AD">
        <w:rPr>
          <w:b/>
        </w:rPr>
        <w:t xml:space="preserve">Note: </w:t>
      </w:r>
      <w:r w:rsidRPr="007E77AD">
        <w:t>You can also get access to cloud shell from Azure Portal website. You must click on Shell icon on top of Azure Portal, just at right from search button.</w:t>
      </w:r>
    </w:p>
    <w:p w:rsidRPr="007E77AD" w:rsidR="002B0205" w:rsidP="002B0205" w:rsidRDefault="002B0205" w14:paraId="65981CE4" w14:textId="77777777">
      <w:pPr>
        <w:pStyle w:val="ListParagraph"/>
        <w:numPr>
          <w:ilvl w:val="0"/>
          <w:numId w:val="6"/>
        </w:numPr>
      </w:pPr>
      <w:r w:rsidRPr="007E77AD">
        <w:t>Cloud Shell utilizes Azure File storage to persist files across sessions. On initial start, Cloud Shell prompts you to associate a new or existing file share to persist files across sessions.</w:t>
      </w:r>
      <w:r w:rsidRPr="007E77AD">
        <w:br/>
      </w:r>
      <w:r w:rsidRPr="007E77AD">
        <w:t xml:space="preserve">If popup box appear, choose your subscription and click on </w:t>
      </w:r>
      <w:r w:rsidRPr="007E77AD">
        <w:rPr>
          <w:b/>
          <w:bCs/>
        </w:rPr>
        <w:t>Create storage</w:t>
      </w:r>
      <w:r w:rsidRPr="007E77AD">
        <w:t xml:space="preserve"> button. Azure will create a Storage Account to store all your data for Cloud Shell.</w:t>
      </w:r>
    </w:p>
    <w:p w:rsidRPr="007E77AD" w:rsidR="002B0205" w:rsidP="002B0205" w:rsidRDefault="002B0205" w14:paraId="17994A5F" w14:textId="77777777">
      <w:pPr>
        <w:pStyle w:val="ListParagraph"/>
        <w:numPr>
          <w:ilvl w:val="0"/>
          <w:numId w:val="6"/>
        </w:numPr>
      </w:pPr>
      <w:r w:rsidRPr="007E77AD">
        <w:t xml:space="preserve">Next, choose </w:t>
      </w:r>
      <w:r w:rsidRPr="007E77AD">
        <w:rPr>
          <w:b/>
          <w:bCs/>
        </w:rPr>
        <w:t>Bash</w:t>
      </w:r>
      <w:r w:rsidRPr="007E77AD">
        <w:t>, from drop-down menu on top of screen.</w:t>
      </w:r>
    </w:p>
    <w:p w:rsidRPr="007E77AD" w:rsidR="002B0205" w:rsidP="002B0205" w:rsidRDefault="002B0205" w14:paraId="6EC6D56E" w14:textId="77777777">
      <w:pPr>
        <w:pStyle w:val="Quote"/>
      </w:pPr>
      <w:r w:rsidRPr="007E77AD">
        <w:rPr>
          <w:b/>
        </w:rPr>
        <w:t>Note:</w:t>
      </w:r>
      <w:r w:rsidRPr="007E77AD">
        <w:t xml:space="preserve"> Azure Cloud shell allow to use Copy-Paste commands. Each browser will use their own key combinations. Usually if you right-click on Cloud Shell window it will allow you to Paste command.</w:t>
      </w:r>
    </w:p>
    <w:p w:rsidRPr="007E77AD" w:rsidR="002B0205" w:rsidP="002B0205" w:rsidRDefault="002B0205" w14:paraId="5CF6E2A2" w14:textId="77777777">
      <w:pPr>
        <w:pStyle w:val="ListParagraph"/>
        <w:numPr>
          <w:ilvl w:val="0"/>
          <w:numId w:val="6"/>
        </w:numPr>
      </w:pPr>
      <w:r w:rsidRPr="007E77AD">
        <w:t>Create a resource group to deploy your resources to, by running the following command:</w:t>
      </w:r>
    </w:p>
    <w:p w:rsidRPr="007E77AD" w:rsidR="002B0205" w:rsidP="002B0205" w:rsidRDefault="002B0205" w14:paraId="06613C7E" w14:textId="77777777">
      <w:pPr>
        <w:pStyle w:val="Code"/>
      </w:pPr>
      <w:r w:rsidRPr="007E77AD">
        <w:t>az group create --name az900-rg --location northeurope</w:t>
      </w:r>
    </w:p>
    <w:p w:rsidRPr="007E77AD" w:rsidR="002B0205" w:rsidP="002B0205" w:rsidRDefault="002B0205" w14:paraId="5B5A66DE" w14:textId="77777777">
      <w:pPr>
        <w:pStyle w:val="ListParagraph"/>
        <w:numPr>
          <w:ilvl w:val="0"/>
          <w:numId w:val="6"/>
        </w:numPr>
        <w:jc w:val="both"/>
      </w:pPr>
      <w:r w:rsidRPr="007E77AD">
        <w:t>We will now deploy a virtual machine and configure it using an Azure Resource Manager template.</w:t>
      </w:r>
      <w:r w:rsidRPr="007E77AD">
        <w:br/>
      </w:r>
      <w:r w:rsidRPr="007E77AD">
        <w:t xml:space="preserve">The template is available on GitHub at the location </w:t>
      </w:r>
      <w:hyperlink w:history="1" r:id="rId23">
        <w:r w:rsidRPr="007E77AD">
          <w:rPr>
            <w:rStyle w:val="Hyperlink"/>
          </w:rPr>
          <w:t>https://raw.githubusercontent.com/Azure/azure-quickstart-templates/master/101-vm-simple-windows/azuredeploy.json</w:t>
        </w:r>
      </w:hyperlink>
      <w:r w:rsidRPr="007E77AD">
        <w:t>, and we will call the script using an Azure CLI command and some other parameters.</w:t>
      </w:r>
    </w:p>
    <w:p w:rsidR="002B0205" w:rsidP="002B0205" w:rsidRDefault="002B0205" w14:paraId="36293C39" w14:textId="77777777">
      <w:pPr>
        <w:ind w:left="720"/>
      </w:pPr>
      <w:r w:rsidRPr="007E77AD">
        <w:t>Before deploying we will validate the template and command by running the following Azure CLI command, substituting the values with your own, specifying a username and password and a unique name for the virtual machine DNS label prefix value.</w:t>
      </w:r>
    </w:p>
    <w:p w:rsidRPr="007E77AD" w:rsidR="002B0205" w:rsidP="002B0205" w:rsidRDefault="002B0205" w14:paraId="66F82DEC" w14:textId="77777777">
      <w:pPr>
        <w:ind w:left="720"/>
      </w:pPr>
      <w:r w:rsidRPr="007E77AD">
        <w:t>The command should run successfully without error, identify what is causing the error, modify it and run the command again until it does validate successfully.</w:t>
      </w:r>
    </w:p>
    <w:p w:rsidRPr="007E77AD" w:rsidR="002B0205" w:rsidP="002B0205" w:rsidRDefault="002B0205" w14:paraId="5A06A10E" w14:textId="77777777">
      <w:pPr>
        <w:pStyle w:val="Code"/>
      </w:pPr>
      <w:r w:rsidRPr="007E77AD">
        <w:t xml:space="preserve">az </w:t>
      </w:r>
      <w:r w:rsidRPr="000A3144">
        <w:rPr>
          <w:rStyle w:val="CodeZnak"/>
        </w:rPr>
        <w:t>group deployment validate --resource-group az900-rg \</w:t>
      </w:r>
      <w:r w:rsidRPr="000A3144">
        <w:rPr>
          <w:rStyle w:val="CodeZnak"/>
        </w:rPr>
        <w:br/>
      </w:r>
      <w:r w:rsidRPr="000A3144">
        <w:rPr>
          <w:rStyle w:val="CodeZnak"/>
        </w:rPr>
        <w:t xml:space="preserve"> --template-uri https://raw.githubusercontent.com/Azure/azure-quickstart-templates/master/101-vm-simple-windows/azuredeploy.json \</w:t>
      </w:r>
      <w:r w:rsidRPr="000A3144">
        <w:rPr>
          <w:rStyle w:val="CodeZnak"/>
        </w:rPr>
        <w:br/>
      </w:r>
      <w:r w:rsidRPr="000A3144">
        <w:rPr>
          <w:rStyle w:val="CodeZnak"/>
        </w:rPr>
        <w:t xml:space="preserve"> --parameters adminUsername=$USER \</w:t>
      </w:r>
      <w:r w:rsidRPr="000A3144">
        <w:rPr>
          <w:rStyle w:val="CodeZnak"/>
        </w:rPr>
        <w:br/>
      </w:r>
      <w:r w:rsidRPr="000A3144">
        <w:rPr>
          <w:rStyle w:val="CodeZnak"/>
        </w:rPr>
        <w:t xml:space="preserve"> --parameters adminPassword=$PASSW \</w:t>
      </w:r>
      <w:r w:rsidRPr="000A3144">
        <w:rPr>
          <w:rStyle w:val="CodeZnak"/>
        </w:rPr>
        <w:br/>
      </w:r>
      <w:r w:rsidRPr="000A3144">
        <w:rPr>
          <w:rStyle w:val="CodeZnak"/>
        </w:rPr>
        <w:t xml:space="preserve"> --parame</w:t>
      </w:r>
      <w:r w:rsidRPr="007E77AD">
        <w:t xml:space="preserve">ters dnsLabelPrefix=$DNS_LABEL_PREFIX </w:t>
      </w:r>
    </w:p>
    <w:p w:rsidRPr="007E77AD" w:rsidR="002B0205" w:rsidP="002B0205" w:rsidRDefault="002B0205" w14:paraId="4B5D8C9F" w14:textId="77777777">
      <w:pPr>
        <w:pStyle w:val="ListParagraph"/>
        <w:numPr>
          <w:ilvl w:val="0"/>
          <w:numId w:val="6"/>
        </w:numPr>
      </w:pPr>
      <w:r w:rsidRPr="007E77AD">
        <w:t>Deploy the resource by running the following command, substituting the same values as earlier:</w:t>
      </w:r>
    </w:p>
    <w:p w:rsidRPr="007E77AD" w:rsidR="002B0205" w:rsidP="002B0205" w:rsidRDefault="002B0205" w14:paraId="5EE8973C" w14:textId="77777777">
      <w:pPr>
        <w:pStyle w:val="Code"/>
      </w:pPr>
      <w:r w:rsidRPr="000A3144">
        <w:rPr>
          <w:rStyle w:val="CodeZnak"/>
        </w:rPr>
        <w:t>az group deployment create --name MyDeployment \</w:t>
      </w:r>
      <w:r w:rsidRPr="000A3144">
        <w:rPr>
          <w:rStyle w:val="CodeZnak"/>
        </w:rPr>
        <w:br/>
      </w:r>
      <w:r w:rsidRPr="000A3144">
        <w:rPr>
          <w:rStyle w:val="CodeZnak"/>
        </w:rPr>
        <w:t xml:space="preserve"> --resource-group az900-rg \</w:t>
      </w:r>
      <w:r w:rsidRPr="000A3144">
        <w:rPr>
          <w:rStyle w:val="CodeZnak"/>
        </w:rPr>
        <w:br/>
      </w:r>
      <w:r w:rsidRPr="000A3144">
        <w:rPr>
          <w:rStyle w:val="CodeZnak"/>
        </w:rPr>
        <w:t xml:space="preserve"> --template-uri https://raw.githubusercontent.com/Azure/azure-quickstart-templates/master/101-vm-simple-windows/azuredeploy.json \</w:t>
      </w:r>
      <w:r w:rsidRPr="000A3144">
        <w:rPr>
          <w:rStyle w:val="CodeZnak"/>
        </w:rPr>
        <w:br/>
      </w:r>
      <w:r w:rsidRPr="000A3144">
        <w:rPr>
          <w:rStyle w:val="CodeZnak"/>
        </w:rPr>
        <w:t xml:space="preserve"> --parameters adminUsername=azureadmin \</w:t>
      </w:r>
      <w:r w:rsidRPr="000A3144">
        <w:rPr>
          <w:rStyle w:val="CodeZnak"/>
        </w:rPr>
        <w:br/>
      </w:r>
      <w:r w:rsidRPr="000A3144">
        <w:rPr>
          <w:rStyle w:val="CodeZnak"/>
        </w:rPr>
        <w:t xml:space="preserve"> --parameters adminPassword=Pa$$w0rd \</w:t>
      </w:r>
      <w:r w:rsidRPr="000A3144">
        <w:rPr>
          <w:rStyle w:val="CodeZnak"/>
        </w:rPr>
        <w:br/>
      </w:r>
      <w:r w:rsidRPr="000A3144">
        <w:rPr>
          <w:rStyle w:val="CodeZnak"/>
        </w:rPr>
        <w:t xml:space="preserve"> --parameters dnsLabelPrefix=azdemomod02-vm</w:t>
      </w:r>
      <w:r w:rsidRPr="007E77AD">
        <w:t>1</w:t>
      </w:r>
    </w:p>
    <w:p w:rsidRPr="007E77AD" w:rsidR="002B0205" w:rsidP="002B0205" w:rsidRDefault="002B0205" w14:paraId="1BFED315" w14:textId="77777777">
      <w:pPr>
        <w:pStyle w:val="ListParagraph"/>
        <w:numPr>
          <w:ilvl w:val="0"/>
          <w:numId w:val="6"/>
        </w:numPr>
      </w:pPr>
      <w:r w:rsidRPr="007E77AD">
        <w:t xml:space="preserve">Verify the deployment by signing into the Azure portal at </w:t>
      </w:r>
      <w:hyperlink w:history="1" r:id="rId24">
        <w:r w:rsidRPr="007E77AD">
          <w:rPr>
            <w:rStyle w:val="Hyperlink"/>
          </w:rPr>
          <w:t>https://portal.azure.com</w:t>
        </w:r>
      </w:hyperlink>
      <w:r w:rsidRPr="007E77AD">
        <w:t xml:space="preserve"> </w:t>
      </w:r>
    </w:p>
    <w:p w:rsidRPr="007E77AD" w:rsidR="002B0205" w:rsidP="002B0205" w:rsidRDefault="002B0205" w14:paraId="19F490E4" w14:textId="77777777">
      <w:pPr>
        <w:pStyle w:val="ListParagraph"/>
        <w:numPr>
          <w:ilvl w:val="0"/>
          <w:numId w:val="6"/>
        </w:numPr>
        <w:jc w:val="both"/>
      </w:pPr>
      <w:r w:rsidRPr="007E77AD">
        <w:t xml:space="preserve">Go to the resource group you created </w:t>
      </w:r>
      <w:r w:rsidRPr="007E77AD">
        <w:rPr>
          <w:b/>
          <w:bCs/>
        </w:rPr>
        <w:t>az900-rg</w:t>
      </w:r>
      <w:r w:rsidRPr="007E77AD">
        <w:t xml:space="preserve"> and verify the virtual machine and resources are present, note the name of the virtual machine is </w:t>
      </w:r>
      <w:r w:rsidRPr="007E77AD">
        <w:rPr>
          <w:b/>
          <w:bCs/>
        </w:rPr>
        <w:t>SimpleWinVM</w:t>
      </w:r>
    </w:p>
    <w:p w:rsidRPr="007E77AD" w:rsidR="002B0205" w:rsidP="002B0205" w:rsidRDefault="002B0205" w14:paraId="56674083" w14:textId="77777777">
      <w:pPr>
        <w:pStyle w:val="ListParagraph"/>
        <w:numPr>
          <w:ilvl w:val="0"/>
          <w:numId w:val="6"/>
        </w:numPr>
      </w:pPr>
      <w:r w:rsidRPr="007E77AD">
        <w:t>Obtain a list of the virtual machines present in your subscription, and display only the resource group and virtual machine name by running the command:</w:t>
      </w:r>
    </w:p>
    <w:p w:rsidRPr="007E77AD" w:rsidR="002B0205" w:rsidP="002B0205" w:rsidRDefault="002B0205" w14:paraId="5222B895" w14:textId="77777777">
      <w:pPr>
        <w:pStyle w:val="Code"/>
      </w:pPr>
      <w:r w:rsidRPr="007E77AD">
        <w:t xml:space="preserve">az vm list --query [].[resourceGroup,name] --out tsv </w:t>
      </w:r>
    </w:p>
    <w:p w:rsidRPr="007E77AD" w:rsidR="002B0205" w:rsidP="002B0205" w:rsidRDefault="002B0205" w14:paraId="1910018D" w14:textId="77777777">
      <w:pPr>
        <w:pStyle w:val="IntenseQuote"/>
      </w:pPr>
      <w:r w:rsidRPr="00244D94">
        <w:t xml:space="preserve">Congratulations! </w:t>
      </w:r>
      <w:r w:rsidRPr="007E77AD">
        <w:t xml:space="preserve">You have </w:t>
      </w:r>
      <w:r w:rsidRPr="00244D94">
        <w:t>created</w:t>
      </w:r>
      <w:r w:rsidRPr="007E77AD">
        <w:t xml:space="preserve"> a virtual machine using the Azure CLI and an Azure Resource Manager template, then verified that deployment using the Azure CLI in the Azure Cloud Shell.</w:t>
      </w:r>
    </w:p>
    <w:p w:rsidRPr="007E77AD" w:rsidR="002B0205" w:rsidP="002B0205" w:rsidRDefault="002B0205" w14:paraId="16183466" w14:textId="77777777">
      <w:pPr>
        <w:pStyle w:val="Quote"/>
      </w:pPr>
      <w:r w:rsidRPr="007E77AD">
        <w:rPr>
          <w:b/>
        </w:rPr>
        <w:t>Note</w:t>
      </w:r>
      <w:r w:rsidRPr="007E77AD">
        <w:t>: Don't forget to delete any resources you deployed to avoid incurring additional costs from them.</w:t>
      </w:r>
    </w:p>
    <w:p w:rsidR="002B0205" w:rsidRDefault="002B0205" w14:paraId="20F89D7C" w14:textId="77777777">
      <w:pPr>
        <w:spacing w:before="0" w:after="160"/>
        <w:jc w:val="left"/>
        <w:rPr>
          <w:rFonts w:asciiTheme="majorHAnsi" w:hAnsiTheme="majorHAnsi" w:eastAsiaTheme="majorEastAsia" w:cstheme="majorBidi"/>
          <w:b/>
          <w:color w:val="2E74B5" w:themeColor="accent1" w:themeShade="BF"/>
          <w:sz w:val="32"/>
          <w:szCs w:val="32"/>
        </w:rPr>
      </w:pPr>
      <w:r>
        <w:br w:type="page"/>
      </w:r>
    </w:p>
    <w:p w:rsidRPr="007E77AD" w:rsidR="00D41FD5" w:rsidP="007E77AD" w:rsidRDefault="004E0291" w14:paraId="52E746E3" w14:textId="399EED0B">
      <w:pPr>
        <w:pStyle w:val="Heading1"/>
        <w:jc w:val="left"/>
      </w:pPr>
      <w:bookmarkStart w:name="_Toc34225453" w:id="8"/>
      <w:r w:rsidRPr="007E77AD">
        <w:t>Azure Container Service</w:t>
      </w:r>
      <w:bookmarkEnd w:id="8"/>
    </w:p>
    <w:p w:rsidRPr="007E77AD" w:rsidR="00F40DD2" w:rsidP="007E77AD" w:rsidRDefault="00F40DD2" w14:paraId="7FB0C292" w14:textId="59C474ED">
      <w:pPr>
        <w:pStyle w:val="Heading2"/>
        <w:jc w:val="left"/>
      </w:pPr>
      <w:r w:rsidRPr="007E77AD">
        <w:t>Description</w:t>
      </w:r>
    </w:p>
    <w:p w:rsidRPr="007E77AD" w:rsidR="00F40DD2" w:rsidP="007E77AD" w:rsidRDefault="00F40DD2" w14:paraId="60C69378" w14:textId="37823ABD">
      <w:pPr>
        <w:jc w:val="left"/>
      </w:pPr>
      <w:r w:rsidRPr="007E77AD">
        <w:t xml:space="preserve">In this walkthrough, you will create, configure, and deploy a Docker container to Azure Container Instances (ACI) in Azure Portal. The container is created from an image template called </w:t>
      </w:r>
      <w:r w:rsidRPr="007E77AD">
        <w:rPr>
          <w:b/>
          <w:bCs/>
          <w:highlight w:val="yellow"/>
        </w:rPr>
        <w:t>microsoft/aci-helloworld</w:t>
      </w:r>
      <w:r w:rsidRPr="007E77AD">
        <w:t>. The image packages a small web application, written in Node.js, and serves a static HTML page.</w:t>
      </w:r>
    </w:p>
    <w:p w:rsidRPr="007E77AD" w:rsidR="004E0291" w:rsidP="007E77AD" w:rsidRDefault="004E0291" w14:paraId="781CCB93" w14:textId="6CDD4519">
      <w:pPr>
        <w:pStyle w:val="Heading2"/>
        <w:jc w:val="left"/>
      </w:pPr>
      <w:r w:rsidRPr="007E77AD">
        <w:t>Prerequisites</w:t>
      </w:r>
    </w:p>
    <w:p w:rsidRPr="007E77AD" w:rsidR="00616A06" w:rsidP="007E77AD" w:rsidRDefault="00616A06" w14:paraId="65D851F4"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25">
        <w:r w:rsidRPr="007E77AD">
          <w:rPr>
            <w:rStyle w:val="Hyperlink"/>
          </w:rPr>
          <w:t>https://azure.microsoft.com/en-us/free/</w:t>
        </w:r>
      </w:hyperlink>
      <w:r w:rsidRPr="007E77AD">
        <w:t>.</w:t>
      </w:r>
    </w:p>
    <w:p w:rsidRPr="007E77AD" w:rsidR="004E0291" w:rsidP="007E77AD" w:rsidRDefault="004E0291" w14:paraId="2C935A63" w14:textId="77777777">
      <w:pPr>
        <w:pStyle w:val="Heading2"/>
        <w:jc w:val="left"/>
      </w:pPr>
      <w:r w:rsidRPr="007E77AD">
        <w:t>Steps</w:t>
      </w:r>
    </w:p>
    <w:p w:rsidRPr="007E77AD" w:rsidR="00843E4A" w:rsidP="00843E4A" w:rsidRDefault="00843E4A" w14:paraId="464C4255" w14:textId="77777777">
      <w:pPr>
        <w:pStyle w:val="ListParagraph"/>
        <w:numPr>
          <w:ilvl w:val="0"/>
          <w:numId w:val="3"/>
        </w:numPr>
      </w:pPr>
      <w:r w:rsidRPr="007E77AD">
        <w:t xml:space="preserve">Sign into the Azure portal at </w:t>
      </w:r>
      <w:hyperlink w:history="1" r:id="rId26">
        <w:r w:rsidRPr="007E77AD">
          <w:rPr>
            <w:rStyle w:val="Hyperlink"/>
          </w:rPr>
          <w:t>https://portal.azure.com</w:t>
        </w:r>
      </w:hyperlink>
    </w:p>
    <w:p w:rsidRPr="007E77AD" w:rsidR="00843E4A" w:rsidP="00843E4A" w:rsidRDefault="00843E4A" w14:paraId="76999D74" w14:textId="77777777">
      <w:pPr>
        <w:pStyle w:val="ListParagraph"/>
        <w:numPr>
          <w:ilvl w:val="0"/>
          <w:numId w:val="3"/>
        </w:numPr>
      </w:pPr>
      <w:r w:rsidRPr="007E77AD">
        <w:t xml:space="preserve">Click on Menu button on left top corner of the Azure portal and then choose </w:t>
      </w:r>
      <w:r w:rsidRPr="007E77AD">
        <w:rPr>
          <w:b/>
          <w:bCs/>
        </w:rPr>
        <w:t>Create a resource</w:t>
      </w:r>
      <w:r w:rsidRPr="007E77AD">
        <w:t xml:space="preserve"> on the top.</w:t>
      </w:r>
    </w:p>
    <w:p w:rsidRPr="007E77AD" w:rsidR="00843E4A" w:rsidP="00843E4A" w:rsidRDefault="00843E4A" w14:paraId="7E3A5E87" w14:textId="070CE756">
      <w:pPr>
        <w:pStyle w:val="ListParagraph"/>
        <w:numPr>
          <w:ilvl w:val="0"/>
          <w:numId w:val="3"/>
        </w:numPr>
      </w:pPr>
      <w:r w:rsidRPr="007E77AD">
        <w:t xml:space="preserve">In the search box above the list of Azure Marketplace resources, search for </w:t>
      </w:r>
      <w:r w:rsidRPr="007E77AD">
        <w:rPr>
          <w:b/>
          <w:bCs/>
          <w:highlight w:val="yellow"/>
        </w:rPr>
        <w:t>Azure Container Instance</w:t>
      </w:r>
      <w:r w:rsidRPr="007E77AD">
        <w:t xml:space="preserve">, then click on it. You will receive page with Overview about service and pricing Plans. Click </w:t>
      </w:r>
      <w:r w:rsidRPr="007E77AD">
        <w:rPr>
          <w:b/>
          <w:bCs/>
        </w:rPr>
        <w:t>Create</w:t>
      </w:r>
      <w:r w:rsidRPr="007E77AD">
        <w:t xml:space="preserve"> button.</w:t>
      </w:r>
    </w:p>
    <w:p w:rsidRPr="007E77AD" w:rsidR="004E0291" w:rsidP="006721BA" w:rsidRDefault="004E0291" w14:paraId="7F7D4BD3" w14:textId="4E91A84F">
      <w:pPr>
        <w:pStyle w:val="ListParagraph"/>
        <w:numPr>
          <w:ilvl w:val="0"/>
          <w:numId w:val="3"/>
        </w:numPr>
      </w:pPr>
      <w:r w:rsidRPr="007E77AD">
        <w:t>Provide the following basic details for the new container instance:</w:t>
      </w:r>
    </w:p>
    <w:p w:rsidRPr="007E77AD" w:rsidR="004E0291" w:rsidP="000A3144" w:rsidRDefault="004E0291" w14:paraId="04D2CE33" w14:textId="1A142D1E">
      <w:pPr>
        <w:pStyle w:val="Code"/>
      </w:pPr>
      <w:r w:rsidRPr="007E77AD">
        <w:t xml:space="preserve">Container name: </w:t>
      </w:r>
      <w:r w:rsidRPr="007E77AD">
        <w:rPr>
          <w:b/>
          <w:bCs/>
          <w:highlight w:val="yellow"/>
        </w:rPr>
        <w:t>mycontainer</w:t>
      </w:r>
    </w:p>
    <w:p w:rsidRPr="007E77AD" w:rsidR="004E0291" w:rsidP="000A3144" w:rsidRDefault="004E0291" w14:paraId="263D2769" w14:textId="1313A42E">
      <w:pPr>
        <w:pStyle w:val="Code"/>
      </w:pPr>
      <w:r w:rsidRPr="007E77AD">
        <w:t xml:space="preserve">Container image type: </w:t>
      </w:r>
      <w:r w:rsidRPr="007E77AD">
        <w:rPr>
          <w:b/>
          <w:bCs/>
          <w:highlight w:val="yellow"/>
        </w:rPr>
        <w:t>Public</w:t>
      </w:r>
    </w:p>
    <w:p w:rsidRPr="007E77AD" w:rsidR="004E0291" w:rsidP="000A3144" w:rsidRDefault="004E0291" w14:paraId="131DB96B" w14:textId="738E28BD">
      <w:pPr>
        <w:pStyle w:val="Code"/>
      </w:pPr>
      <w:r w:rsidRPr="007E77AD">
        <w:t xml:space="preserve">Container image: </w:t>
      </w:r>
      <w:r w:rsidRPr="007E77AD">
        <w:rPr>
          <w:highlight w:val="yellow"/>
        </w:rPr>
        <w:t>microsoft/aci-helloworld</w:t>
      </w:r>
    </w:p>
    <w:p w:rsidRPr="007E77AD" w:rsidR="004E0291" w:rsidP="000A3144" w:rsidRDefault="004E0291" w14:paraId="765F0247" w14:textId="2FBDC50F">
      <w:pPr>
        <w:pStyle w:val="Code"/>
      </w:pPr>
      <w:r w:rsidRPr="007E77AD">
        <w:t xml:space="preserve">Subscription: </w:t>
      </w:r>
      <w:r w:rsidRPr="007E77AD">
        <w:rPr>
          <w:highlight w:val="yellow"/>
        </w:rPr>
        <w:t>Choose your subscription.</w:t>
      </w:r>
    </w:p>
    <w:p w:rsidRPr="007E77AD" w:rsidR="004E0291" w:rsidP="000A3144" w:rsidRDefault="004E0291" w14:paraId="35E757C7" w14:textId="0C35B399">
      <w:pPr>
        <w:pStyle w:val="Code"/>
      </w:pPr>
      <w:r w:rsidRPr="007E77AD">
        <w:t xml:space="preserve">Resource group: Select Create new, then type </w:t>
      </w:r>
      <w:bookmarkStart w:name="_Hlk33827615" w:id="9"/>
      <w:r w:rsidRPr="007E77AD" w:rsidR="00A305F6">
        <w:rPr>
          <w:b/>
          <w:bCs/>
          <w:highlight w:val="yellow"/>
        </w:rPr>
        <w:t>az900-rg</w:t>
      </w:r>
      <w:bookmarkEnd w:id="9"/>
      <w:r w:rsidRPr="007E77AD">
        <w:t>, and select OK.</w:t>
      </w:r>
    </w:p>
    <w:p w:rsidRPr="007E77AD" w:rsidR="004E0291" w:rsidP="000A3144" w:rsidRDefault="004E0291" w14:paraId="071F3C0C" w14:textId="3E532F36">
      <w:pPr>
        <w:pStyle w:val="Code"/>
      </w:pPr>
      <w:r w:rsidRPr="007E77AD">
        <w:t>Location: Use the dropdown to choose the Azure region that is closest to you.</w:t>
      </w:r>
    </w:p>
    <w:p w:rsidRPr="007E77AD" w:rsidR="004E0291" w:rsidP="000A3144" w:rsidRDefault="004E0291" w14:paraId="544F482A" w14:textId="1846FEEA">
      <w:pPr>
        <w:pStyle w:val="Code"/>
      </w:pPr>
      <w:r w:rsidRPr="007E77AD">
        <w:t>Press the OK button.</w:t>
      </w:r>
    </w:p>
    <w:p w:rsidRPr="007E77AD" w:rsidR="00020F9B" w:rsidP="006721BA" w:rsidRDefault="004E0291" w14:paraId="6633FC00" w14:textId="0F95CCB9">
      <w:pPr>
        <w:pStyle w:val="ListParagraph"/>
        <w:numPr>
          <w:ilvl w:val="0"/>
          <w:numId w:val="3"/>
        </w:numPr>
      </w:pPr>
      <w:r w:rsidRPr="007E77AD">
        <w:t>Configure the new container instance as follows.</w:t>
      </w:r>
    </w:p>
    <w:p w:rsidRPr="007E77AD" w:rsidR="00020F9B" w:rsidP="000A3144" w:rsidRDefault="00020F9B" w14:paraId="13610052" w14:textId="77777777">
      <w:pPr>
        <w:pStyle w:val="Code"/>
      </w:pPr>
      <w:r w:rsidRPr="007E77AD">
        <w:t xml:space="preserve">DNS name label: </w:t>
      </w:r>
      <w:r w:rsidRPr="007E77AD">
        <w:rPr>
          <w:highlight w:val="yellow"/>
        </w:rPr>
        <w:t>Specify a DNS name label for your container.</w:t>
      </w:r>
    </w:p>
    <w:p w:rsidRPr="007E77AD" w:rsidR="004E0291" w:rsidP="00244D94" w:rsidRDefault="004E0291" w14:paraId="3A43D141" w14:textId="014457A5">
      <w:pPr>
        <w:pStyle w:val="ListParagraph"/>
        <w:numPr>
          <w:ilvl w:val="0"/>
          <w:numId w:val="3"/>
        </w:numPr>
      </w:pPr>
      <w:r w:rsidRPr="007E77AD">
        <w:t xml:space="preserve">The DNS name label you specify must be unique within the Azure region where you create the container instance. Your container will be publicly reachable at </w:t>
      </w:r>
      <w:r w:rsidRPr="00244D94">
        <w:rPr>
          <w:highlight w:val="yellow"/>
        </w:rPr>
        <w:t>http://</w:t>
      </w:r>
      <w:r w:rsidRPr="00244D94">
        <w:rPr>
          <w:b/>
          <w:bCs/>
          <w:highlight w:val="yellow"/>
        </w:rPr>
        <w:t>&lt;dns-name-label&gt;</w:t>
      </w:r>
      <w:r w:rsidRPr="00244D94">
        <w:rPr>
          <w:highlight w:val="yellow"/>
        </w:rPr>
        <w:t>.</w:t>
      </w:r>
      <w:r w:rsidRPr="00244D94">
        <w:rPr>
          <w:b/>
          <w:bCs/>
          <w:highlight w:val="yellow"/>
        </w:rPr>
        <w:t>&lt;region&gt;</w:t>
      </w:r>
      <w:r w:rsidRPr="00244D94">
        <w:rPr>
          <w:highlight w:val="yellow"/>
        </w:rPr>
        <w:t>.azurecontainer.io.</w:t>
      </w:r>
      <w:r w:rsidRPr="007E77AD">
        <w:t xml:space="preserve"> If you receive a DNS name label not available error message, specify a different DNS name label.</w:t>
      </w:r>
    </w:p>
    <w:p w:rsidRPr="007E77AD" w:rsidR="00135E8B" w:rsidP="007E77AD" w:rsidRDefault="004E0291" w14:paraId="6DB14776" w14:textId="77777777">
      <w:pPr>
        <w:jc w:val="left"/>
      </w:pPr>
      <w:r w:rsidRPr="007E77AD">
        <w:tab/>
      </w:r>
      <w:r w:rsidRPr="007E77AD">
        <w:t>Leave all other settings in the Configuration pane at their default values.</w:t>
      </w:r>
    </w:p>
    <w:p w:rsidRPr="007E77AD" w:rsidR="004E0291" w:rsidP="007E77AD" w:rsidRDefault="004E0291" w14:paraId="0D8B24CC" w14:textId="32A1366A">
      <w:pPr>
        <w:jc w:val="left"/>
      </w:pPr>
      <w:r w:rsidRPr="007E77AD">
        <w:tab/>
      </w:r>
      <w:r w:rsidRPr="007E77AD">
        <w:t>Select OK to start the automatic validation process.</w:t>
      </w:r>
    </w:p>
    <w:p w:rsidRPr="007E77AD" w:rsidR="004E0291" w:rsidP="006721BA" w:rsidRDefault="004E0291" w14:paraId="2E0F4FEC" w14:textId="5268F26E">
      <w:pPr>
        <w:pStyle w:val="ListParagraph"/>
        <w:numPr>
          <w:ilvl w:val="0"/>
          <w:numId w:val="3"/>
        </w:numPr>
      </w:pPr>
      <w:r w:rsidRPr="007E77AD">
        <w:t xml:space="preserve">When the validation process has passed, review the configuration summary, and select the OK button to begin deploying the container. </w:t>
      </w:r>
    </w:p>
    <w:p w:rsidRPr="007E77AD" w:rsidR="004E0291" w:rsidP="006721BA" w:rsidRDefault="004E0291" w14:paraId="1C79D1D9" w14:textId="1C09DFDC">
      <w:pPr>
        <w:pStyle w:val="ListParagraph"/>
        <w:numPr>
          <w:ilvl w:val="0"/>
          <w:numId w:val="3"/>
        </w:numPr>
      </w:pPr>
      <w:r w:rsidRPr="007E77AD">
        <w:t xml:space="preserve">When the deployment starts, a notification appears in Azure Portal indicating the deployment is in progress. Another notification is displayed when the container deployment has completed successfully. Wait for the deployment succeeded notification before going to Step 6. </w:t>
      </w:r>
    </w:p>
    <w:p w:rsidRPr="007E77AD" w:rsidR="004E0291" w:rsidP="006721BA" w:rsidRDefault="004E0291" w14:paraId="087445C1" w14:textId="58A0FFD5">
      <w:pPr>
        <w:pStyle w:val="ListParagraph"/>
        <w:numPr>
          <w:ilvl w:val="0"/>
          <w:numId w:val="3"/>
        </w:numPr>
      </w:pPr>
      <w:r w:rsidRPr="007E77AD">
        <w:t xml:space="preserve">Obtain the </w:t>
      </w:r>
      <w:r w:rsidRPr="007E77AD">
        <w:rPr>
          <w:b/>
          <w:bCs/>
        </w:rPr>
        <w:t>Fully Qualified Domain Name (FQDN)</w:t>
      </w:r>
      <w:r w:rsidRPr="007E77AD">
        <w:t xml:space="preserve">, in Azure Portal, by opening the Overview pane for the container group and navigating to </w:t>
      </w:r>
      <w:r w:rsidRPr="007E77AD">
        <w:rPr>
          <w:b/>
          <w:bCs/>
        </w:rPr>
        <w:t>Resource Groups</w:t>
      </w:r>
      <w:r w:rsidRPr="007E77AD">
        <w:t xml:space="preserve"> &gt; </w:t>
      </w:r>
      <w:r w:rsidRPr="007E77AD" w:rsidR="00A305F6">
        <w:rPr>
          <w:b/>
          <w:bCs/>
        </w:rPr>
        <w:t>az900-rg</w:t>
      </w:r>
      <w:r w:rsidRPr="007E77AD" w:rsidR="00A305F6">
        <w:t xml:space="preserve"> </w:t>
      </w:r>
      <w:r w:rsidRPr="007E77AD">
        <w:t xml:space="preserve">&gt; </w:t>
      </w:r>
      <w:r w:rsidRPr="007E77AD">
        <w:rPr>
          <w:b/>
          <w:bCs/>
        </w:rPr>
        <w:t>mycontainer</w:t>
      </w:r>
      <w:r w:rsidRPr="007E77AD">
        <w:t>.</w:t>
      </w:r>
      <w:r w:rsidRPr="007E77AD" w:rsidR="00135E8B">
        <w:br/>
      </w:r>
      <w:r w:rsidRPr="007E77AD">
        <w:t xml:space="preserve">Make a note of the FQDN of the container instance, as well its Status. </w:t>
      </w:r>
    </w:p>
    <w:p w:rsidRPr="007E77AD" w:rsidR="004E0291" w:rsidP="006721BA" w:rsidRDefault="004E0291" w14:paraId="6FA4C15F" w14:textId="05C69FC3">
      <w:pPr>
        <w:pStyle w:val="ListParagraph"/>
        <w:numPr>
          <w:ilvl w:val="0"/>
          <w:numId w:val="3"/>
        </w:numPr>
      </w:pPr>
      <w:r w:rsidRPr="007E77AD">
        <w:t>When the Status value of the container instance is Running, navigate to the container's FQDN in a web browser.</w:t>
      </w:r>
    </w:p>
    <w:p w:rsidRPr="007E77AD" w:rsidR="004E0291" w:rsidP="00244D94" w:rsidRDefault="004E0291" w14:paraId="1E9B4590" w14:textId="0FD4168E">
      <w:pPr>
        <w:pStyle w:val="Quote"/>
      </w:pPr>
      <w:r w:rsidRPr="007E77AD">
        <w:rPr>
          <w:b/>
        </w:rPr>
        <w:t>Note</w:t>
      </w:r>
      <w:r w:rsidRPr="007E77AD">
        <w:t xml:space="preserve">: You can also navigate to the container's IP address in your browser. You can obtain the IP address by following Step </w:t>
      </w:r>
      <w:r w:rsidRPr="007E77AD" w:rsidR="007A4E9A">
        <w:t>6 and</w:t>
      </w:r>
      <w:r w:rsidRPr="007E77AD">
        <w:t xml:space="preserve"> making a note of the IP address instead of the FQDN.</w:t>
      </w:r>
    </w:p>
    <w:p w:rsidRPr="007E77AD" w:rsidR="004E0291" w:rsidP="0074039B" w:rsidRDefault="004E0291" w14:paraId="45C85617" w14:textId="77777777">
      <w:pPr>
        <w:pStyle w:val="IntenseQuote"/>
      </w:pPr>
      <w:r w:rsidRPr="007E77AD">
        <w:t>Congratulations! You have used Azure Portal to deploy an application to a container in Azure Container Instances successfully.</w:t>
      </w:r>
    </w:p>
    <w:p w:rsidRPr="007E77AD" w:rsidR="004E0291" w:rsidP="00244D94" w:rsidRDefault="004E0291" w14:paraId="42EA732F" w14:textId="7B2C61A7">
      <w:pPr>
        <w:pStyle w:val="Quote"/>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rsidRPr="007E77AD" w:rsidR="004E0291" w:rsidP="007E77AD" w:rsidRDefault="004E0291" w14:paraId="70AB4404" w14:textId="755D537F">
      <w:pPr>
        <w:jc w:val="left"/>
      </w:pPr>
    </w:p>
    <w:p w:rsidRPr="007E77AD" w:rsidR="004E0291" w:rsidP="007E77AD" w:rsidRDefault="004E0291" w14:paraId="18592DB1" w14:textId="303AB133">
      <w:pPr>
        <w:spacing w:before="0" w:after="160"/>
        <w:jc w:val="left"/>
      </w:pPr>
      <w:r w:rsidRPr="007E77AD">
        <w:br w:type="page"/>
      </w:r>
    </w:p>
    <w:p w:rsidRPr="007E77AD" w:rsidR="008F6788" w:rsidP="008F6788" w:rsidRDefault="008F6788" w14:paraId="19E0E29D" w14:textId="720F9CB5">
      <w:pPr>
        <w:pStyle w:val="Heading1"/>
        <w:jc w:val="left"/>
      </w:pPr>
      <w:bookmarkStart w:name="_Toc34225454" w:id="10"/>
      <w:r w:rsidRPr="007E77AD">
        <w:t xml:space="preserve">Azure </w:t>
      </w:r>
      <w:r>
        <w:t>SQL Database</w:t>
      </w:r>
      <w:bookmarkEnd w:id="10"/>
    </w:p>
    <w:p w:rsidRPr="007E77AD" w:rsidR="008F6788" w:rsidP="008F6788" w:rsidRDefault="008F6788" w14:paraId="63625662" w14:textId="77777777">
      <w:pPr>
        <w:pStyle w:val="Heading2"/>
        <w:jc w:val="left"/>
      </w:pPr>
      <w:r w:rsidRPr="007E77AD">
        <w:t>Description</w:t>
      </w:r>
    </w:p>
    <w:p w:rsidRPr="007E77AD" w:rsidR="008F6788" w:rsidP="008F6788" w:rsidRDefault="008F6788" w14:paraId="4E98D407" w14:textId="23F9DF73">
      <w:pPr>
        <w:jc w:val="left"/>
      </w:pPr>
      <w:r w:rsidRPr="007E77AD">
        <w:t xml:space="preserve">In this walkthrough task we will create a </w:t>
      </w:r>
      <w:r>
        <w:t>Simple Azure SQL Database</w:t>
      </w:r>
      <w:r w:rsidRPr="007E77AD">
        <w:t xml:space="preserve">, then </w:t>
      </w:r>
      <w:r>
        <w:t xml:space="preserve">we </w:t>
      </w:r>
      <w:r w:rsidR="00E05B91">
        <w:t xml:space="preserve">configure </w:t>
      </w:r>
      <w:r w:rsidR="00E2105B">
        <w:t>policy to access</w:t>
      </w:r>
      <w:r w:rsidR="007C63C6">
        <w:t xml:space="preserve"> </w:t>
      </w:r>
      <w:r w:rsidR="000F6B67">
        <w:t xml:space="preserve">SQL databases </w:t>
      </w:r>
      <w:r w:rsidR="005B0378">
        <w:t xml:space="preserve">from your IP. </w:t>
      </w:r>
      <w:r w:rsidR="00D67078">
        <w:t>Finally,</w:t>
      </w:r>
      <w:r w:rsidR="005B0378">
        <w:t xml:space="preserve"> we will connect to database using SQL </w:t>
      </w:r>
      <w:r w:rsidR="00816D27">
        <w:t>Management Studio</w:t>
      </w:r>
      <w:r w:rsidRPr="007E77AD">
        <w:t>.</w:t>
      </w:r>
    </w:p>
    <w:p w:rsidRPr="007E77AD" w:rsidR="008F6788" w:rsidP="008F6788" w:rsidRDefault="008F6788" w14:paraId="580AF5FF" w14:textId="77777777">
      <w:pPr>
        <w:pStyle w:val="Heading2"/>
        <w:jc w:val="left"/>
      </w:pPr>
      <w:r w:rsidRPr="007E77AD">
        <w:t>Prerequisites</w:t>
      </w:r>
    </w:p>
    <w:p w:rsidRPr="007E77AD" w:rsidR="008F6788" w:rsidP="008F6788" w:rsidRDefault="008F6788" w14:paraId="378C0F3B"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27">
        <w:r w:rsidRPr="007E77AD">
          <w:rPr>
            <w:rStyle w:val="Hyperlink"/>
          </w:rPr>
          <w:t>https://azure.microsoft.com/en-us/free/</w:t>
        </w:r>
      </w:hyperlink>
      <w:r w:rsidRPr="007E77AD">
        <w:t>.</w:t>
      </w:r>
    </w:p>
    <w:p w:rsidRPr="007E77AD" w:rsidR="008F6788" w:rsidP="008F6788" w:rsidRDefault="008F6788" w14:paraId="13310AE0" w14:textId="77777777">
      <w:pPr>
        <w:pStyle w:val="Heading2"/>
        <w:jc w:val="left"/>
      </w:pPr>
      <w:r w:rsidRPr="007E77AD">
        <w:t>Steps</w:t>
      </w:r>
    </w:p>
    <w:p w:rsidRPr="007E77AD" w:rsidR="00843E4A" w:rsidP="00843E4A" w:rsidRDefault="00843E4A" w14:paraId="1989B3FF" w14:textId="77777777">
      <w:pPr>
        <w:pStyle w:val="ListParagraph"/>
        <w:numPr>
          <w:ilvl w:val="0"/>
          <w:numId w:val="4"/>
        </w:numPr>
      </w:pPr>
      <w:r w:rsidRPr="007E77AD">
        <w:t xml:space="preserve">Sign into the Azure portal at </w:t>
      </w:r>
      <w:hyperlink w:history="1" r:id="rId28">
        <w:r w:rsidRPr="007E77AD">
          <w:rPr>
            <w:rStyle w:val="Hyperlink"/>
          </w:rPr>
          <w:t>https://portal.azure.com</w:t>
        </w:r>
      </w:hyperlink>
    </w:p>
    <w:p w:rsidRPr="007E77AD" w:rsidR="00843E4A" w:rsidP="00843E4A" w:rsidRDefault="00843E4A" w14:paraId="52CAFFCC" w14:textId="77777777">
      <w:pPr>
        <w:pStyle w:val="ListParagraph"/>
        <w:numPr>
          <w:ilvl w:val="0"/>
          <w:numId w:val="4"/>
        </w:numPr>
      </w:pPr>
      <w:r w:rsidRPr="007E77AD">
        <w:t xml:space="preserve">Click on Menu button on left top corner of the Azure portal and then choose </w:t>
      </w:r>
      <w:r w:rsidRPr="007E77AD">
        <w:rPr>
          <w:b/>
          <w:bCs/>
        </w:rPr>
        <w:t>Create a resource</w:t>
      </w:r>
      <w:r w:rsidRPr="007E77AD">
        <w:t xml:space="preserve"> on the top.</w:t>
      </w:r>
    </w:p>
    <w:p w:rsidRPr="007E77AD" w:rsidR="00843E4A" w:rsidP="00843E4A" w:rsidRDefault="00843E4A" w14:paraId="50C41DDC" w14:textId="78A2FB0C">
      <w:pPr>
        <w:pStyle w:val="ListParagraph"/>
        <w:numPr>
          <w:ilvl w:val="0"/>
          <w:numId w:val="4"/>
        </w:numPr>
      </w:pPr>
      <w:r w:rsidRPr="007E77AD">
        <w:t xml:space="preserve">In the search box above the list of Azure Marketplace resources, search for </w:t>
      </w:r>
      <w:r>
        <w:rPr>
          <w:b/>
          <w:bCs/>
          <w:highlight w:val="yellow"/>
        </w:rPr>
        <w:t>SQL Database</w:t>
      </w:r>
      <w:r w:rsidRPr="007E77AD">
        <w:t xml:space="preserve">, then click on it. You will receive page with Overview about service and pricing Plans. Click </w:t>
      </w:r>
      <w:r w:rsidRPr="007E77AD">
        <w:rPr>
          <w:b/>
          <w:bCs/>
        </w:rPr>
        <w:t>Create</w:t>
      </w:r>
      <w:r w:rsidRPr="007E77AD">
        <w:t xml:space="preserve"> button.</w:t>
      </w:r>
    </w:p>
    <w:p w:rsidRPr="007E77AD" w:rsidR="00CD0725" w:rsidP="00CD0725" w:rsidRDefault="00CD0725" w14:paraId="43D603DB" w14:textId="77777777">
      <w:pPr>
        <w:pStyle w:val="ListParagraph"/>
        <w:numPr>
          <w:ilvl w:val="0"/>
          <w:numId w:val="4"/>
        </w:numPr>
      </w:pPr>
      <w:r w:rsidRPr="007E77AD">
        <w:t>In the Basics tab, fill form details</w:t>
      </w:r>
    </w:p>
    <w:p w:rsidRPr="007E77AD" w:rsidR="00CD0725" w:rsidP="000A3144" w:rsidRDefault="00CD0725" w14:paraId="045EC39A" w14:textId="77777777">
      <w:pPr>
        <w:pStyle w:val="Code"/>
      </w:pPr>
      <w:r w:rsidRPr="007E77AD">
        <w:t xml:space="preserve">Subscription: </w:t>
      </w:r>
      <w:r w:rsidRPr="007E77AD">
        <w:rPr>
          <w:highlight w:val="yellow"/>
        </w:rPr>
        <w:t>&lt;Your Subscription&gt;</w:t>
      </w:r>
    </w:p>
    <w:p w:rsidRPr="007E77AD" w:rsidR="00CD0725" w:rsidP="000A3144" w:rsidRDefault="00CD0725" w14:paraId="428292A8" w14:textId="77777777">
      <w:pPr>
        <w:pStyle w:val="Code"/>
      </w:pPr>
      <w:r w:rsidRPr="007E77AD">
        <w:t xml:space="preserve">Resource Group: Click on Create new, and then type </w:t>
      </w:r>
      <w:r w:rsidRPr="007E77AD">
        <w:rPr>
          <w:highlight w:val="yellow"/>
        </w:rPr>
        <w:t>az900-rg</w:t>
      </w:r>
      <w:r w:rsidRPr="007E77AD">
        <w:t xml:space="preserve"> for the name.</w:t>
      </w:r>
    </w:p>
    <w:p w:rsidR="0032298D" w:rsidP="0032298D" w:rsidRDefault="009C524D" w14:paraId="6258348F" w14:textId="19BE5AFA">
      <w:pPr>
        <w:pStyle w:val="ListParagraph"/>
        <w:numPr>
          <w:ilvl w:val="0"/>
          <w:numId w:val="4"/>
        </w:numPr>
        <w:jc w:val="both"/>
      </w:pPr>
      <w:r>
        <w:t>Next,</w:t>
      </w:r>
      <w:r w:rsidR="009F1D63">
        <w:t xml:space="preserve"> we will configure database and database server</w:t>
      </w:r>
      <w:r w:rsidR="0032298D">
        <w:t>.</w:t>
      </w:r>
    </w:p>
    <w:p w:rsidRPr="007E77AD" w:rsidR="0032298D" w:rsidP="0032298D" w:rsidRDefault="0032298D" w14:paraId="57A13F98" w14:textId="6CE52E7C">
      <w:pPr>
        <w:pStyle w:val="ListParagraph"/>
        <w:numPr>
          <w:ilvl w:val="0"/>
          <w:numId w:val="0"/>
        </w:numPr>
        <w:ind w:left="720"/>
        <w:jc w:val="both"/>
      </w:pPr>
      <w:r w:rsidRPr="007E77AD">
        <w:t xml:space="preserve">The </w:t>
      </w:r>
      <w:r>
        <w:t xml:space="preserve">Server name </w:t>
      </w:r>
      <w:r w:rsidRPr="007E77AD">
        <w:t xml:space="preserve">label you specify must be unique within the </w:t>
      </w:r>
      <w:r>
        <w:t xml:space="preserve">whole </w:t>
      </w:r>
      <w:r w:rsidRPr="007E77AD">
        <w:t xml:space="preserve">Azure. Your </w:t>
      </w:r>
      <w:r>
        <w:t xml:space="preserve">name </w:t>
      </w:r>
      <w:r w:rsidRPr="007E77AD">
        <w:t xml:space="preserve">will be publicly reachable at </w:t>
      </w:r>
      <w:r w:rsidRPr="0032298D">
        <w:rPr>
          <w:highlight w:val="yellow"/>
        </w:rPr>
        <w:t>http://</w:t>
      </w:r>
      <w:r w:rsidRPr="0032298D">
        <w:rPr>
          <w:b/>
          <w:highlight w:val="yellow"/>
        </w:rPr>
        <w:t>&lt;dns-name-label&gt;</w:t>
      </w:r>
      <w:r w:rsidRPr="0032298D">
        <w:rPr>
          <w:highlight w:val="yellow"/>
        </w:rPr>
        <w:t>.</w:t>
      </w:r>
      <w:r w:rsidRPr="0032298D">
        <w:rPr>
          <w:bCs/>
          <w:highlight w:val="yellow"/>
        </w:rPr>
        <w:t>database</w:t>
      </w:r>
      <w:r w:rsidRPr="0032298D">
        <w:rPr>
          <w:highlight w:val="yellow"/>
        </w:rPr>
        <w:t>.windows.net.</w:t>
      </w:r>
      <w:r w:rsidRPr="007E77AD">
        <w:t xml:space="preserve"> If you receive a DNS name label not available error message, specify a different DNS name label.</w:t>
      </w:r>
    </w:p>
    <w:p w:rsidRPr="00381E8C" w:rsidR="00381E8C" w:rsidP="000A3144" w:rsidRDefault="00381E8C" w14:paraId="4BD4EAF7" w14:textId="0AB2C33A">
      <w:pPr>
        <w:pStyle w:val="Code"/>
      </w:pPr>
      <w:r>
        <w:t>Database name</w:t>
      </w:r>
      <w:r w:rsidRPr="007E77AD">
        <w:t xml:space="preserve">: </w:t>
      </w:r>
      <w:r w:rsidRPr="00381E8C">
        <w:rPr>
          <w:highlight w:val="yellow"/>
        </w:rPr>
        <w:t>sqldb01</w:t>
      </w:r>
    </w:p>
    <w:p w:rsidR="00272C71" w:rsidP="000A3144" w:rsidRDefault="00381E8C" w14:paraId="396A682E" w14:textId="77777777">
      <w:pPr>
        <w:pStyle w:val="Code"/>
      </w:pPr>
      <w:r>
        <w:t>Server</w:t>
      </w:r>
      <w:r w:rsidRPr="007E77AD">
        <w:t xml:space="preserve">: Click on </w:t>
      </w:r>
      <w:r w:rsidRPr="00381E8C">
        <w:t>Create new</w:t>
      </w:r>
      <w:r w:rsidRPr="007E77AD">
        <w:t xml:space="preserve">, and </w:t>
      </w:r>
      <w:r w:rsidR="00BC6B3F">
        <w:t xml:space="preserve">fill </w:t>
      </w:r>
      <w:r w:rsidR="00272C71">
        <w:t>details:</w:t>
      </w:r>
    </w:p>
    <w:p w:rsidR="00272C71" w:rsidP="000A3144" w:rsidRDefault="000A3144" w14:paraId="7810493C" w14:textId="35996A8B">
      <w:pPr>
        <w:pStyle w:val="Code"/>
      </w:pPr>
      <w:r>
        <w:t xml:space="preserve">  </w:t>
      </w:r>
      <w:r w:rsidR="005949C2">
        <w:t xml:space="preserve">Server name: </w:t>
      </w:r>
      <w:r w:rsidRPr="0032298D" w:rsidR="00674589">
        <w:rPr>
          <w:highlight w:val="yellow"/>
        </w:rPr>
        <w:t>dns-name-label</w:t>
      </w:r>
    </w:p>
    <w:p w:rsidR="00674589" w:rsidP="000A3144" w:rsidRDefault="000A3144" w14:paraId="60E6DB90" w14:textId="3BBD5243">
      <w:pPr>
        <w:pStyle w:val="Code"/>
      </w:pPr>
      <w:r>
        <w:t xml:space="preserve">  </w:t>
      </w:r>
      <w:r w:rsidR="00C83234">
        <w:t xml:space="preserve">Server admin login: </w:t>
      </w:r>
      <w:r w:rsidRPr="00C83234" w:rsidR="00C83234">
        <w:rPr>
          <w:highlight w:val="yellow"/>
        </w:rPr>
        <w:t>azsqladmin</w:t>
      </w:r>
    </w:p>
    <w:p w:rsidR="00C83234" w:rsidP="000A3144" w:rsidRDefault="000A3144" w14:paraId="4B68934E" w14:textId="3D1B234F">
      <w:pPr>
        <w:pStyle w:val="Code"/>
      </w:pPr>
      <w:r>
        <w:t xml:space="preserve">  </w:t>
      </w:r>
      <w:r w:rsidR="00C83234">
        <w:t xml:space="preserve">Password: </w:t>
      </w:r>
      <w:r w:rsidRPr="007E77AD" w:rsidR="00C83234">
        <w:t>Create a new password. Password must be at least 12 characters long and meet the defined complexity requirements.</w:t>
      </w:r>
    </w:p>
    <w:p w:rsidR="00067BAC" w:rsidP="000A3144" w:rsidRDefault="000A3144" w14:paraId="7F587E1B" w14:textId="090A4CD3">
      <w:pPr>
        <w:pStyle w:val="Code"/>
      </w:pPr>
      <w:r>
        <w:t xml:space="preserve">  </w:t>
      </w:r>
      <w:r w:rsidR="00067BAC">
        <w:t xml:space="preserve">Location: </w:t>
      </w:r>
      <w:r w:rsidRPr="00067BAC" w:rsidR="00067BAC">
        <w:rPr>
          <w:highlight w:val="yellow"/>
        </w:rPr>
        <w:t>North Europe</w:t>
      </w:r>
    </w:p>
    <w:p w:rsidR="00107EB2" w:rsidP="000A3144" w:rsidRDefault="00256F64" w14:paraId="54EC3EBA" w14:textId="13A3A1C5">
      <w:pPr>
        <w:pStyle w:val="Code"/>
      </w:pPr>
      <w:r w:rsidRPr="00256F64">
        <w:t xml:space="preserve">Want to use SQL elastic </w:t>
      </w:r>
      <w:r w:rsidRPr="00256F64" w:rsidR="00D67078">
        <w:t>pool?</w:t>
      </w:r>
      <w:r>
        <w:t xml:space="preserve"> No</w:t>
      </w:r>
    </w:p>
    <w:p w:rsidRPr="00C83234" w:rsidR="00256F64" w:rsidP="000A3144" w:rsidRDefault="00F91DB7" w14:paraId="1D7A5BD8" w14:textId="24061C10">
      <w:pPr>
        <w:pStyle w:val="Code"/>
      </w:pPr>
      <w:r w:rsidRPr="00F91DB7">
        <w:t>Compute + storage</w:t>
      </w:r>
      <w:r>
        <w:t xml:space="preserve">: change to </w:t>
      </w:r>
      <w:r w:rsidRPr="00737156" w:rsidR="00737156">
        <w:rPr>
          <w:highlight w:val="yellow"/>
        </w:rPr>
        <w:t>5 (</w:t>
      </w:r>
      <w:r w:rsidRPr="00737156" w:rsidR="006F4221">
        <w:rPr>
          <w:highlight w:val="yellow"/>
        </w:rPr>
        <w:t>Basic</w:t>
      </w:r>
      <w:r w:rsidRPr="00737156" w:rsidR="00737156">
        <w:rPr>
          <w:highlight w:val="yellow"/>
        </w:rPr>
        <w:t>)</w:t>
      </w:r>
    </w:p>
    <w:p w:rsidR="00381E8C" w:rsidP="00967437" w:rsidRDefault="00967437" w14:paraId="0A7C5213" w14:textId="0CC6D2B2">
      <w:pPr>
        <w:pStyle w:val="ListParagraph"/>
        <w:numPr>
          <w:ilvl w:val="0"/>
          <w:numId w:val="4"/>
        </w:numPr>
      </w:pPr>
      <w:r>
        <w:t xml:space="preserve">On </w:t>
      </w:r>
      <w:r w:rsidRPr="00392066">
        <w:rPr>
          <w:b/>
          <w:bCs/>
        </w:rPr>
        <w:t>Networking</w:t>
      </w:r>
      <w:r>
        <w:t xml:space="preserve"> tab</w:t>
      </w:r>
      <w:r w:rsidR="003C1D14">
        <w:t xml:space="preserve"> leave default values</w:t>
      </w:r>
    </w:p>
    <w:p w:rsidR="003C1D14" w:rsidP="00967437" w:rsidRDefault="003C1D14" w14:paraId="4E2FAAFC" w14:textId="216774A5">
      <w:pPr>
        <w:pStyle w:val="ListParagraph"/>
        <w:numPr>
          <w:ilvl w:val="0"/>
          <w:numId w:val="4"/>
        </w:numPr>
      </w:pPr>
      <w:r>
        <w:t xml:space="preserve">On </w:t>
      </w:r>
      <w:r w:rsidRPr="00392066">
        <w:rPr>
          <w:b/>
          <w:bCs/>
        </w:rPr>
        <w:t>Additional settings</w:t>
      </w:r>
      <w:r>
        <w:t xml:space="preserve"> </w:t>
      </w:r>
      <w:r w:rsidR="00392066">
        <w:t xml:space="preserve">tab change Data source to </w:t>
      </w:r>
      <w:r w:rsidRPr="00392066" w:rsidR="00392066">
        <w:rPr>
          <w:b/>
          <w:bCs/>
          <w:highlight w:val="yellow"/>
        </w:rPr>
        <w:t>Sample</w:t>
      </w:r>
      <w:r w:rsidR="00392066">
        <w:t xml:space="preserve">, which create </w:t>
      </w:r>
      <w:r w:rsidR="004F22C3">
        <w:t>sample database for us.</w:t>
      </w:r>
    </w:p>
    <w:p w:rsidRPr="003D2995" w:rsidR="00E07A10" w:rsidP="00967437" w:rsidRDefault="00E07A10" w14:paraId="583D4E43" w14:textId="54FBA7D4">
      <w:pPr>
        <w:pStyle w:val="ListParagraph"/>
        <w:numPr>
          <w:ilvl w:val="0"/>
          <w:numId w:val="4"/>
        </w:numPr>
      </w:pPr>
      <w:r>
        <w:t xml:space="preserve">Next </w:t>
      </w:r>
      <w:r w:rsidR="00DF3E2B">
        <w:t xml:space="preserve">click on </w:t>
      </w:r>
      <w:r w:rsidRPr="00DF3E2B" w:rsidR="00DF3E2B">
        <w:rPr>
          <w:b/>
          <w:bCs/>
        </w:rPr>
        <w:t>Review + Create</w:t>
      </w:r>
      <w:r w:rsidR="00DF3E2B">
        <w:t>, a</w:t>
      </w:r>
      <w:r w:rsidR="00C167D6">
        <w:t xml:space="preserve">nd </w:t>
      </w:r>
      <w:r w:rsidR="00DB6573">
        <w:t xml:space="preserve">after </w:t>
      </w:r>
      <w:r w:rsidR="00CF5958">
        <w:t xml:space="preserve">verification click </w:t>
      </w:r>
      <w:r w:rsidRPr="00CF5958" w:rsidR="00CF5958">
        <w:rPr>
          <w:b/>
          <w:bCs/>
          <w:highlight w:val="yellow"/>
        </w:rPr>
        <w:t>Create</w:t>
      </w:r>
      <w:r w:rsidRPr="00E04C42" w:rsidR="00E04C42">
        <w:t>. Cre</w:t>
      </w:r>
      <w:r w:rsidR="00E04C42">
        <w:t>ation a SQL Database will take few minutes, wait till end.</w:t>
      </w:r>
    </w:p>
    <w:p w:rsidR="00E04C42" w:rsidP="00E04C42" w:rsidRDefault="00E04C42" w14:paraId="4F69C339" w14:textId="4C486F1A">
      <w:pPr>
        <w:pStyle w:val="ListParagraph"/>
        <w:numPr>
          <w:ilvl w:val="0"/>
          <w:numId w:val="4"/>
        </w:numPr>
      </w:pPr>
      <w:r w:rsidRPr="007E77AD">
        <w:t xml:space="preserve">Once the </w:t>
      </w:r>
      <w:r w:rsidR="00280C6D">
        <w:t xml:space="preserve">service </w:t>
      </w:r>
      <w:r w:rsidRPr="007E77AD">
        <w:t xml:space="preserve">is created, go to the Resource Group you placed the </w:t>
      </w:r>
      <w:r w:rsidR="00280C6D">
        <w:t xml:space="preserve">SQL database </w:t>
      </w:r>
      <w:r w:rsidRPr="007E77AD">
        <w:t xml:space="preserve">in and open </w:t>
      </w:r>
      <w:r w:rsidR="00AD2BF9">
        <w:t>service tab</w:t>
      </w:r>
      <w:r w:rsidRPr="007E77AD">
        <w:t>.</w:t>
      </w:r>
      <w:r w:rsidR="00AD2BF9">
        <w:t xml:space="preserve"> Click on </w:t>
      </w:r>
      <w:r w:rsidR="00462700">
        <w:rPr>
          <w:b/>
          <w:bCs/>
        </w:rPr>
        <w:t>Firewall settings</w:t>
      </w:r>
      <w:r w:rsidR="00462700">
        <w:t xml:space="preserve"> link on top of the page to open </w:t>
      </w:r>
      <w:r w:rsidR="00F66F2E">
        <w:t>configuration.</w:t>
      </w:r>
    </w:p>
    <w:p w:rsidR="00F66F2E" w:rsidP="00E04C42" w:rsidRDefault="003037DA" w14:paraId="1EEE6E73" w14:textId="2A2DDCCE">
      <w:pPr>
        <w:pStyle w:val="ListParagraph"/>
        <w:numPr>
          <w:ilvl w:val="0"/>
          <w:numId w:val="4"/>
        </w:numPr>
      </w:pPr>
      <w:r>
        <w:t xml:space="preserve">Click on </w:t>
      </w:r>
      <w:r>
        <w:rPr>
          <w:b/>
          <w:bCs/>
        </w:rPr>
        <w:t>Add client IP</w:t>
      </w:r>
      <w:r>
        <w:t xml:space="preserve">, on top of page </w:t>
      </w:r>
      <w:r w:rsidR="0018604F">
        <w:t xml:space="preserve">to add your IP address to list of allowed addresses to connect to database. Click </w:t>
      </w:r>
      <w:r w:rsidRPr="002D7D27" w:rsidR="002D7D27">
        <w:rPr>
          <w:b/>
          <w:bCs/>
        </w:rPr>
        <w:t>Save</w:t>
      </w:r>
      <w:r w:rsidR="002D7D27">
        <w:t xml:space="preserve"> to finish.</w:t>
      </w:r>
    </w:p>
    <w:p w:rsidRPr="007E77AD" w:rsidR="00745D6F" w:rsidP="0074039B" w:rsidRDefault="00745D6F" w14:paraId="1914C041" w14:textId="3B902CAE">
      <w:pPr>
        <w:pStyle w:val="IntenseQuote"/>
      </w:pPr>
      <w:r w:rsidRPr="007E77AD">
        <w:t xml:space="preserve">Congratulations! You have </w:t>
      </w:r>
      <w:r>
        <w:t xml:space="preserve">configured SQL Database using </w:t>
      </w:r>
      <w:r w:rsidRPr="007E77AD">
        <w:t>Azure Portal</w:t>
      </w:r>
      <w:r>
        <w:t>. Now you can connect to your newly created resource from your favorite tool or just from application</w:t>
      </w:r>
      <w:r w:rsidRPr="007E77AD">
        <w:t>.</w:t>
      </w:r>
    </w:p>
    <w:p w:rsidR="008D1390" w:rsidP="00E04C42" w:rsidRDefault="00A66B18" w14:paraId="06EECA79" w14:textId="3DB1BDCD">
      <w:pPr>
        <w:pStyle w:val="ListParagraph"/>
        <w:numPr>
          <w:ilvl w:val="0"/>
          <w:numId w:val="4"/>
        </w:numPr>
      </w:pPr>
      <w:r>
        <w:t xml:space="preserve">Download and install </w:t>
      </w:r>
      <w:r w:rsidR="0010034C">
        <w:t>SQL Server</w:t>
      </w:r>
      <w:r>
        <w:t xml:space="preserve"> Management </w:t>
      </w:r>
      <w:r w:rsidR="0010034C">
        <w:t>Studio (</w:t>
      </w:r>
      <w:r>
        <w:t>SSMS</w:t>
      </w:r>
      <w:r w:rsidR="0010034C">
        <w:t>)</w:t>
      </w:r>
      <w:r w:rsidR="004D49B9">
        <w:t xml:space="preserve">. You can download binaries from </w:t>
      </w:r>
      <w:hyperlink w:history="1" r:id="rId29">
        <w:r w:rsidRPr="008D05A9" w:rsidR="004D49B9">
          <w:rPr>
            <w:rStyle w:val="Hyperlink"/>
          </w:rPr>
          <w:t>https://aka.ms/ssmsfullsetup</w:t>
        </w:r>
      </w:hyperlink>
    </w:p>
    <w:p w:rsidRPr="007E77AD" w:rsidR="00535D93" w:rsidP="0092288C" w:rsidRDefault="00535D93" w14:paraId="0588EE51" w14:textId="01A2C4A9">
      <w:pPr>
        <w:pStyle w:val="Quote"/>
      </w:pPr>
      <w:r w:rsidRPr="007E77AD">
        <w:rPr>
          <w:b/>
        </w:rPr>
        <w:t>Note</w:t>
      </w:r>
      <w:r w:rsidRPr="007E77AD">
        <w:t xml:space="preserve">: </w:t>
      </w:r>
      <w:r>
        <w:t>To manage SQL you can use SSMS tool or Visual Studio Code</w:t>
      </w:r>
      <w:r w:rsidR="008C77CD">
        <w:t xml:space="preserve"> from Windows</w:t>
      </w:r>
      <w:r>
        <w:t>.</w:t>
      </w:r>
      <w:r w:rsidR="008C77CD">
        <w:t xml:space="preserve"> On MacOS</w:t>
      </w:r>
      <w:r w:rsidR="006750A8">
        <w:t xml:space="preserve"> or Linux</w:t>
      </w:r>
      <w:r w:rsidR="008C77CD">
        <w:t xml:space="preserve"> you can use</w:t>
      </w:r>
      <w:r w:rsidR="00D0107E">
        <w:t xml:space="preserve"> Azure Data Studio </w:t>
      </w:r>
      <w:r w:rsidR="00D8792A">
        <w:t>(</w:t>
      </w:r>
      <w:hyperlink w:history="1" r:id="rId30">
        <w:r w:rsidRPr="008D05A9" w:rsidR="00D8792A">
          <w:rPr>
            <w:rStyle w:val="Hyperlink"/>
          </w:rPr>
          <w:t>https://database.guide/what-is-azure-data-studio/</w:t>
        </w:r>
      </w:hyperlink>
      <w:r w:rsidR="00D8792A">
        <w:t>)</w:t>
      </w:r>
      <w:r w:rsidRPr="007E77AD">
        <w:t>.</w:t>
      </w:r>
    </w:p>
    <w:p w:rsidR="004D49B9" w:rsidP="00E04C42" w:rsidRDefault="006750A8" w14:paraId="480266F3" w14:textId="3A988A82">
      <w:pPr>
        <w:pStyle w:val="ListParagraph"/>
        <w:numPr>
          <w:ilvl w:val="0"/>
          <w:numId w:val="4"/>
        </w:numPr>
      </w:pPr>
      <w:r>
        <w:t>After install connect to your SQL Database using correct parameters:</w:t>
      </w:r>
    </w:p>
    <w:p w:rsidRPr="006750A8" w:rsidR="006750A8" w:rsidP="000A3144" w:rsidRDefault="006750A8" w14:paraId="11CB55EF" w14:textId="38B77313">
      <w:pPr>
        <w:pStyle w:val="Code"/>
        <w:rPr>
          <w:b/>
          <w:bCs/>
        </w:rPr>
      </w:pPr>
      <w:r>
        <w:t>Database server</w:t>
      </w:r>
      <w:r w:rsidRPr="007E77AD">
        <w:t xml:space="preserve">: </w:t>
      </w:r>
      <w:r w:rsidRPr="0032298D" w:rsidR="00195572">
        <w:rPr>
          <w:b/>
          <w:highlight w:val="yellow"/>
        </w:rPr>
        <w:t>dns-name-label</w:t>
      </w:r>
      <w:r w:rsidRPr="0032298D" w:rsidR="00195572">
        <w:rPr>
          <w:highlight w:val="yellow"/>
        </w:rPr>
        <w:t>.</w:t>
      </w:r>
      <w:r w:rsidRPr="0032298D" w:rsidR="00195572">
        <w:rPr>
          <w:bCs/>
          <w:highlight w:val="yellow"/>
        </w:rPr>
        <w:t>database</w:t>
      </w:r>
      <w:r w:rsidRPr="0032298D" w:rsidR="00195572">
        <w:rPr>
          <w:highlight w:val="yellow"/>
        </w:rPr>
        <w:t>.windows.net</w:t>
      </w:r>
      <w:r w:rsidR="0092288C">
        <w:t>, for dns-name-label use your own created name for Azure SQL Server</w:t>
      </w:r>
    </w:p>
    <w:p w:rsidRPr="006750A8" w:rsidR="006750A8" w:rsidP="000A3144" w:rsidRDefault="0092288C" w14:paraId="2C93B07D" w14:textId="2A2E9C28">
      <w:pPr>
        <w:pStyle w:val="Code"/>
      </w:pPr>
      <w:r>
        <w:t>Username</w:t>
      </w:r>
      <w:r w:rsidR="006750A8">
        <w:t xml:space="preserve">: </w:t>
      </w:r>
      <w:r w:rsidRPr="006750A8" w:rsidR="006750A8">
        <w:rPr>
          <w:highlight w:val="yellow"/>
        </w:rPr>
        <w:t>azsqladmin</w:t>
      </w:r>
    </w:p>
    <w:p w:rsidRPr="00C83234" w:rsidR="006750A8" w:rsidP="000A3144" w:rsidRDefault="006750A8" w14:paraId="0C1400C9" w14:textId="45C99AFD">
      <w:pPr>
        <w:pStyle w:val="Code"/>
      </w:pPr>
      <w:r>
        <w:t xml:space="preserve">Password: </w:t>
      </w:r>
      <w:r w:rsidR="0092288C">
        <w:t>Your password, which you create during configuration</w:t>
      </w:r>
    </w:p>
    <w:p w:rsidRPr="007E77AD" w:rsidR="0092288C" w:rsidP="0074039B" w:rsidRDefault="0092288C" w14:paraId="38F45217" w14:textId="01CE02F5">
      <w:pPr>
        <w:pStyle w:val="IntenseQuote"/>
      </w:pPr>
      <w:r w:rsidRPr="007E77AD">
        <w:t>Congratulations! You</w:t>
      </w:r>
      <w:r>
        <w:t>’re connected to Azure SQL Database</w:t>
      </w:r>
      <w:r w:rsidRPr="007E77AD">
        <w:t>.</w:t>
      </w:r>
    </w:p>
    <w:p w:rsidRPr="007E77AD" w:rsidR="0092288C" w:rsidP="0092288C" w:rsidRDefault="0092288C" w14:paraId="5078DD54" w14:textId="77777777">
      <w:pPr>
        <w:pStyle w:val="Quote"/>
        <w:jc w:val="both"/>
      </w:pPr>
      <w:r w:rsidRPr="007E77AD">
        <w:rPr>
          <w:b/>
        </w:rPr>
        <w:t>Note</w:t>
      </w:r>
      <w:r w:rsidRPr="007E77AD">
        <w:t>: Remember to remove any newly created Azure resources that you no longer use. Removing unused resources ensures you will not incur unexpected costs. Remove unused resources by deleting the Resource Group that the unused resources belong to.</w:t>
      </w:r>
    </w:p>
    <w:p w:rsidRPr="007E77AD" w:rsidR="006750A8" w:rsidP="0092288C" w:rsidRDefault="006750A8" w14:paraId="58A25261" w14:textId="77777777">
      <w:pPr>
        <w:jc w:val="left"/>
      </w:pPr>
    </w:p>
    <w:p w:rsidR="008F6788" w:rsidRDefault="008F6788" w14:paraId="30B38D8C" w14:textId="77777777">
      <w:pPr>
        <w:spacing w:before="0" w:after="160"/>
        <w:jc w:val="left"/>
        <w:rPr>
          <w:rFonts w:asciiTheme="majorHAnsi" w:hAnsiTheme="majorHAnsi" w:eastAsiaTheme="majorEastAsia" w:cstheme="majorBidi"/>
          <w:b/>
          <w:color w:val="2E74B5" w:themeColor="accent1" w:themeShade="BF"/>
          <w:sz w:val="32"/>
          <w:szCs w:val="32"/>
        </w:rPr>
      </w:pPr>
      <w:r>
        <w:br w:type="page"/>
      </w:r>
    </w:p>
    <w:p w:rsidRPr="007E77AD" w:rsidR="009C524D" w:rsidP="009C524D" w:rsidRDefault="009C524D" w14:paraId="36B4F4F3" w14:textId="3424EDD4">
      <w:pPr>
        <w:pStyle w:val="Heading1"/>
        <w:jc w:val="left"/>
      </w:pPr>
      <w:bookmarkStart w:name="_Toc34225455" w:id="11"/>
      <w:r w:rsidRPr="007E77AD">
        <w:t xml:space="preserve">Azure </w:t>
      </w:r>
      <w:r>
        <w:t>App Service</w:t>
      </w:r>
      <w:bookmarkEnd w:id="11"/>
    </w:p>
    <w:p w:rsidRPr="007E77AD" w:rsidR="009C524D" w:rsidP="009C524D" w:rsidRDefault="009C524D" w14:paraId="5725D6BB" w14:textId="77777777">
      <w:pPr>
        <w:pStyle w:val="Heading2"/>
        <w:jc w:val="left"/>
      </w:pPr>
      <w:r w:rsidRPr="007E77AD">
        <w:t>Description</w:t>
      </w:r>
    </w:p>
    <w:p w:rsidRPr="007E77AD" w:rsidR="009C524D" w:rsidP="009C524D" w:rsidRDefault="009C524D" w14:paraId="61ABB692" w14:textId="0181F53C">
      <w:pPr>
        <w:jc w:val="left"/>
      </w:pPr>
      <w:r w:rsidRPr="007E77AD">
        <w:t xml:space="preserve">In this walkthrough task we will create a </w:t>
      </w:r>
      <w:r>
        <w:t>Simple webpage using App Service</w:t>
      </w:r>
      <w:r w:rsidRPr="007E77AD">
        <w:t>.</w:t>
      </w:r>
    </w:p>
    <w:p w:rsidRPr="007E77AD" w:rsidR="009C524D" w:rsidP="009C524D" w:rsidRDefault="009C524D" w14:paraId="1387FBCC" w14:textId="77777777">
      <w:pPr>
        <w:pStyle w:val="Heading2"/>
        <w:jc w:val="left"/>
      </w:pPr>
      <w:r w:rsidRPr="007E77AD">
        <w:t>Prerequisites</w:t>
      </w:r>
    </w:p>
    <w:p w:rsidRPr="007E77AD" w:rsidR="009C524D" w:rsidP="009C524D" w:rsidRDefault="009C524D" w14:paraId="62D38524" w14:textId="77777777">
      <w:pPr>
        <w:jc w:val="left"/>
      </w:pPr>
      <w:r w:rsidRPr="007E77AD">
        <w:t xml:space="preserve">You require need an Azure subscription to perform these steps. If you don't have one you can create one by following the steps outlined on the Create your Azure free account today webpage </w:t>
      </w:r>
      <w:hyperlink w:history="1" r:id="rId31">
        <w:r w:rsidRPr="007E77AD">
          <w:rPr>
            <w:rStyle w:val="Hyperlink"/>
          </w:rPr>
          <w:t>https://azure.microsoft.com/en-us/free/</w:t>
        </w:r>
      </w:hyperlink>
      <w:r w:rsidRPr="007E77AD">
        <w:t>.</w:t>
      </w:r>
    </w:p>
    <w:p w:rsidRPr="007E77AD" w:rsidR="009C524D" w:rsidP="009C524D" w:rsidRDefault="009C524D" w14:paraId="67A7B395" w14:textId="77777777">
      <w:pPr>
        <w:pStyle w:val="Heading2"/>
        <w:jc w:val="left"/>
      </w:pPr>
      <w:r w:rsidRPr="007E77AD">
        <w:t>Steps</w:t>
      </w:r>
    </w:p>
    <w:p w:rsidRPr="007E77AD" w:rsidR="00843E4A" w:rsidP="00843E4A" w:rsidRDefault="00843E4A" w14:paraId="1614565C" w14:textId="77777777">
      <w:pPr>
        <w:pStyle w:val="ListParagraph"/>
        <w:numPr>
          <w:ilvl w:val="0"/>
          <w:numId w:val="32"/>
        </w:numPr>
      </w:pPr>
      <w:r w:rsidRPr="007E77AD">
        <w:t xml:space="preserve">Sign into the Azure portal at </w:t>
      </w:r>
      <w:hyperlink w:history="1" r:id="rId32">
        <w:r w:rsidRPr="007E77AD">
          <w:rPr>
            <w:rStyle w:val="Hyperlink"/>
          </w:rPr>
          <w:t>https://portal.azure.com</w:t>
        </w:r>
      </w:hyperlink>
    </w:p>
    <w:p w:rsidRPr="007E77AD" w:rsidR="00843E4A" w:rsidP="00843E4A" w:rsidRDefault="00843E4A" w14:paraId="2541D619" w14:textId="77777777">
      <w:pPr>
        <w:pStyle w:val="ListParagraph"/>
        <w:numPr>
          <w:ilvl w:val="0"/>
          <w:numId w:val="32"/>
        </w:numPr>
      </w:pPr>
      <w:r w:rsidRPr="007E77AD">
        <w:t xml:space="preserve">Click on Menu button on left top corner of the Azure portal and then choose </w:t>
      </w:r>
      <w:r w:rsidRPr="007E77AD">
        <w:rPr>
          <w:b/>
          <w:bCs/>
        </w:rPr>
        <w:t>Create a resource</w:t>
      </w:r>
      <w:r w:rsidRPr="007E77AD">
        <w:t xml:space="preserve"> on the top.</w:t>
      </w:r>
    </w:p>
    <w:p w:rsidRPr="007E77AD" w:rsidR="00843E4A" w:rsidP="00843E4A" w:rsidRDefault="00843E4A" w14:paraId="69BF4C47" w14:textId="0D4CEA8A">
      <w:pPr>
        <w:pStyle w:val="ListParagraph"/>
        <w:numPr>
          <w:ilvl w:val="0"/>
          <w:numId w:val="32"/>
        </w:numPr>
      </w:pPr>
      <w:r w:rsidRPr="007E77AD">
        <w:t xml:space="preserve">In the search box above the list of Azure Marketplace resources, search for </w:t>
      </w:r>
      <w:r w:rsidRPr="00883A4A">
        <w:rPr>
          <w:b/>
          <w:bCs/>
          <w:highlight w:val="yellow"/>
        </w:rPr>
        <w:t xml:space="preserve">App </w:t>
      </w:r>
      <w:r w:rsidRPr="006747DC">
        <w:rPr>
          <w:b/>
          <w:bCs/>
          <w:highlight w:val="yellow"/>
        </w:rPr>
        <w:t>Service Plan</w:t>
      </w:r>
      <w:r w:rsidRPr="007E77AD">
        <w:t xml:space="preserve">, then click on it. You will receive page with Overview about service and pricing Plans. Click </w:t>
      </w:r>
      <w:r w:rsidRPr="007E77AD">
        <w:rPr>
          <w:b/>
          <w:bCs/>
        </w:rPr>
        <w:t>Create</w:t>
      </w:r>
      <w:r w:rsidRPr="007E77AD">
        <w:t xml:space="preserve"> button.</w:t>
      </w:r>
    </w:p>
    <w:p w:rsidRPr="007E77AD" w:rsidR="009C524D" w:rsidP="009C524D" w:rsidRDefault="009C524D" w14:paraId="6FE6EF57" w14:textId="77777777">
      <w:pPr>
        <w:pStyle w:val="ListParagraph"/>
        <w:numPr>
          <w:ilvl w:val="0"/>
          <w:numId w:val="32"/>
        </w:numPr>
      </w:pPr>
      <w:r w:rsidRPr="007E77AD">
        <w:t>In the Basics tab, fill form details</w:t>
      </w:r>
    </w:p>
    <w:p w:rsidRPr="007E77AD" w:rsidR="009C524D" w:rsidP="000A3144" w:rsidRDefault="009C524D" w14:paraId="0978C3B6" w14:textId="77777777">
      <w:pPr>
        <w:pStyle w:val="Code"/>
      </w:pPr>
      <w:r w:rsidRPr="007E77AD">
        <w:t xml:space="preserve">Subscription: </w:t>
      </w:r>
      <w:r w:rsidRPr="007E77AD">
        <w:rPr>
          <w:highlight w:val="yellow"/>
        </w:rPr>
        <w:t>&lt;Your Subscription&gt;</w:t>
      </w:r>
    </w:p>
    <w:p w:rsidR="009C524D" w:rsidP="000A3144" w:rsidRDefault="009C524D" w14:paraId="78F8CE31" w14:textId="604FAA6F">
      <w:pPr>
        <w:pStyle w:val="Code"/>
      </w:pPr>
      <w:r w:rsidRPr="007E77AD">
        <w:t xml:space="preserve">Resource Group: Click on Create new, and then type </w:t>
      </w:r>
      <w:r w:rsidRPr="007E77AD">
        <w:rPr>
          <w:highlight w:val="yellow"/>
        </w:rPr>
        <w:t>az900-rg</w:t>
      </w:r>
      <w:r w:rsidRPr="007E77AD">
        <w:t xml:space="preserve"> for the name.</w:t>
      </w:r>
    </w:p>
    <w:p w:rsidR="003D68DB" w:rsidP="000A3144" w:rsidRDefault="003D68DB" w14:paraId="6B4A4115" w14:textId="4EED37A4">
      <w:pPr>
        <w:pStyle w:val="Code"/>
      </w:pPr>
      <w:r>
        <w:t xml:space="preserve">Name: </w:t>
      </w:r>
      <w:r w:rsidRPr="00231143" w:rsidR="00231143">
        <w:rPr>
          <w:highlight w:val="yellow"/>
        </w:rPr>
        <w:t>az900-asp</w:t>
      </w:r>
    </w:p>
    <w:p w:rsidR="00231143" w:rsidP="000A3144" w:rsidRDefault="00E70DA4" w14:paraId="6B8A8800" w14:textId="31E76D60">
      <w:pPr>
        <w:pStyle w:val="Code"/>
      </w:pPr>
      <w:r>
        <w:t xml:space="preserve">Operating System: </w:t>
      </w:r>
      <w:r w:rsidRPr="00E70DA4">
        <w:rPr>
          <w:highlight w:val="yellow"/>
        </w:rPr>
        <w:t>Linux</w:t>
      </w:r>
    </w:p>
    <w:p w:rsidR="00E70DA4" w:rsidP="000A3144" w:rsidRDefault="00E70DA4" w14:paraId="165BD9EA" w14:textId="3DA52ABF">
      <w:pPr>
        <w:pStyle w:val="Code"/>
      </w:pPr>
      <w:r w:rsidRPr="00E70DA4">
        <w:t>Reg</w:t>
      </w:r>
      <w:r>
        <w:t xml:space="preserve">ion: </w:t>
      </w:r>
      <w:r w:rsidRPr="00E70DA4">
        <w:rPr>
          <w:highlight w:val="yellow"/>
        </w:rPr>
        <w:t>North Europe</w:t>
      </w:r>
    </w:p>
    <w:p w:rsidRPr="00E70DA4" w:rsidR="00E70DA4" w:rsidP="000A3144" w:rsidRDefault="00E70DA4" w14:paraId="0465A906" w14:textId="17241202">
      <w:pPr>
        <w:pStyle w:val="Code"/>
      </w:pPr>
      <w:r>
        <w:t xml:space="preserve">Change Sku and Size to: </w:t>
      </w:r>
      <w:r w:rsidRPr="0014509C" w:rsidR="0014509C">
        <w:rPr>
          <w:highlight w:val="yellow"/>
        </w:rPr>
        <w:t>Dev/Test F1</w:t>
      </w:r>
      <w:r w:rsidR="0014509C">
        <w:t xml:space="preserve"> plan</w:t>
      </w:r>
    </w:p>
    <w:p w:rsidR="00CB6167" w:rsidP="00CB6167" w:rsidRDefault="00CB6167" w14:paraId="4DFB104C" w14:textId="5C9F8C35">
      <w:pPr>
        <w:pStyle w:val="ListParagraph"/>
        <w:numPr>
          <w:ilvl w:val="0"/>
          <w:numId w:val="32"/>
        </w:numPr>
      </w:pPr>
      <w:r>
        <w:t xml:space="preserve">Next click on </w:t>
      </w:r>
      <w:r w:rsidRPr="00DF3E2B">
        <w:rPr>
          <w:b/>
          <w:bCs/>
        </w:rPr>
        <w:t>Review + Create</w:t>
      </w:r>
      <w:r>
        <w:t xml:space="preserve">, and after verification click </w:t>
      </w:r>
      <w:r w:rsidRPr="00CF5958">
        <w:rPr>
          <w:b/>
          <w:bCs/>
          <w:highlight w:val="yellow"/>
        </w:rPr>
        <w:t>Create</w:t>
      </w:r>
      <w:r w:rsidRPr="00E04C42">
        <w:t>. Cre</w:t>
      </w:r>
      <w:r>
        <w:t>ation a SQL Database will take few minutes, wait till end.</w:t>
      </w:r>
    </w:p>
    <w:p w:rsidRPr="007E77AD" w:rsidR="00843E4A" w:rsidP="00843E4A" w:rsidRDefault="00843E4A" w14:paraId="27D4E250" w14:textId="77777777">
      <w:pPr>
        <w:pStyle w:val="ListParagraph"/>
        <w:numPr>
          <w:ilvl w:val="0"/>
          <w:numId w:val="32"/>
        </w:numPr>
      </w:pPr>
      <w:r w:rsidRPr="007E77AD">
        <w:t xml:space="preserve">Click on Menu button on left top corner of the Azure portal and then choose </w:t>
      </w:r>
      <w:r w:rsidRPr="007E77AD">
        <w:rPr>
          <w:b/>
          <w:bCs/>
        </w:rPr>
        <w:t>Create a resource</w:t>
      </w:r>
      <w:r w:rsidRPr="007E77AD">
        <w:t xml:space="preserve"> on the top.</w:t>
      </w:r>
    </w:p>
    <w:p w:rsidR="00843E4A" w:rsidP="00843E4A" w:rsidRDefault="00843E4A" w14:paraId="2CAEBC81" w14:textId="56667CC6">
      <w:pPr>
        <w:pStyle w:val="ListParagraph"/>
        <w:numPr>
          <w:ilvl w:val="0"/>
          <w:numId w:val="32"/>
        </w:numPr>
      </w:pPr>
      <w:r w:rsidRPr="007E77AD">
        <w:t xml:space="preserve">In the search box above the list of Azure Marketplace resources, search for </w:t>
      </w:r>
      <w:r>
        <w:rPr>
          <w:b/>
          <w:bCs/>
          <w:highlight w:val="yellow"/>
        </w:rPr>
        <w:t>Web App</w:t>
      </w:r>
      <w:r w:rsidRPr="007E77AD">
        <w:t xml:space="preserve">, then click on it. You will receive page with Overview about service and pricing Plans. Click </w:t>
      </w:r>
      <w:r w:rsidRPr="007E77AD">
        <w:rPr>
          <w:b/>
          <w:bCs/>
        </w:rPr>
        <w:t>Create</w:t>
      </w:r>
      <w:r w:rsidRPr="007E77AD">
        <w:t xml:space="preserve"> button</w:t>
      </w:r>
      <w:r>
        <w:t xml:space="preserve"> and fill form</w:t>
      </w:r>
    </w:p>
    <w:p w:rsidRPr="007E77AD" w:rsidR="00255888" w:rsidP="00255888" w:rsidRDefault="00255888" w14:paraId="6F5C1994" w14:textId="010D4FAE">
      <w:pPr>
        <w:pStyle w:val="ListParagraph"/>
        <w:numPr>
          <w:ilvl w:val="0"/>
          <w:numId w:val="32"/>
        </w:numPr>
        <w:jc w:val="both"/>
      </w:pPr>
      <w:r w:rsidRPr="007E77AD">
        <w:t xml:space="preserve">The </w:t>
      </w:r>
      <w:r>
        <w:t xml:space="preserve">Web App name </w:t>
      </w:r>
      <w:r w:rsidRPr="007E77AD">
        <w:t xml:space="preserve">label you specify must be unique within the </w:t>
      </w:r>
      <w:r>
        <w:t xml:space="preserve">whole </w:t>
      </w:r>
      <w:r w:rsidRPr="007E77AD">
        <w:t xml:space="preserve">Azure. Your </w:t>
      </w:r>
      <w:r>
        <w:t xml:space="preserve">name </w:t>
      </w:r>
      <w:r w:rsidRPr="007E77AD">
        <w:t xml:space="preserve">will be publicly reachable at </w:t>
      </w:r>
      <w:r w:rsidRPr="0032298D">
        <w:rPr>
          <w:highlight w:val="yellow"/>
        </w:rPr>
        <w:t>http</w:t>
      </w:r>
      <w:r>
        <w:rPr>
          <w:highlight w:val="yellow"/>
        </w:rPr>
        <w:t>s</w:t>
      </w:r>
      <w:r w:rsidRPr="0032298D">
        <w:rPr>
          <w:highlight w:val="yellow"/>
        </w:rPr>
        <w:t>://</w:t>
      </w:r>
      <w:r w:rsidRPr="0032298D">
        <w:rPr>
          <w:b/>
          <w:highlight w:val="yellow"/>
        </w:rPr>
        <w:t>&lt;dns-name-label&gt;</w:t>
      </w:r>
      <w:r w:rsidRPr="0032298D">
        <w:rPr>
          <w:highlight w:val="yellow"/>
        </w:rPr>
        <w:t>.</w:t>
      </w:r>
      <w:r>
        <w:rPr>
          <w:highlight w:val="yellow"/>
        </w:rPr>
        <w:t>azurewebsites.net</w:t>
      </w:r>
      <w:r>
        <w:t>.</w:t>
      </w:r>
      <w:r w:rsidRPr="007E77AD">
        <w:t xml:space="preserve"> If you receive a DNS name label not available error message, specify a different DNS name label.</w:t>
      </w:r>
    </w:p>
    <w:p w:rsidRPr="007E77AD" w:rsidR="00255888" w:rsidP="00255888" w:rsidRDefault="00255888" w14:paraId="34CD943E" w14:textId="77777777">
      <w:pPr>
        <w:ind w:left="360"/>
      </w:pPr>
    </w:p>
    <w:p w:rsidRPr="00843E4A" w:rsidR="00843E4A" w:rsidP="000A3144" w:rsidRDefault="00843E4A" w14:paraId="2A3F7DE5" w14:textId="77777777">
      <w:pPr>
        <w:pStyle w:val="Code"/>
      </w:pPr>
      <w:r w:rsidRPr="007E77AD">
        <w:t xml:space="preserve">Subscription: </w:t>
      </w:r>
      <w:r w:rsidRPr="00843E4A">
        <w:rPr>
          <w:highlight w:val="yellow"/>
        </w:rPr>
        <w:t>&lt;Your Subscription&gt;</w:t>
      </w:r>
    </w:p>
    <w:p w:rsidR="00843E4A" w:rsidP="000A3144" w:rsidRDefault="00843E4A" w14:paraId="60CD90CF" w14:textId="363A9027">
      <w:pPr>
        <w:pStyle w:val="Code"/>
      </w:pPr>
      <w:r w:rsidRPr="007E77AD">
        <w:t xml:space="preserve">Resource Group: </w:t>
      </w:r>
      <w:r>
        <w:t xml:space="preserve">Choose </w:t>
      </w:r>
      <w:r w:rsidRPr="00843E4A">
        <w:rPr>
          <w:highlight w:val="yellow"/>
        </w:rPr>
        <w:t>az900-rg</w:t>
      </w:r>
      <w:r w:rsidRPr="007E77AD">
        <w:t>.</w:t>
      </w:r>
    </w:p>
    <w:p w:rsidRPr="00843E4A" w:rsidR="00843E4A" w:rsidP="000A3144" w:rsidRDefault="00843E4A" w14:paraId="49392E24" w14:textId="4E310B99">
      <w:pPr>
        <w:pStyle w:val="Code"/>
      </w:pPr>
      <w:r>
        <w:t xml:space="preserve">Name: </w:t>
      </w:r>
      <w:r w:rsidRPr="0032298D" w:rsidR="00255888">
        <w:rPr>
          <w:highlight w:val="yellow"/>
        </w:rPr>
        <w:t>dns-name-label</w:t>
      </w:r>
    </w:p>
    <w:p w:rsidRPr="00843E4A" w:rsidR="00843E4A" w:rsidP="000A3144" w:rsidRDefault="00255888" w14:paraId="31ABE5DC" w14:textId="76F45657">
      <w:pPr>
        <w:pStyle w:val="Code"/>
      </w:pPr>
      <w:r>
        <w:t>Publish</w:t>
      </w:r>
      <w:r w:rsidR="00843E4A">
        <w:t xml:space="preserve">: </w:t>
      </w:r>
      <w:r>
        <w:rPr>
          <w:highlight w:val="yellow"/>
        </w:rPr>
        <w:t>Code</w:t>
      </w:r>
    </w:p>
    <w:p w:rsidR="00843E4A" w:rsidP="000A3144" w:rsidRDefault="00255888" w14:paraId="2A9DE70A" w14:textId="2D2E4586">
      <w:pPr>
        <w:pStyle w:val="Code"/>
      </w:pPr>
      <w:r>
        <w:t>Runtime stack</w:t>
      </w:r>
      <w:r w:rsidR="00843E4A">
        <w:t xml:space="preserve">: </w:t>
      </w:r>
      <w:r w:rsidR="00337DD1">
        <w:rPr>
          <w:highlight w:val="yellow"/>
        </w:rPr>
        <w:t>Node 12 LTS</w:t>
      </w:r>
    </w:p>
    <w:p w:rsidRPr="00337DD1" w:rsidR="00337DD1" w:rsidP="000A3144" w:rsidRDefault="00337DD1" w14:paraId="632DFF24" w14:textId="2A85E6BD">
      <w:pPr>
        <w:pStyle w:val="Code"/>
      </w:pPr>
      <w:r w:rsidRPr="00337DD1">
        <w:t>O</w:t>
      </w:r>
      <w:r>
        <w:t xml:space="preserve">perating System: </w:t>
      </w:r>
      <w:r w:rsidRPr="00337DD1">
        <w:rPr>
          <w:highlight w:val="yellow"/>
        </w:rPr>
        <w:t>Linux</w:t>
      </w:r>
    </w:p>
    <w:p w:rsidR="00EE3B78" w:rsidP="000A3144" w:rsidRDefault="00337DD1" w14:paraId="066080AA" w14:textId="77777777">
      <w:pPr>
        <w:pStyle w:val="Code"/>
      </w:pPr>
      <w:r>
        <w:t>Region</w:t>
      </w:r>
      <w:r w:rsidR="00EE3B78">
        <w:t xml:space="preserve">: </w:t>
      </w:r>
      <w:r w:rsidRPr="00E70DA4" w:rsidR="00EE3B78">
        <w:rPr>
          <w:highlight w:val="yellow"/>
        </w:rPr>
        <w:t>North Europe</w:t>
      </w:r>
    </w:p>
    <w:p w:rsidR="00843E4A" w:rsidP="000A3144" w:rsidRDefault="00EE3B78" w14:paraId="06B5345E" w14:textId="41F3EE8A">
      <w:pPr>
        <w:pStyle w:val="Code"/>
      </w:pPr>
      <w:r>
        <w:t xml:space="preserve">App Service Plan: Should be selected automatically to </w:t>
      </w:r>
      <w:r w:rsidRPr="00231143">
        <w:rPr>
          <w:highlight w:val="yellow"/>
        </w:rPr>
        <w:t>az900-asp</w:t>
      </w:r>
    </w:p>
    <w:p w:rsidR="002D5678" w:rsidP="002D5678" w:rsidRDefault="002D5678" w14:paraId="0F11BDD8" w14:textId="6DF5129F">
      <w:pPr>
        <w:pStyle w:val="ListParagraph"/>
        <w:numPr>
          <w:ilvl w:val="0"/>
          <w:numId w:val="32"/>
        </w:numPr>
      </w:pPr>
      <w:r>
        <w:t xml:space="preserve">Next click on </w:t>
      </w:r>
      <w:r w:rsidRPr="00DF3E2B">
        <w:rPr>
          <w:b/>
          <w:bCs/>
        </w:rPr>
        <w:t>Review + Create</w:t>
      </w:r>
      <w:r>
        <w:t xml:space="preserve">, and after verification click </w:t>
      </w:r>
      <w:r w:rsidRPr="00CF5958">
        <w:rPr>
          <w:b/>
          <w:bCs/>
          <w:highlight w:val="yellow"/>
        </w:rPr>
        <w:t>Create</w:t>
      </w:r>
      <w:r w:rsidRPr="00E04C42">
        <w:t>. Cre</w:t>
      </w:r>
      <w:r>
        <w:t>ation a SQL Database will take few minutes, wait till end.</w:t>
      </w:r>
    </w:p>
    <w:p w:rsidR="002D5678" w:rsidP="002D5678" w:rsidRDefault="002D5678" w14:paraId="6DD84430" w14:textId="5FFC31A1">
      <w:pPr>
        <w:pStyle w:val="ListParagraph"/>
        <w:numPr>
          <w:ilvl w:val="0"/>
          <w:numId w:val="32"/>
        </w:numPr>
      </w:pPr>
      <w:r>
        <w:t xml:space="preserve">After finish </w:t>
      </w:r>
      <w:r w:rsidR="00056658">
        <w:t xml:space="preserve">open your </w:t>
      </w:r>
      <w:r w:rsidRPr="00056658" w:rsidR="00056658">
        <w:rPr>
          <w:b/>
          <w:bCs/>
        </w:rPr>
        <w:t>Web App</w:t>
      </w:r>
      <w:r w:rsidR="00056658">
        <w:t xml:space="preserve"> from </w:t>
      </w:r>
      <w:r w:rsidRPr="00056658" w:rsidR="00056658">
        <w:rPr>
          <w:b/>
          <w:bCs/>
        </w:rPr>
        <w:t>Resource Group</w:t>
      </w:r>
      <w:r w:rsidR="00C340A9">
        <w:t xml:space="preserve">. You can check that URL of your website will match your </w:t>
      </w:r>
      <w:r w:rsidRPr="00C340A9" w:rsidR="00C340A9">
        <w:rPr>
          <w:b/>
        </w:rPr>
        <w:t>dns-name-label</w:t>
      </w:r>
      <w:r w:rsidR="00C340A9">
        <w:rPr>
          <w:bCs/>
        </w:rPr>
        <w:t xml:space="preserve">. </w:t>
      </w:r>
      <w:r w:rsidR="008C7E3F">
        <w:rPr>
          <w:bCs/>
        </w:rPr>
        <w:t xml:space="preserve">Click on </w:t>
      </w:r>
      <w:r w:rsidR="00025C6F">
        <w:rPr>
          <w:bCs/>
        </w:rPr>
        <w:t>URL</w:t>
      </w:r>
      <w:r w:rsidR="008C7E3F">
        <w:rPr>
          <w:bCs/>
        </w:rPr>
        <w:t xml:space="preserve"> to open y</w:t>
      </w:r>
      <w:r w:rsidR="00C340A9">
        <w:rPr>
          <w:bCs/>
        </w:rPr>
        <w:t xml:space="preserve">our </w:t>
      </w:r>
      <w:r w:rsidR="008C7E3F">
        <w:rPr>
          <w:bCs/>
        </w:rPr>
        <w:t xml:space="preserve">created </w:t>
      </w:r>
      <w:r w:rsidR="00C340A9">
        <w:rPr>
          <w:bCs/>
        </w:rPr>
        <w:t>website</w:t>
      </w:r>
      <w:r w:rsidR="008C7E3F">
        <w:rPr>
          <w:bCs/>
        </w:rPr>
        <w:t>.</w:t>
      </w:r>
    </w:p>
    <w:p w:rsidRPr="007E77AD" w:rsidR="00F10131" w:rsidP="0074039B" w:rsidRDefault="00F10131" w14:paraId="0FFC5E37" w14:textId="1183F7FA">
      <w:pPr>
        <w:pStyle w:val="IntenseQuote"/>
      </w:pPr>
      <w:r w:rsidRPr="007E77AD">
        <w:t>Congratulations! You</w:t>
      </w:r>
      <w:r>
        <w:t xml:space="preserve"> successfully crea</w:t>
      </w:r>
      <w:r w:rsidR="008C7E3F">
        <w:t>ted Web Site using Azure App Services.</w:t>
      </w:r>
    </w:p>
    <w:p w:rsidR="009C524D" w:rsidRDefault="009C524D" w14:paraId="682FF184" w14:textId="77777777">
      <w:pPr>
        <w:spacing w:before="0" w:after="160"/>
        <w:jc w:val="left"/>
        <w:rPr>
          <w:rFonts w:asciiTheme="majorHAnsi" w:hAnsiTheme="majorHAnsi" w:eastAsiaTheme="majorEastAsia" w:cstheme="majorBidi"/>
          <w:b/>
          <w:color w:val="2E74B5" w:themeColor="accent1" w:themeShade="BF"/>
          <w:sz w:val="32"/>
          <w:szCs w:val="32"/>
        </w:rPr>
      </w:pPr>
      <w:r>
        <w:br w:type="page"/>
      </w:r>
    </w:p>
    <w:p w:rsidRPr="007E77AD" w:rsidR="00C5344E" w:rsidP="007E77AD" w:rsidRDefault="007B368F" w14:paraId="4B961D1A" w14:textId="03ACDF64">
      <w:pPr>
        <w:pStyle w:val="Heading1"/>
        <w:jc w:val="left"/>
      </w:pPr>
      <w:bookmarkStart w:name="_Toc34225457" w:id="12"/>
      <w:r w:rsidRPr="007E77AD">
        <w:t>Security Center</w:t>
      </w:r>
      <w:bookmarkEnd w:id="12"/>
    </w:p>
    <w:p w:rsidRPr="007E77AD" w:rsidR="007B368F" w:rsidP="007E77AD" w:rsidRDefault="007B368F" w14:paraId="06C269E6" w14:textId="19923B9F">
      <w:pPr>
        <w:pStyle w:val="Heading2"/>
        <w:jc w:val="left"/>
      </w:pPr>
      <w:r w:rsidRPr="007E77AD">
        <w:t>Description</w:t>
      </w:r>
    </w:p>
    <w:p w:rsidRPr="007E77AD" w:rsidR="00B36237" w:rsidP="007E77AD" w:rsidRDefault="00B36237" w14:paraId="63220E0F" w14:textId="3562500B">
      <w:pPr>
        <w:jc w:val="left"/>
      </w:pPr>
      <w:r w:rsidRPr="007E77AD">
        <w:t>In this walkthrough task we will access the Trust Center and browse through some of its content.</w:t>
      </w:r>
    </w:p>
    <w:p w:rsidRPr="007E77AD" w:rsidR="007B368F" w:rsidP="007E77AD" w:rsidRDefault="007B368F" w14:paraId="3A8D05FF" w14:textId="77777777">
      <w:pPr>
        <w:pStyle w:val="Heading2"/>
        <w:jc w:val="left"/>
      </w:pPr>
      <w:r w:rsidRPr="007E77AD">
        <w:t>Prerequisites</w:t>
      </w:r>
    </w:p>
    <w:p w:rsidRPr="007E77AD" w:rsidR="007B368F" w:rsidP="00CA362F" w:rsidRDefault="007B368F" w14:paraId="4F2BC9A6" w14:textId="77777777">
      <w:r w:rsidRPr="007E77AD">
        <w:t>You require need an Azure subscription to perform these steps. If you don't have one you can create one by following the steps outlined on the Create your Azure free account today webpage.</w:t>
      </w:r>
    </w:p>
    <w:p w:rsidRPr="007E77AD" w:rsidR="007B368F" w:rsidP="007E77AD" w:rsidRDefault="007B368F" w14:paraId="5DE3C01E" w14:textId="77777777">
      <w:pPr>
        <w:pStyle w:val="Heading2"/>
        <w:jc w:val="left"/>
      </w:pPr>
      <w:r w:rsidRPr="007E77AD">
        <w:t>Steps</w:t>
      </w:r>
    </w:p>
    <w:p w:rsidRPr="007E77AD" w:rsidR="007B368F" w:rsidP="006721BA" w:rsidRDefault="007B368F" w14:paraId="054E1E70" w14:textId="75E3D67C">
      <w:pPr>
        <w:pStyle w:val="ListParagraph"/>
        <w:numPr>
          <w:ilvl w:val="0"/>
          <w:numId w:val="17"/>
        </w:numPr>
      </w:pPr>
      <w:r w:rsidRPr="007E77AD">
        <w:t xml:space="preserve">Sign </w:t>
      </w:r>
      <w:r w:rsidRPr="007E77AD" w:rsidR="0088130A">
        <w:t>into</w:t>
      </w:r>
      <w:r w:rsidRPr="007E77AD">
        <w:t xml:space="preserve"> the Azure portal at </w:t>
      </w:r>
      <w:hyperlink w:history="1" r:id="rId33">
        <w:r w:rsidRPr="007E77AD" w:rsidR="00424A3F">
          <w:rPr>
            <w:rStyle w:val="Hyperlink"/>
          </w:rPr>
          <w:t>https://portal.azure.com</w:t>
        </w:r>
      </w:hyperlink>
      <w:r w:rsidRPr="007E77AD" w:rsidR="00424A3F">
        <w:t xml:space="preserve"> </w:t>
      </w:r>
    </w:p>
    <w:p w:rsidRPr="007E77AD" w:rsidR="007B368F" w:rsidP="006721BA" w:rsidRDefault="007B368F" w14:paraId="5ACFAE10" w14:textId="15FA8809">
      <w:pPr>
        <w:pStyle w:val="ListParagraph"/>
        <w:numPr>
          <w:ilvl w:val="0"/>
          <w:numId w:val="17"/>
        </w:numPr>
      </w:pPr>
      <w:r w:rsidRPr="007E77AD">
        <w:t>Go to Azure Security Center demo</w:t>
      </w:r>
    </w:p>
    <w:p w:rsidRPr="007E77AD" w:rsidR="00846F70" w:rsidP="007E77AD" w:rsidRDefault="00846F70" w14:paraId="2C2B3F95" w14:textId="1232FB04">
      <w:pPr>
        <w:spacing w:before="0" w:after="160"/>
        <w:jc w:val="left"/>
      </w:pPr>
      <w:r w:rsidRPr="007E77AD">
        <w:br w:type="page"/>
      </w:r>
    </w:p>
    <w:p w:rsidRPr="007E77AD" w:rsidR="00846F70" w:rsidP="007E77AD" w:rsidRDefault="00846F70" w14:paraId="48D491A8" w14:textId="15D5982D">
      <w:pPr>
        <w:pStyle w:val="Heading1"/>
        <w:jc w:val="left"/>
      </w:pPr>
      <w:bookmarkStart w:name="_Toc34225458" w:id="13"/>
      <w:r w:rsidRPr="007E77AD">
        <w:t>Trust Center</w:t>
      </w:r>
      <w:bookmarkEnd w:id="13"/>
    </w:p>
    <w:p w:rsidRPr="007E77AD" w:rsidR="00846F70" w:rsidP="007E77AD" w:rsidRDefault="00846F70" w14:paraId="3E3BA7BA" w14:textId="17A57CBB">
      <w:pPr>
        <w:pStyle w:val="Heading2"/>
        <w:jc w:val="left"/>
      </w:pPr>
      <w:r w:rsidRPr="007E77AD">
        <w:t>Description</w:t>
      </w:r>
    </w:p>
    <w:p w:rsidRPr="007E77AD" w:rsidR="00846F70" w:rsidP="00963865" w:rsidRDefault="00846F70" w14:paraId="42AED764" w14:textId="5253D4E5">
      <w:r w:rsidRPr="007E77AD">
        <w:t>In this walkthrough task we will access the Service Trust Portal (STP) and some of its resources and content, and finally we will access Compliance Manager and some of its available resources.</w:t>
      </w:r>
    </w:p>
    <w:p w:rsidRPr="007E77AD" w:rsidR="006A303D" w:rsidP="007E77AD" w:rsidRDefault="006A303D" w14:paraId="5FD506B1" w14:textId="77777777">
      <w:pPr>
        <w:pStyle w:val="Heading2"/>
        <w:jc w:val="left"/>
      </w:pPr>
      <w:r w:rsidRPr="007E77AD">
        <w:t>Prerequisites</w:t>
      </w:r>
    </w:p>
    <w:p w:rsidRPr="007E77AD" w:rsidR="006A303D" w:rsidP="00963865" w:rsidRDefault="006A303D" w14:paraId="0A6E8FDE" w14:textId="77777777">
      <w:r w:rsidRPr="007E77AD">
        <w:t>You require need an Azure subscription to perform these steps. If you don't have one you can create one by following the steps outlined on the Create your Azure free account today webpage.</w:t>
      </w:r>
    </w:p>
    <w:p w:rsidRPr="007E77AD" w:rsidR="006A303D" w:rsidP="007E77AD" w:rsidRDefault="006A303D" w14:paraId="4E91E9C6" w14:textId="77777777">
      <w:pPr>
        <w:pStyle w:val="Heading2"/>
        <w:jc w:val="left"/>
      </w:pPr>
      <w:r w:rsidRPr="007E77AD">
        <w:t>Steps</w:t>
      </w:r>
    </w:p>
    <w:p w:rsidRPr="007E77AD" w:rsidR="00D859F6" w:rsidP="006721BA" w:rsidRDefault="00D859F6" w14:paraId="5AD33A53" w14:textId="15F99673">
      <w:pPr>
        <w:pStyle w:val="ListParagraph"/>
        <w:numPr>
          <w:ilvl w:val="0"/>
          <w:numId w:val="7"/>
        </w:numPr>
      </w:pPr>
      <w:r w:rsidRPr="007E77AD">
        <w:t xml:space="preserve">Go to the Service Trust Portal (STP) at the URL </w:t>
      </w:r>
      <w:hyperlink w:history="1" r:id="rId34">
        <w:r w:rsidRPr="007E77AD" w:rsidR="0088130A">
          <w:rPr>
            <w:rStyle w:val="Hyperlink"/>
          </w:rPr>
          <w:t>https://servicetrust.microsoft.com/</w:t>
        </w:r>
      </w:hyperlink>
      <w:r w:rsidRPr="007E77AD" w:rsidR="0088130A">
        <w:t xml:space="preserve"> </w:t>
      </w:r>
    </w:p>
    <w:p w:rsidRPr="007E77AD" w:rsidR="00D859F6" w:rsidP="00963865" w:rsidRDefault="00D859F6" w14:paraId="747173BE" w14:textId="103F3070">
      <w:pPr>
        <w:pStyle w:val="ListParagraph"/>
        <w:numPr>
          <w:ilvl w:val="0"/>
          <w:numId w:val="7"/>
        </w:numPr>
        <w:jc w:val="both"/>
      </w:pPr>
      <w:r w:rsidRPr="007E77AD">
        <w:t xml:space="preserve">Scroll down through the Trust Center, and click on View all audit reports, and the select some of the industries to filter some of the audit reports. </w:t>
      </w:r>
    </w:p>
    <w:p w:rsidRPr="007E77AD" w:rsidR="00D859F6" w:rsidP="006721BA" w:rsidRDefault="00D859F6" w14:paraId="3F7227F3" w14:textId="6331EAE3">
      <w:pPr>
        <w:pStyle w:val="ListParagraph"/>
        <w:numPr>
          <w:ilvl w:val="0"/>
          <w:numId w:val="7"/>
        </w:numPr>
      </w:pPr>
      <w:r w:rsidRPr="007E77AD">
        <w:t>Browse through some of the audit reports, and when finished return to the Trust Center home page and browse through some of the other items available on the page, such as Documents and Resources, Industry Compliance, Services Risk Assessment etc</w:t>
      </w:r>
    </w:p>
    <w:p w:rsidRPr="007E77AD" w:rsidR="00D859F6" w:rsidP="007E77AD" w:rsidRDefault="00D859F6" w14:paraId="19736CB9" w14:textId="77777777">
      <w:pPr>
        <w:jc w:val="left"/>
        <w:rPr>
          <w:b/>
          <w:bCs/>
        </w:rPr>
      </w:pPr>
      <w:r w:rsidRPr="007E77AD">
        <w:rPr>
          <w:b/>
          <w:bCs/>
        </w:rPr>
        <w:t>Access Compliance Manager</w:t>
      </w:r>
    </w:p>
    <w:p w:rsidRPr="007E77AD" w:rsidR="00D859F6" w:rsidP="00963865" w:rsidRDefault="00D859F6" w14:paraId="7C1EA7B5" w14:textId="4D7331BD">
      <w:pPr>
        <w:pStyle w:val="ListParagraph"/>
        <w:numPr>
          <w:ilvl w:val="0"/>
          <w:numId w:val="26"/>
        </w:numPr>
        <w:jc w:val="both"/>
      </w:pPr>
      <w:r w:rsidRPr="007E77AD">
        <w:t xml:space="preserve">On the Microsoft Service Trust Portal at the URL </w:t>
      </w:r>
      <w:hyperlink w:history="1" r:id="rId35">
        <w:r w:rsidRPr="007E77AD" w:rsidR="0088130A">
          <w:rPr>
            <w:rStyle w:val="Hyperlink"/>
          </w:rPr>
          <w:t>https://servicetrust.microsoft.com/</w:t>
        </w:r>
      </w:hyperlink>
      <w:r w:rsidRPr="007E77AD">
        <w:t xml:space="preserve">, select Compliance Manager from the list of options at the top. </w:t>
      </w:r>
    </w:p>
    <w:p w:rsidRPr="007E77AD" w:rsidR="00D859F6" w:rsidP="00963865" w:rsidRDefault="00D859F6" w14:paraId="3F14B4ED" w14:textId="7132CA30">
      <w:pPr>
        <w:pStyle w:val="ListParagraph"/>
        <w:numPr>
          <w:ilvl w:val="0"/>
          <w:numId w:val="26"/>
        </w:numPr>
        <w:jc w:val="both"/>
      </w:pPr>
      <w:r w:rsidRPr="007E77AD">
        <w:t xml:space="preserve">When prompted to sign in enter your credentials for your Microsoft account i.e. as stated in the message when signing in to Compliance Manager, To access this resource, you must be signed in to your cloud service (Office 365, Dynamics 365, Azure, or other), click Sign In. </w:t>
      </w:r>
    </w:p>
    <w:p w:rsidRPr="007E77AD" w:rsidR="00D859F6" w:rsidP="00963865" w:rsidRDefault="00D859F6" w14:paraId="186DD0C6" w14:textId="02D25D42">
      <w:pPr>
        <w:pStyle w:val="ListParagraph"/>
        <w:numPr>
          <w:ilvl w:val="0"/>
          <w:numId w:val="26"/>
        </w:numPr>
        <w:jc w:val="both"/>
      </w:pPr>
      <w:r w:rsidRPr="007E77AD">
        <w:t>Once logged in, take some time to browse through the various elements available within Compliance Manager</w:t>
      </w:r>
    </w:p>
    <w:p w:rsidRPr="007E77AD" w:rsidR="00D859F6" w:rsidP="0074039B" w:rsidRDefault="00D859F6" w14:paraId="38B5E8AA" w14:textId="77777777">
      <w:pPr>
        <w:pStyle w:val="IntenseQuote"/>
      </w:pPr>
      <w:r w:rsidRPr="00244D94">
        <w:t xml:space="preserve">Congratulations! </w:t>
      </w:r>
      <w:r w:rsidRPr="007E77AD">
        <w:t>In this walkthrough task you accessed the Trust Center and browsed through some of its content. You then accessed the Service Trust Portal (STP) and some of its resources and content, and finally you accessed Compliance Manager and some of its available resources.</w:t>
      </w:r>
    </w:p>
    <w:p w:rsidRPr="007E77AD" w:rsidR="00D859F6" w:rsidP="007E77AD" w:rsidRDefault="00D859F6" w14:paraId="35AB8D70" w14:textId="77777777">
      <w:pPr>
        <w:jc w:val="left"/>
      </w:pPr>
    </w:p>
    <w:p w:rsidRPr="00237B36" w:rsidR="00846F70" w:rsidP="00244D94" w:rsidRDefault="00D859F6" w14:paraId="7CF8C8D6" w14:textId="3BC3FE7B">
      <w:pPr>
        <w:pStyle w:val="Quote"/>
      </w:pPr>
      <w:r w:rsidRPr="00237B36">
        <w:rPr>
          <w:b/>
        </w:rPr>
        <w:t>Note</w:t>
      </w:r>
      <w:r w:rsidRPr="00237B36">
        <w:t>: Remember to delete the resources you have just deployed, if they are still present and you are no longer using them to ensure you do not incur costs for running resources. You can delete all deployed resources by deleting the resource group in which they all reside.</w:t>
      </w:r>
    </w:p>
    <w:p w:rsidRPr="007E77AD" w:rsidR="00D859F6" w:rsidP="007E77AD" w:rsidRDefault="00D859F6" w14:paraId="690675B8" w14:textId="37DF0729">
      <w:pPr>
        <w:spacing w:before="0" w:after="160"/>
        <w:jc w:val="left"/>
      </w:pPr>
      <w:r w:rsidRPr="007E77AD">
        <w:br w:type="page"/>
      </w:r>
    </w:p>
    <w:p w:rsidRPr="007E77AD" w:rsidR="00D859F6" w:rsidP="007E77AD" w:rsidRDefault="00D859F6" w14:paraId="02227848" w14:textId="666A5139">
      <w:pPr>
        <w:pStyle w:val="Heading1"/>
        <w:jc w:val="left"/>
      </w:pPr>
      <w:bookmarkStart w:name="_Toc34225459" w:id="14"/>
      <w:r w:rsidRPr="007E77AD">
        <w:t>Pricing Calculator</w:t>
      </w:r>
      <w:bookmarkEnd w:id="14"/>
    </w:p>
    <w:p w:rsidRPr="007E77AD" w:rsidR="0061449F" w:rsidP="007E77AD" w:rsidRDefault="0061449F" w14:paraId="19A17F22" w14:textId="77777777">
      <w:pPr>
        <w:pStyle w:val="Heading2"/>
        <w:jc w:val="left"/>
      </w:pPr>
      <w:r w:rsidRPr="007E77AD">
        <w:t>Steps</w:t>
      </w:r>
    </w:p>
    <w:p w:rsidRPr="007E77AD" w:rsidR="0061449F" w:rsidP="006721BA" w:rsidRDefault="0061449F" w14:paraId="6396E935" w14:textId="2A93886F">
      <w:pPr>
        <w:pStyle w:val="ListParagraph"/>
        <w:numPr>
          <w:ilvl w:val="0"/>
          <w:numId w:val="10"/>
        </w:numPr>
      </w:pPr>
      <w:r w:rsidRPr="007E77AD">
        <w:t>In a browser, navigate to the Azure Pricing Calculator webpage</w:t>
      </w:r>
      <w:r w:rsidRPr="007E77AD" w:rsidR="007E77AD">
        <w:t xml:space="preserve"> </w:t>
      </w:r>
      <w:hyperlink w:history="1" r:id="rId36">
        <w:r w:rsidRPr="007E77AD" w:rsidR="0088130A">
          <w:rPr>
            <w:rStyle w:val="Hyperlink"/>
          </w:rPr>
          <w:t>https://azure.microsoft.com/en-us/pricing/calculator/</w:t>
        </w:r>
      </w:hyperlink>
      <w:r w:rsidRPr="007E77AD">
        <w:t>.</w:t>
      </w:r>
    </w:p>
    <w:p w:rsidRPr="007E77AD" w:rsidR="0061449F" w:rsidP="006721BA" w:rsidRDefault="0061449F" w14:paraId="2F7D7663" w14:textId="4309A76A">
      <w:pPr>
        <w:pStyle w:val="ListParagraph"/>
        <w:numPr>
          <w:ilvl w:val="0"/>
          <w:numId w:val="10"/>
        </w:numPr>
      </w:pPr>
      <w:r w:rsidRPr="007E77AD">
        <w:t xml:space="preserve">To add details of your VM configuration, select </w:t>
      </w:r>
      <w:r w:rsidRPr="007E77AD">
        <w:rPr>
          <w:b/>
          <w:bCs/>
          <w:highlight w:val="yellow"/>
        </w:rPr>
        <w:t>Virtual Machines</w:t>
      </w:r>
      <w:r w:rsidRPr="007E77AD">
        <w:t xml:space="preserve"> from the Products tab.</w:t>
      </w:r>
      <w:r w:rsidRPr="007E77AD" w:rsidR="0088130A">
        <w:br/>
      </w:r>
      <w:r w:rsidRPr="007E77AD">
        <w:t xml:space="preserve">Inside the Virtual Machines added message dialog, choose </w:t>
      </w:r>
      <w:r w:rsidRPr="007E77AD">
        <w:rPr>
          <w:b/>
          <w:bCs/>
          <w:highlight w:val="yellow"/>
        </w:rPr>
        <w:t>View</w:t>
      </w:r>
      <w:r w:rsidRPr="007E77AD">
        <w:t xml:space="preserve">. </w:t>
      </w:r>
    </w:p>
    <w:p w:rsidRPr="007E77AD" w:rsidR="0061449F" w:rsidP="006721BA" w:rsidRDefault="0061449F" w14:paraId="7B338F86" w14:textId="115D9505">
      <w:pPr>
        <w:pStyle w:val="ListParagraph"/>
        <w:numPr>
          <w:ilvl w:val="0"/>
          <w:numId w:val="10"/>
        </w:numPr>
      </w:pPr>
      <w:r w:rsidRPr="007E77AD">
        <w:t>Enter a name for your Azure Pricing Calculator estimate, and a name for your VM configuration.</w:t>
      </w:r>
      <w:r w:rsidRPr="007E77AD" w:rsidR="0088130A">
        <w:br/>
      </w:r>
      <w:r w:rsidRPr="007E77AD">
        <w:t xml:space="preserve">This walkthrough example uses </w:t>
      </w:r>
      <w:r w:rsidRPr="007E77AD">
        <w:rPr>
          <w:b/>
          <w:bCs/>
          <w:highlight w:val="yellow"/>
        </w:rPr>
        <w:t>My Pricing Calculator Estimate</w:t>
      </w:r>
      <w:r w:rsidRPr="007E77AD">
        <w:t xml:space="preserve"> for the estimate, and Windows VM for the VM configuration.</w:t>
      </w:r>
    </w:p>
    <w:p w:rsidRPr="007E77AD" w:rsidR="00AD3A19" w:rsidP="006721BA" w:rsidRDefault="0061449F" w14:paraId="49FCC85B" w14:textId="77777777">
      <w:pPr>
        <w:pStyle w:val="ListParagraph"/>
        <w:numPr>
          <w:ilvl w:val="0"/>
          <w:numId w:val="10"/>
        </w:numPr>
      </w:pPr>
      <w:r w:rsidRPr="007E77AD">
        <w:t>Modify the default VM configuration to match the following VM details.</w:t>
      </w:r>
    </w:p>
    <w:p w:rsidRPr="007E77AD" w:rsidR="00C9724E" w:rsidP="000A3144" w:rsidRDefault="0061449F" w14:paraId="52DF2703" w14:textId="77777777">
      <w:pPr>
        <w:pStyle w:val="Code"/>
      </w:pPr>
      <w:r w:rsidRPr="007E77AD">
        <w:t>Region</w:t>
      </w:r>
      <w:r w:rsidRPr="007E77AD" w:rsidR="00C9724E">
        <w:t xml:space="preserve">: </w:t>
      </w:r>
      <w:r w:rsidRPr="007E77AD" w:rsidR="00C9724E">
        <w:rPr>
          <w:highlight w:val="yellow"/>
        </w:rPr>
        <w:t>North Europe</w:t>
      </w:r>
    </w:p>
    <w:p w:rsidRPr="007E77AD" w:rsidR="00C9724E" w:rsidP="000A3144" w:rsidRDefault="0061449F" w14:paraId="502A3E63" w14:textId="77777777">
      <w:pPr>
        <w:pStyle w:val="Code"/>
      </w:pPr>
      <w:r w:rsidRPr="007E77AD">
        <w:t>Operating system Type</w:t>
      </w:r>
      <w:r w:rsidRPr="007E77AD" w:rsidR="00C9724E">
        <w:t xml:space="preserve">: </w:t>
      </w:r>
      <w:r w:rsidRPr="007E77AD">
        <w:rPr>
          <w:highlight w:val="yellow"/>
        </w:rPr>
        <w:t>Windows (OS on</w:t>
      </w:r>
      <w:r w:rsidRPr="007E77AD" w:rsidR="00C9724E">
        <w:rPr>
          <w:highlight w:val="yellow"/>
        </w:rPr>
        <w:t>l</w:t>
      </w:r>
      <w:r w:rsidRPr="007E77AD">
        <w:rPr>
          <w:highlight w:val="yellow"/>
        </w:rPr>
        <w:t>y)</w:t>
      </w:r>
    </w:p>
    <w:p w:rsidRPr="007E77AD" w:rsidR="0061449F" w:rsidP="000A3144" w:rsidRDefault="00C9724E" w14:paraId="3444CC45" w14:textId="125141EA">
      <w:pPr>
        <w:pStyle w:val="Code"/>
      </w:pPr>
      <w:r w:rsidRPr="00C938B3">
        <w:t>T</w:t>
      </w:r>
      <w:r w:rsidRPr="00C938B3" w:rsidR="0061449F">
        <w:t>i</w:t>
      </w:r>
      <w:r w:rsidRPr="007E77AD" w:rsidR="0061449F">
        <w:t>er Instance</w:t>
      </w:r>
      <w:r w:rsidRPr="007E77AD">
        <w:t xml:space="preserve">: </w:t>
      </w:r>
      <w:r w:rsidRPr="007E77AD" w:rsidR="0061449F">
        <w:rPr>
          <w:highlight w:val="yellow"/>
        </w:rPr>
        <w:t>Standard A2: 2 Core(s), 3.5 GB RAM, 135 GB Temporary storage</w:t>
      </w:r>
    </w:p>
    <w:p w:rsidRPr="00555213" w:rsidR="0061449F" w:rsidP="00555213" w:rsidRDefault="0061449F" w14:paraId="0416068A" w14:textId="479EDB03">
      <w:pPr>
        <w:ind w:left="360"/>
        <w:rPr>
          <w:color w:val="FF0000"/>
        </w:rPr>
      </w:pPr>
      <w:r w:rsidRPr="00555213">
        <w:rPr>
          <w:b/>
          <w:bCs/>
          <w:color w:val="FF0000"/>
        </w:rPr>
        <w:t>Note</w:t>
      </w:r>
      <w:r w:rsidRPr="00555213">
        <w:rPr>
          <w:color w:val="FF0000"/>
        </w:rPr>
        <w:t>: The VM instance specifications and pricing may differ from those in this example. Follow this walkthrough by choosing an instance that matches the example as closely as possible. To view details about the different VM product options, choose Product details from the More info menu on the right.</w:t>
      </w:r>
    </w:p>
    <w:p w:rsidRPr="007E77AD" w:rsidR="003A631F" w:rsidP="001F1F64" w:rsidRDefault="0061449F" w14:paraId="15638E39" w14:textId="494F0691">
      <w:pPr>
        <w:pStyle w:val="ListParagraph"/>
        <w:numPr>
          <w:ilvl w:val="0"/>
          <w:numId w:val="10"/>
        </w:numPr>
      </w:pPr>
      <w:r w:rsidRPr="007E77AD">
        <w:t xml:space="preserve">Set the Billing Option to </w:t>
      </w:r>
      <w:r w:rsidRPr="008416B2">
        <w:rPr>
          <w:b/>
          <w:bCs/>
          <w:highlight w:val="yellow"/>
        </w:rPr>
        <w:t>Pay as you go</w:t>
      </w:r>
      <w:r w:rsidRPr="007E77AD">
        <w:t>.</w:t>
      </w:r>
      <w:r w:rsidR="008416B2">
        <w:br/>
      </w:r>
      <w:r w:rsidRPr="007E77AD">
        <w:t>In Azure, a month is defined as 730 hours.</w:t>
      </w:r>
      <w:r w:rsidRPr="007E77AD" w:rsidR="003A631F">
        <w:br/>
      </w:r>
      <w:r w:rsidRPr="007E77AD">
        <w:t xml:space="preserve">If your VM needs to be available 100 per cent of the time each month, you set the hours-per-month value to </w:t>
      </w:r>
      <w:r w:rsidRPr="008416B2">
        <w:t>730</w:t>
      </w:r>
      <w:r w:rsidRPr="007E77AD">
        <w:t>.</w:t>
      </w:r>
      <w:r w:rsidR="007F4E5C">
        <w:t xml:space="preserve"> </w:t>
      </w:r>
      <w:r w:rsidRPr="007E77AD">
        <w:t>This walkthrough example requires one VM to be available 50 per cent of the time each month.</w:t>
      </w:r>
      <w:r w:rsidR="008416B2">
        <w:br/>
      </w:r>
      <w:r w:rsidRPr="007E77AD">
        <w:t xml:space="preserve">Leave the number of VMs set at 1 and change the hours-per-month value to </w:t>
      </w:r>
      <w:r w:rsidRPr="008416B2">
        <w:rPr>
          <w:b/>
          <w:bCs/>
          <w:highlight w:val="yellow"/>
        </w:rPr>
        <w:t>365</w:t>
      </w:r>
      <w:r w:rsidRPr="007E77AD">
        <w:t>.</w:t>
      </w:r>
    </w:p>
    <w:p w:rsidRPr="007E77AD" w:rsidR="0061449F" w:rsidP="006721BA" w:rsidRDefault="0061449F" w14:paraId="6AF2B941" w14:textId="4139B7D9">
      <w:pPr>
        <w:pStyle w:val="ListParagraph"/>
        <w:numPr>
          <w:ilvl w:val="0"/>
          <w:numId w:val="10"/>
        </w:numPr>
      </w:pPr>
      <w:r w:rsidRPr="007E77AD">
        <w:t>In the Managed OS Disks pane, modify the default VM storage configuration by adding the following details.</w:t>
      </w:r>
    </w:p>
    <w:p w:rsidRPr="000A3144" w:rsidR="003A631F" w:rsidP="000A3144" w:rsidRDefault="0061449F" w14:paraId="21C96502" w14:textId="77777777">
      <w:pPr>
        <w:pStyle w:val="Code"/>
      </w:pPr>
      <w:r w:rsidRPr="000A3144">
        <w:t>Tier Disk size</w:t>
      </w:r>
      <w:r w:rsidRPr="000A3144" w:rsidR="003A631F">
        <w:t>:</w:t>
      </w:r>
      <w:r w:rsidRPr="000A3144">
        <w:t xml:space="preserve"> </w:t>
      </w:r>
      <w:r w:rsidRPr="000A3144">
        <w:rPr>
          <w:highlight w:val="yellow"/>
        </w:rPr>
        <w:t>Standard HDD S30: 1024 GiB</w:t>
      </w:r>
      <w:r w:rsidRPr="000A3144">
        <w:t xml:space="preserve"> </w:t>
      </w:r>
    </w:p>
    <w:p w:rsidRPr="000A3144" w:rsidR="003A631F" w:rsidP="000A3144" w:rsidRDefault="003A631F" w14:paraId="27CAA49A" w14:textId="77777777">
      <w:pPr>
        <w:pStyle w:val="Code"/>
      </w:pPr>
      <w:r w:rsidRPr="000A3144">
        <w:t xml:space="preserve">Number of disks: </w:t>
      </w:r>
      <w:r w:rsidRPr="000A3144" w:rsidR="0061449F">
        <w:rPr>
          <w:highlight w:val="yellow"/>
        </w:rPr>
        <w:t>1</w:t>
      </w:r>
    </w:p>
    <w:p w:rsidRPr="000A3144" w:rsidR="003A631F" w:rsidP="000A3144" w:rsidRDefault="003A631F" w14:paraId="19778366" w14:textId="77777777">
      <w:pPr>
        <w:pStyle w:val="Code"/>
      </w:pPr>
      <w:r w:rsidRPr="000A3144">
        <w:t xml:space="preserve">Snapshot: </w:t>
      </w:r>
      <w:r w:rsidRPr="000A3144" w:rsidR="0061449F">
        <w:rPr>
          <w:highlight w:val="yellow"/>
        </w:rPr>
        <w:t>Off</w:t>
      </w:r>
    </w:p>
    <w:p w:rsidRPr="007E77AD" w:rsidR="0061449F" w:rsidP="000A3144" w:rsidRDefault="003A631F" w14:paraId="6493FE2A" w14:textId="129CC174">
      <w:pPr>
        <w:pStyle w:val="Code"/>
      </w:pPr>
      <w:r w:rsidRPr="000A3144">
        <w:t>Storage</w:t>
      </w:r>
      <w:r w:rsidRPr="007E77AD">
        <w:t xml:space="preserve"> transactions: </w:t>
      </w:r>
      <w:r w:rsidRPr="007E77AD" w:rsidR="0061449F">
        <w:rPr>
          <w:highlight w:val="yellow"/>
        </w:rPr>
        <w:t>10,000</w:t>
      </w:r>
      <w:r w:rsidRPr="007E77AD" w:rsidR="0061449F">
        <w:t xml:space="preserve"> </w:t>
      </w:r>
    </w:p>
    <w:p w:rsidRPr="007E77AD" w:rsidR="0061449F" w:rsidP="006721BA" w:rsidRDefault="0061449F" w14:paraId="7CB9D7C3" w14:textId="3EC861F8">
      <w:pPr>
        <w:pStyle w:val="ListParagraph"/>
        <w:numPr>
          <w:ilvl w:val="0"/>
          <w:numId w:val="10"/>
        </w:numPr>
      </w:pPr>
      <w:r w:rsidRPr="007E77AD">
        <w:t>To add networking bandwidth to your estimate, go to the top of the Azure Pricing Calculator webpage.</w:t>
      </w:r>
      <w:r w:rsidRPr="007E77AD" w:rsidR="003A631F">
        <w:br/>
      </w:r>
      <w:r w:rsidRPr="007E77AD">
        <w:t xml:space="preserve">Select </w:t>
      </w:r>
      <w:r w:rsidRPr="007E77AD">
        <w:rPr>
          <w:b/>
          <w:bCs/>
          <w:highlight w:val="yellow"/>
        </w:rPr>
        <w:t>Networking</w:t>
      </w:r>
      <w:r w:rsidRPr="007E77AD">
        <w:t xml:space="preserve"> from the product menu on the left, then choose the </w:t>
      </w:r>
      <w:r w:rsidRPr="007E77AD">
        <w:rPr>
          <w:b/>
          <w:bCs/>
          <w:highlight w:val="yellow"/>
        </w:rPr>
        <w:t>Bandwidth</w:t>
      </w:r>
      <w:r w:rsidRPr="007E77AD">
        <w:t xml:space="preserve"> tile.</w:t>
      </w:r>
      <w:r w:rsidRPr="007E77AD" w:rsidR="007F2A13">
        <w:br/>
      </w:r>
      <w:r w:rsidRPr="007E77AD">
        <w:t xml:space="preserve">Inside the Bandwidth added message dialog, select View. </w:t>
      </w:r>
    </w:p>
    <w:p w:rsidRPr="007E77AD" w:rsidR="0061449F" w:rsidP="006721BA" w:rsidRDefault="0061449F" w14:paraId="00975C70" w14:textId="010FB5E6">
      <w:pPr>
        <w:pStyle w:val="ListParagraph"/>
        <w:numPr>
          <w:ilvl w:val="0"/>
          <w:numId w:val="10"/>
        </w:numPr>
      </w:pPr>
      <w:r w:rsidRPr="007E77AD">
        <w:t>Add a name for your VM bandwidth configuration.</w:t>
      </w:r>
      <w:r w:rsidRPr="007E77AD" w:rsidR="007F2A13">
        <w:br/>
      </w:r>
      <w:r w:rsidRPr="007E77AD">
        <w:t xml:space="preserve">This walkthrough example uses the name Bandwidth: </w:t>
      </w:r>
      <w:r w:rsidRPr="007E77AD">
        <w:rPr>
          <w:b/>
          <w:bCs/>
          <w:highlight w:val="yellow"/>
        </w:rPr>
        <w:t>Windows VM</w:t>
      </w:r>
      <w:r w:rsidRPr="007E77AD">
        <w:t>. Modify the default bandwidth configuration by adding the following details.</w:t>
      </w:r>
    </w:p>
    <w:p w:rsidRPr="007E77AD" w:rsidR="00C52F43" w:rsidP="000A3144" w:rsidRDefault="0061449F" w14:paraId="4A0117AA" w14:textId="7F85BD0C">
      <w:pPr>
        <w:pStyle w:val="Code"/>
      </w:pPr>
      <w:r w:rsidRPr="007E77AD">
        <w:t>Region</w:t>
      </w:r>
      <w:r w:rsidRPr="007E77AD" w:rsidR="000318C6">
        <w:t xml:space="preserve">: </w:t>
      </w:r>
      <w:r w:rsidRPr="007E77AD">
        <w:rPr>
          <w:highlight w:val="yellow"/>
        </w:rPr>
        <w:t>North Europe</w:t>
      </w:r>
      <w:r w:rsidRPr="007E77AD" w:rsidR="00C52F43">
        <w:rPr>
          <w:highlight w:val="yellow"/>
        </w:rPr>
        <w:t xml:space="preserve"> </w:t>
      </w:r>
      <w:r w:rsidRPr="007E77AD">
        <w:rPr>
          <w:highlight w:val="yellow"/>
        </w:rPr>
        <w:t>Zone</w:t>
      </w:r>
    </w:p>
    <w:p w:rsidRPr="007E77AD" w:rsidR="0061449F" w:rsidP="000A3144" w:rsidRDefault="0061449F" w14:paraId="0A48F590" w14:textId="03A2B89C">
      <w:pPr>
        <w:pStyle w:val="Code"/>
      </w:pPr>
      <w:r w:rsidRPr="007E77AD">
        <w:t>Outbound Data Transfer Amount</w:t>
      </w:r>
      <w:r w:rsidRPr="007E77AD" w:rsidR="00C52F43">
        <w:t xml:space="preserve">: </w:t>
      </w:r>
      <w:r w:rsidRPr="007E77AD">
        <w:rPr>
          <w:highlight w:val="yellow"/>
        </w:rPr>
        <w:t>50 GB</w:t>
      </w:r>
      <w:r w:rsidRPr="007E77AD">
        <w:t xml:space="preserve"> </w:t>
      </w:r>
    </w:p>
    <w:p w:rsidRPr="007E77AD" w:rsidR="0061449F" w:rsidP="001F1F64" w:rsidRDefault="0061449F" w14:paraId="49C1ED42" w14:textId="27617C04">
      <w:pPr>
        <w:pStyle w:val="ListParagraph"/>
        <w:numPr>
          <w:ilvl w:val="0"/>
          <w:numId w:val="10"/>
        </w:numPr>
      </w:pPr>
      <w:r w:rsidRPr="007E77AD">
        <w:t>To add an Application Gateway, return to the top of the Azure Pricing Calculator webpage.</w:t>
      </w:r>
      <w:r w:rsidRPr="007E77AD" w:rsidR="00C52F43">
        <w:br/>
      </w:r>
      <w:r w:rsidRPr="007E77AD">
        <w:t xml:space="preserve">From within the Networking product menu, choose the </w:t>
      </w:r>
      <w:r w:rsidRPr="007E77AD">
        <w:rPr>
          <w:b/>
          <w:bCs/>
          <w:highlight w:val="yellow"/>
        </w:rPr>
        <w:t>Application Gateway</w:t>
      </w:r>
      <w:r w:rsidRPr="007E77AD">
        <w:t xml:space="preserve"> tile.</w:t>
      </w:r>
      <w:r w:rsidRPr="007E77AD" w:rsidR="00C52F43">
        <w:br/>
      </w:r>
      <w:r w:rsidRPr="007E77AD">
        <w:t>Inside the Application Gateway message dialog, select View.</w:t>
      </w:r>
    </w:p>
    <w:p w:rsidRPr="007E77AD" w:rsidR="00B7678D" w:rsidP="006721BA" w:rsidRDefault="0061449F" w14:paraId="1822F3C6" w14:textId="77777777">
      <w:pPr>
        <w:pStyle w:val="ListParagraph"/>
        <w:numPr>
          <w:ilvl w:val="0"/>
          <w:numId w:val="10"/>
        </w:numPr>
      </w:pPr>
      <w:r w:rsidRPr="007E77AD">
        <w:t xml:space="preserve">Add a name for your Application Gateway configuration. This walkthrough uses the name App Gateway: </w:t>
      </w:r>
      <w:r w:rsidRPr="007E77AD">
        <w:rPr>
          <w:b/>
          <w:bCs/>
          <w:highlight w:val="yellow"/>
        </w:rPr>
        <w:t>Windows VM</w:t>
      </w:r>
      <w:r w:rsidRPr="007E77AD">
        <w:t>.</w:t>
      </w:r>
      <w:r w:rsidRPr="007E77AD" w:rsidR="00C52F43">
        <w:br/>
      </w:r>
      <w:r w:rsidRPr="007E77AD">
        <w:t>Modify the default Application Gateway configuration by adding the following details.</w:t>
      </w:r>
    </w:p>
    <w:p w:rsidRPr="007E77AD" w:rsidR="00B7678D" w:rsidP="000A3144" w:rsidRDefault="0061449F" w14:paraId="23CC472C" w14:textId="77777777">
      <w:pPr>
        <w:pStyle w:val="Code"/>
      </w:pPr>
      <w:r w:rsidRPr="007E77AD">
        <w:t>Region</w:t>
      </w:r>
      <w:r w:rsidRPr="007E77AD" w:rsidR="00B7678D">
        <w:t xml:space="preserve">: </w:t>
      </w:r>
      <w:r w:rsidRPr="007E77AD">
        <w:rPr>
          <w:highlight w:val="yellow"/>
        </w:rPr>
        <w:t>North Europe</w:t>
      </w:r>
    </w:p>
    <w:p w:rsidRPr="007E77AD" w:rsidR="00B7678D" w:rsidP="000A3144" w:rsidRDefault="00B7678D" w14:paraId="495E8B58" w14:textId="57E3F1CA">
      <w:pPr>
        <w:pStyle w:val="Code"/>
      </w:pPr>
      <w:r w:rsidRPr="007E77AD">
        <w:t xml:space="preserve">Tier: </w:t>
      </w:r>
      <w:r w:rsidRPr="007E77AD" w:rsidR="0061449F">
        <w:rPr>
          <w:highlight w:val="yellow"/>
        </w:rPr>
        <w:t>Basic</w:t>
      </w:r>
      <w:r w:rsidRPr="007E77AD" w:rsidR="0061449F">
        <w:t xml:space="preserve"> </w:t>
      </w:r>
    </w:p>
    <w:p w:rsidRPr="007E77AD" w:rsidR="00B82EC8" w:rsidP="000A3144" w:rsidRDefault="00B7678D" w14:paraId="0E514ABE" w14:textId="77777777">
      <w:pPr>
        <w:pStyle w:val="Code"/>
      </w:pPr>
      <w:r w:rsidRPr="007E77AD">
        <w:t xml:space="preserve">Size: </w:t>
      </w:r>
      <w:r w:rsidRPr="007E77AD" w:rsidR="00EA73B4">
        <w:rPr>
          <w:highlight w:val="yellow"/>
        </w:rPr>
        <w:t>Small</w:t>
      </w:r>
    </w:p>
    <w:p w:rsidRPr="007E77AD" w:rsidR="00EA73B4" w:rsidP="000A3144" w:rsidRDefault="00EA73B4" w14:paraId="0A20CDC8" w14:textId="0BD05371">
      <w:pPr>
        <w:pStyle w:val="Code"/>
      </w:pPr>
      <w:r w:rsidRPr="007E77AD">
        <w:t>Instances</w:t>
      </w:r>
      <w:r w:rsidRPr="007E77AD" w:rsidR="00B82EC8">
        <w:t xml:space="preserve">: </w:t>
      </w:r>
      <w:r w:rsidRPr="007E77AD" w:rsidR="00B82EC8">
        <w:rPr>
          <w:highlight w:val="yellow"/>
        </w:rPr>
        <w:t>1</w:t>
      </w:r>
    </w:p>
    <w:p w:rsidRPr="007E77AD" w:rsidR="00B82EC8" w:rsidP="000A3144" w:rsidRDefault="0061449F" w14:paraId="7E9A418E" w14:textId="25339AB3">
      <w:pPr>
        <w:pStyle w:val="Code"/>
      </w:pPr>
      <w:r w:rsidRPr="007E77AD">
        <w:t>Hours</w:t>
      </w:r>
      <w:r w:rsidRPr="007E77AD" w:rsidR="00DA06DF">
        <w:t xml:space="preserve">: </w:t>
      </w:r>
      <w:r w:rsidRPr="007E77AD" w:rsidR="00B82EC8">
        <w:rPr>
          <w:highlight w:val="yellow"/>
        </w:rPr>
        <w:t>730</w:t>
      </w:r>
    </w:p>
    <w:p w:rsidRPr="007E77AD" w:rsidR="00B82EC8" w:rsidP="000A3144" w:rsidRDefault="0061449F" w14:paraId="32A999AA" w14:textId="77777777">
      <w:pPr>
        <w:pStyle w:val="Code"/>
      </w:pPr>
      <w:r w:rsidRPr="007E77AD">
        <w:t>Data processed</w:t>
      </w:r>
      <w:r w:rsidRPr="007E77AD" w:rsidR="00B82EC8">
        <w:t>:</w:t>
      </w:r>
      <w:r w:rsidRPr="007E77AD">
        <w:t xml:space="preserve"> </w:t>
      </w:r>
      <w:r w:rsidRPr="007E77AD">
        <w:rPr>
          <w:highlight w:val="yellow"/>
        </w:rPr>
        <w:t>50 GB</w:t>
      </w:r>
    </w:p>
    <w:p w:rsidRPr="007E77AD" w:rsidR="0061449F" w:rsidP="000A3144" w:rsidRDefault="0061449F" w14:paraId="2FB7DC23" w14:textId="647E03B9">
      <w:pPr>
        <w:pStyle w:val="Code"/>
      </w:pPr>
      <w:r w:rsidRPr="007E77AD">
        <w:t>Zone 1: North America, Europe</w:t>
      </w:r>
      <w:r w:rsidRPr="007E77AD" w:rsidR="00B82EC8">
        <w:t xml:space="preserve">: </w:t>
      </w:r>
      <w:r w:rsidRPr="007E77AD">
        <w:rPr>
          <w:highlight w:val="yellow"/>
        </w:rPr>
        <w:t>50 GB</w:t>
      </w:r>
    </w:p>
    <w:p w:rsidRPr="007E77AD" w:rsidR="00D859F6" w:rsidP="001F1F64" w:rsidRDefault="0061449F" w14:paraId="17BAD2D3" w14:textId="7F155EB5">
      <w:pPr>
        <w:pStyle w:val="ListParagraph"/>
        <w:numPr>
          <w:ilvl w:val="0"/>
          <w:numId w:val="10"/>
        </w:numPr>
      </w:pPr>
      <w:r w:rsidRPr="007E77AD">
        <w:t>Go to the bottom of the Azure Pricing Calculator webpage to view your total</w:t>
      </w:r>
      <w:r w:rsidRPr="007E77AD" w:rsidR="00B82EC8">
        <w:t>.</w:t>
      </w:r>
    </w:p>
    <w:p w:rsidRPr="007E77AD" w:rsidR="0061449F" w:rsidP="007E77AD" w:rsidRDefault="0061449F" w14:paraId="625EA9B5" w14:textId="64A16329">
      <w:pPr>
        <w:spacing w:before="0" w:after="160"/>
        <w:jc w:val="left"/>
      </w:pPr>
      <w:r w:rsidRPr="007E77AD">
        <w:br w:type="page"/>
      </w:r>
    </w:p>
    <w:p w:rsidRPr="007E77AD" w:rsidR="0061449F" w:rsidP="007E77AD" w:rsidRDefault="0061449F" w14:paraId="1E661701" w14:textId="5A222DF3">
      <w:pPr>
        <w:pStyle w:val="Heading1"/>
        <w:jc w:val="left"/>
      </w:pPr>
      <w:bookmarkStart w:name="_Toc34225460" w:id="15"/>
      <w:r w:rsidRPr="007E77AD">
        <w:t>Total Cost of O</w:t>
      </w:r>
      <w:r w:rsidRPr="007E77AD" w:rsidR="00F15259">
        <w:t>wnership (TCO) Calculator</w:t>
      </w:r>
      <w:bookmarkEnd w:id="15"/>
    </w:p>
    <w:p w:rsidRPr="007E77AD" w:rsidR="00F15259" w:rsidP="007E77AD" w:rsidRDefault="005319D7" w14:paraId="6C49BBFC" w14:textId="59D0CEA5">
      <w:pPr>
        <w:pStyle w:val="Heading2"/>
        <w:jc w:val="left"/>
      </w:pPr>
      <w:r w:rsidRPr="007E77AD">
        <w:t>Steps</w:t>
      </w:r>
    </w:p>
    <w:p w:rsidRPr="007E77AD" w:rsidR="005319D7" w:rsidP="006721BA" w:rsidRDefault="005319D7" w14:paraId="43115D41" w14:textId="5B684FCB">
      <w:pPr>
        <w:pStyle w:val="ListParagraph"/>
        <w:numPr>
          <w:ilvl w:val="0"/>
          <w:numId w:val="13"/>
        </w:numPr>
      </w:pPr>
      <w:r w:rsidRPr="007E77AD">
        <w:t xml:space="preserve">In a browser, navigate to the Total Cost of Ownership (TCO) Calculator webpage, </w:t>
      </w:r>
      <w:hyperlink w:history="1" r:id="rId37">
        <w:r w:rsidRPr="007E77AD" w:rsidR="00424A3F">
          <w:rPr>
            <w:rStyle w:val="Hyperlink"/>
          </w:rPr>
          <w:t>https://azure.microsoft.com/en-us/pricing/tco/calculator/</w:t>
        </w:r>
      </w:hyperlink>
      <w:r w:rsidRPr="007E77AD">
        <w:t xml:space="preserve">. </w:t>
      </w:r>
    </w:p>
    <w:p w:rsidRPr="007E77AD" w:rsidR="005319D7" w:rsidP="006721BA" w:rsidRDefault="005319D7" w14:paraId="0C33585D" w14:textId="093FBB17">
      <w:pPr>
        <w:pStyle w:val="ListParagraph"/>
        <w:numPr>
          <w:ilvl w:val="0"/>
          <w:numId w:val="13"/>
        </w:numPr>
      </w:pPr>
      <w:r w:rsidRPr="007E77AD">
        <w:t xml:space="preserve">To add details of your on-premises server infrastructure, select + Add server workload in the Servers pane. </w:t>
      </w:r>
    </w:p>
    <w:p w:rsidRPr="007E77AD" w:rsidR="005319D7" w:rsidP="001F1F64" w:rsidRDefault="005319D7" w14:paraId="28D1A1C8" w14:textId="08B6801A">
      <w:pPr>
        <w:pStyle w:val="ListParagraph"/>
        <w:numPr>
          <w:ilvl w:val="0"/>
          <w:numId w:val="13"/>
        </w:numPr>
      </w:pPr>
      <w:r w:rsidRPr="007E77AD">
        <w:t xml:space="preserve">Provide a name for your server workloads definition. This example uses the name Servers: </w:t>
      </w:r>
      <w:r w:rsidRPr="007E77AD">
        <w:rPr>
          <w:b/>
          <w:bCs/>
          <w:highlight w:val="yellow"/>
        </w:rPr>
        <w:t>Windows VMs</w:t>
      </w:r>
      <w:r w:rsidRPr="007E77AD">
        <w:t>.</w:t>
      </w:r>
      <w:r w:rsidR="001F1F64">
        <w:br/>
      </w:r>
      <w:r w:rsidRPr="007E77AD">
        <w:t>Enter the following details into the TCO Calculator.</w:t>
      </w:r>
    </w:p>
    <w:p w:rsidRPr="007E77AD" w:rsidR="00B82EC8" w:rsidP="000A3144" w:rsidRDefault="005319D7" w14:paraId="321A57B5" w14:textId="7B6F0F23">
      <w:pPr>
        <w:pStyle w:val="Code"/>
      </w:pPr>
      <w:r w:rsidRPr="007E77AD">
        <w:t>Workload</w:t>
      </w:r>
      <w:r w:rsidRPr="007E77AD" w:rsidR="00B82EC8">
        <w:t>:</w:t>
      </w:r>
      <w:r w:rsidRPr="007E77AD" w:rsidR="00B63605">
        <w:t xml:space="preserve"> </w:t>
      </w:r>
      <w:r w:rsidRPr="007E77AD">
        <w:rPr>
          <w:highlight w:val="yellow"/>
        </w:rPr>
        <w:t>Windows/ Linux server</w:t>
      </w:r>
    </w:p>
    <w:p w:rsidRPr="007E77AD" w:rsidR="00B82EC8" w:rsidP="000A3144" w:rsidRDefault="005319D7" w14:paraId="21C3C8B6" w14:textId="124C88ED">
      <w:pPr>
        <w:pStyle w:val="Code"/>
      </w:pPr>
      <w:r w:rsidRPr="007E77AD">
        <w:t>Environment</w:t>
      </w:r>
      <w:r w:rsidRPr="007E77AD" w:rsidR="00B82EC8">
        <w:t>:</w:t>
      </w:r>
      <w:r w:rsidRPr="007E77AD" w:rsidR="00B63605">
        <w:t xml:space="preserve"> </w:t>
      </w:r>
      <w:r w:rsidRPr="007E77AD">
        <w:rPr>
          <w:highlight w:val="yellow"/>
        </w:rPr>
        <w:t>Virtual machines</w:t>
      </w:r>
    </w:p>
    <w:p w:rsidRPr="007E77AD" w:rsidR="00B82EC8" w:rsidP="000A3144" w:rsidRDefault="005319D7" w14:paraId="3EC19AC2" w14:textId="69731A71">
      <w:pPr>
        <w:pStyle w:val="Code"/>
      </w:pPr>
      <w:r w:rsidRPr="007E77AD">
        <w:t>Operating system</w:t>
      </w:r>
      <w:r w:rsidRPr="007E77AD" w:rsidR="00B82EC8">
        <w:t>:</w:t>
      </w:r>
      <w:r w:rsidRPr="007E77AD" w:rsidR="00B63605">
        <w:t xml:space="preserve"> </w:t>
      </w:r>
      <w:r w:rsidRPr="007E77AD">
        <w:rPr>
          <w:highlight w:val="yellow"/>
        </w:rPr>
        <w:t>Windows</w:t>
      </w:r>
    </w:p>
    <w:p w:rsidRPr="007E77AD" w:rsidR="00B82EC8" w:rsidP="000A3144" w:rsidRDefault="005319D7" w14:paraId="3426B582" w14:textId="0DAA869B">
      <w:pPr>
        <w:pStyle w:val="Code"/>
      </w:pPr>
      <w:r w:rsidRPr="007E77AD">
        <w:t>VMS</w:t>
      </w:r>
      <w:r w:rsidRPr="007E77AD" w:rsidR="00B82EC8">
        <w:t>:</w:t>
      </w:r>
      <w:r w:rsidRPr="007E77AD" w:rsidR="00B63605">
        <w:t xml:space="preserve"> </w:t>
      </w:r>
      <w:r w:rsidRPr="007E77AD">
        <w:rPr>
          <w:highlight w:val="yellow"/>
        </w:rPr>
        <w:t>500</w:t>
      </w:r>
    </w:p>
    <w:p w:rsidRPr="007E77AD" w:rsidR="00B82EC8" w:rsidP="000A3144" w:rsidRDefault="00B63605" w14:paraId="0FC2AE69" w14:textId="4D844C84">
      <w:pPr>
        <w:pStyle w:val="Code"/>
      </w:pPr>
      <w:r w:rsidRPr="007E77AD">
        <w:t>V</w:t>
      </w:r>
      <w:r w:rsidRPr="007E77AD" w:rsidR="005319D7">
        <w:t>irtualization</w:t>
      </w:r>
      <w:r w:rsidRPr="007E77AD" w:rsidR="00B82EC8">
        <w:t>:</w:t>
      </w:r>
      <w:r w:rsidRPr="007E77AD">
        <w:t xml:space="preserve"> </w:t>
      </w:r>
      <w:r w:rsidRPr="007E77AD" w:rsidR="005319D7">
        <w:rPr>
          <w:highlight w:val="yellow"/>
        </w:rPr>
        <w:t>VMware</w:t>
      </w:r>
    </w:p>
    <w:p w:rsidRPr="007E77AD" w:rsidR="00B82EC8" w:rsidP="000A3144" w:rsidRDefault="005319D7" w14:paraId="2D9AEA9A" w14:textId="3D555AB9">
      <w:pPr>
        <w:pStyle w:val="Code"/>
      </w:pPr>
      <w:r w:rsidRPr="007E77AD">
        <w:t>Core(s)</w:t>
      </w:r>
      <w:r w:rsidRPr="007E77AD" w:rsidR="00B82EC8">
        <w:t xml:space="preserve">: </w:t>
      </w:r>
      <w:r w:rsidRPr="007E77AD">
        <w:rPr>
          <w:highlight w:val="yellow"/>
        </w:rPr>
        <w:t>8</w:t>
      </w:r>
    </w:p>
    <w:p w:rsidRPr="007E77AD" w:rsidR="00B82EC8" w:rsidP="000A3144" w:rsidRDefault="005319D7" w14:paraId="61F29619" w14:textId="25F90D88">
      <w:pPr>
        <w:pStyle w:val="Code"/>
      </w:pPr>
      <w:r w:rsidRPr="007E77AD">
        <w:t>RAM</w:t>
      </w:r>
      <w:r w:rsidRPr="007E77AD" w:rsidR="00B82EC8">
        <w:t xml:space="preserve">: </w:t>
      </w:r>
      <w:r w:rsidRPr="007E77AD">
        <w:rPr>
          <w:highlight w:val="yellow"/>
        </w:rPr>
        <w:t>16</w:t>
      </w:r>
    </w:p>
    <w:p w:rsidRPr="007E77AD" w:rsidR="005319D7" w:rsidP="000A3144" w:rsidRDefault="005319D7" w14:paraId="53BB09F9" w14:textId="4CE48828">
      <w:pPr>
        <w:pStyle w:val="Code"/>
      </w:pPr>
      <w:r w:rsidRPr="007E77AD">
        <w:t>Optimize</w:t>
      </w:r>
      <w:bookmarkStart w:name="_Hlk33820116" w:id="16"/>
      <w:r w:rsidRPr="007E77AD" w:rsidR="00B82EC8">
        <w:t>:</w:t>
      </w:r>
      <w:r w:rsidRPr="007E77AD" w:rsidR="00B63605">
        <w:t xml:space="preserve"> </w:t>
      </w:r>
      <w:bookmarkEnd w:id="16"/>
      <w:r w:rsidRPr="007E77AD">
        <w:rPr>
          <w:highlight w:val="yellow"/>
        </w:rPr>
        <w:t>CPU</w:t>
      </w:r>
    </w:p>
    <w:p w:rsidRPr="007E77AD" w:rsidR="005319D7" w:rsidP="006721BA" w:rsidRDefault="005319D7" w14:paraId="497A69C0" w14:textId="49C464B2">
      <w:pPr>
        <w:pStyle w:val="ListParagraph"/>
        <w:numPr>
          <w:ilvl w:val="0"/>
          <w:numId w:val="13"/>
        </w:numPr>
      </w:pPr>
      <w:r w:rsidRPr="007E77AD">
        <w:t>Select + Add server workload to make a row for a new server workloads definition. Provide a name for the server workloads definition. This example uses the name Servers: Linux VMs. Enter the following details into the TCO Calculator.</w:t>
      </w:r>
    </w:p>
    <w:p w:rsidRPr="007E77AD" w:rsidR="00B82EC8" w:rsidP="000A3144" w:rsidRDefault="005319D7" w14:paraId="27FBD724" w14:textId="77777777">
      <w:pPr>
        <w:pStyle w:val="Code"/>
      </w:pPr>
      <w:r w:rsidRPr="007E77AD">
        <w:t>Workload</w:t>
      </w:r>
      <w:r w:rsidRPr="007E77AD" w:rsidR="00B82EC8">
        <w:t>:</w:t>
      </w:r>
      <w:r w:rsidRPr="007E77AD" w:rsidR="00B63605">
        <w:t xml:space="preserve"> </w:t>
      </w:r>
      <w:r w:rsidRPr="007E77AD">
        <w:rPr>
          <w:highlight w:val="yellow"/>
        </w:rPr>
        <w:t>Windows/ Linux server</w:t>
      </w:r>
    </w:p>
    <w:p w:rsidRPr="007E77AD" w:rsidR="00B82EC8" w:rsidP="000A3144" w:rsidRDefault="005319D7" w14:paraId="7020F30B" w14:textId="77777777">
      <w:pPr>
        <w:pStyle w:val="Code"/>
      </w:pPr>
      <w:r w:rsidRPr="007E77AD">
        <w:t>Environment</w:t>
      </w:r>
      <w:r w:rsidRPr="007E77AD" w:rsidR="00B82EC8">
        <w:t>:</w:t>
      </w:r>
      <w:r w:rsidRPr="007E77AD" w:rsidR="00B63605">
        <w:t xml:space="preserve"> </w:t>
      </w:r>
      <w:r w:rsidRPr="007E77AD">
        <w:rPr>
          <w:highlight w:val="yellow"/>
        </w:rPr>
        <w:t>Virtual machines</w:t>
      </w:r>
    </w:p>
    <w:p w:rsidRPr="007E77AD" w:rsidR="00B82EC8" w:rsidP="000A3144" w:rsidRDefault="005319D7" w14:paraId="59114170" w14:textId="77777777">
      <w:pPr>
        <w:pStyle w:val="Code"/>
      </w:pPr>
      <w:r w:rsidRPr="007E77AD">
        <w:t>Operating system</w:t>
      </w:r>
      <w:r w:rsidRPr="007E77AD" w:rsidR="00B82EC8">
        <w:t>:</w:t>
      </w:r>
      <w:r w:rsidRPr="007E77AD" w:rsidR="00B63605">
        <w:t xml:space="preserve"> </w:t>
      </w:r>
      <w:r w:rsidRPr="007E77AD">
        <w:rPr>
          <w:highlight w:val="yellow"/>
        </w:rPr>
        <w:t>Windows</w:t>
      </w:r>
    </w:p>
    <w:p w:rsidRPr="007E77AD" w:rsidR="00B82EC8" w:rsidP="000A3144" w:rsidRDefault="005319D7" w14:paraId="0433EB0E" w14:textId="77777777">
      <w:pPr>
        <w:pStyle w:val="Code"/>
      </w:pPr>
      <w:r w:rsidRPr="007E77AD">
        <w:t>VMS</w:t>
      </w:r>
      <w:r w:rsidRPr="007E77AD" w:rsidR="00B82EC8">
        <w:t>:</w:t>
      </w:r>
      <w:r w:rsidRPr="007E77AD" w:rsidR="00B63605">
        <w:t xml:space="preserve"> </w:t>
      </w:r>
      <w:r w:rsidRPr="007E77AD">
        <w:rPr>
          <w:highlight w:val="yellow"/>
        </w:rPr>
        <w:t>500</w:t>
      </w:r>
    </w:p>
    <w:p w:rsidRPr="007E77AD" w:rsidR="00B82EC8" w:rsidP="000A3144" w:rsidRDefault="005319D7" w14:paraId="671F3CB1" w14:textId="77777777">
      <w:pPr>
        <w:pStyle w:val="Code"/>
      </w:pPr>
      <w:r w:rsidRPr="007E77AD">
        <w:t>Virtualization</w:t>
      </w:r>
      <w:r w:rsidRPr="007E77AD" w:rsidR="00B82EC8">
        <w:t>:</w:t>
      </w:r>
      <w:r w:rsidRPr="007E77AD" w:rsidR="00B63605">
        <w:t xml:space="preserve"> </w:t>
      </w:r>
      <w:r w:rsidRPr="007E77AD">
        <w:rPr>
          <w:highlight w:val="yellow"/>
        </w:rPr>
        <w:t>VMware</w:t>
      </w:r>
    </w:p>
    <w:p w:rsidRPr="007E77AD" w:rsidR="00B82EC8" w:rsidP="000A3144" w:rsidRDefault="005319D7" w14:paraId="678897C2" w14:textId="77777777">
      <w:pPr>
        <w:pStyle w:val="Code"/>
      </w:pPr>
      <w:r w:rsidRPr="007E77AD">
        <w:t>Core(s)</w:t>
      </w:r>
      <w:r w:rsidRPr="007E77AD" w:rsidR="00B82EC8">
        <w:t>:</w:t>
      </w:r>
      <w:r w:rsidRPr="007E77AD" w:rsidR="00B63605">
        <w:t xml:space="preserve"> </w:t>
      </w:r>
      <w:r w:rsidRPr="007E77AD">
        <w:rPr>
          <w:highlight w:val="yellow"/>
        </w:rPr>
        <w:t>8</w:t>
      </w:r>
    </w:p>
    <w:p w:rsidRPr="007E77AD" w:rsidR="00B82EC8" w:rsidP="000A3144" w:rsidRDefault="005319D7" w14:paraId="694421B6" w14:textId="77777777">
      <w:pPr>
        <w:pStyle w:val="Code"/>
      </w:pPr>
      <w:r w:rsidRPr="007E77AD">
        <w:t>RAM</w:t>
      </w:r>
      <w:r w:rsidRPr="007E77AD" w:rsidR="00B82EC8">
        <w:t>:</w:t>
      </w:r>
      <w:r w:rsidRPr="007E77AD" w:rsidR="00B63605">
        <w:t xml:space="preserve"> </w:t>
      </w:r>
      <w:r w:rsidRPr="007E77AD">
        <w:rPr>
          <w:highlight w:val="yellow"/>
        </w:rPr>
        <w:t>16</w:t>
      </w:r>
    </w:p>
    <w:p w:rsidRPr="007E77AD" w:rsidR="005319D7" w:rsidP="000A3144" w:rsidRDefault="005319D7" w14:paraId="14EAB917" w14:textId="04FF3235">
      <w:pPr>
        <w:pStyle w:val="Code"/>
      </w:pPr>
      <w:r w:rsidRPr="007E77AD">
        <w:t>Optimize</w:t>
      </w:r>
      <w:r w:rsidRPr="007E77AD" w:rsidR="00B82EC8">
        <w:t>:</w:t>
      </w:r>
      <w:r w:rsidRPr="007E77AD" w:rsidR="00B63605">
        <w:t xml:space="preserve"> </w:t>
      </w:r>
      <w:r w:rsidRPr="007E77AD">
        <w:rPr>
          <w:highlight w:val="yellow"/>
        </w:rPr>
        <w:t>CPU</w:t>
      </w:r>
      <w:r w:rsidRPr="007E77AD">
        <w:t xml:space="preserve"> </w:t>
      </w:r>
    </w:p>
    <w:p w:rsidRPr="007E77AD" w:rsidR="005319D7" w:rsidP="006721BA" w:rsidRDefault="005319D7" w14:paraId="0BCB71C3" w14:textId="2F840DEA">
      <w:pPr>
        <w:pStyle w:val="ListParagraph"/>
        <w:numPr>
          <w:ilvl w:val="0"/>
          <w:numId w:val="13"/>
        </w:numPr>
      </w:pPr>
      <w:r w:rsidRPr="007E77AD">
        <w:t>This example definition does not require a database. Leave the Databases pane empty. In the Storage pane of the TCO Calculator, provide a name for your storage infrastructure definition. Enter the following details into the TCO Calculator.</w:t>
      </w:r>
    </w:p>
    <w:p w:rsidRPr="000A3144" w:rsidR="000A3144" w:rsidP="000A3144" w:rsidRDefault="005319D7" w14:paraId="43ED6847" w14:textId="77777777">
      <w:pPr>
        <w:pStyle w:val="Code"/>
        <w:rPr>
          <w:rStyle w:val="CodeZnak"/>
        </w:rPr>
      </w:pPr>
      <w:r w:rsidRPr="000A3144">
        <w:rPr>
          <w:rStyle w:val="CodeZnak"/>
        </w:rPr>
        <w:t>Storage type</w:t>
      </w:r>
      <w:r w:rsidRPr="000A3144" w:rsidR="00424A3F">
        <w:rPr>
          <w:rStyle w:val="CodeZnak"/>
        </w:rPr>
        <w:t>:</w:t>
      </w:r>
      <w:r w:rsidRPr="000A3144" w:rsidR="00B63605">
        <w:rPr>
          <w:rStyle w:val="CodeZnak"/>
        </w:rPr>
        <w:t xml:space="preserve"> </w:t>
      </w:r>
      <w:r w:rsidRPr="000A3144">
        <w:rPr>
          <w:rStyle w:val="CodeZnak"/>
          <w:highlight w:val="yellow"/>
        </w:rPr>
        <w:t>Local Disk</w:t>
      </w:r>
      <w:r w:rsidRPr="000A3144" w:rsidR="00B63605">
        <w:rPr>
          <w:rStyle w:val="CodeZnak"/>
          <w:highlight w:val="yellow"/>
        </w:rPr>
        <w:t xml:space="preserve"> </w:t>
      </w:r>
      <w:r w:rsidRPr="000A3144">
        <w:rPr>
          <w:rStyle w:val="CodeZnak"/>
          <w:highlight w:val="yellow"/>
        </w:rPr>
        <w:t>/ SAN</w:t>
      </w:r>
    </w:p>
    <w:p w:rsidRPr="000A3144" w:rsidR="000A3144" w:rsidP="000A3144" w:rsidRDefault="005319D7" w14:paraId="3074DB36" w14:textId="77777777">
      <w:pPr>
        <w:pStyle w:val="Code"/>
        <w:rPr>
          <w:rStyle w:val="CodeZnak"/>
        </w:rPr>
      </w:pPr>
      <w:r w:rsidRPr="000A3144">
        <w:rPr>
          <w:rStyle w:val="CodeZnak"/>
        </w:rPr>
        <w:t>Disk type</w:t>
      </w:r>
      <w:r w:rsidRPr="000A3144" w:rsidR="00424A3F">
        <w:rPr>
          <w:rStyle w:val="CodeZnak"/>
        </w:rPr>
        <w:t>:</w:t>
      </w:r>
      <w:r w:rsidRPr="000A3144" w:rsidR="00B63605">
        <w:rPr>
          <w:rStyle w:val="CodeZnak"/>
        </w:rPr>
        <w:t xml:space="preserve"> </w:t>
      </w:r>
      <w:r w:rsidRPr="000A3144">
        <w:rPr>
          <w:rStyle w:val="CodeZnak"/>
          <w:highlight w:val="yellow"/>
        </w:rPr>
        <w:t>HDD</w:t>
      </w:r>
    </w:p>
    <w:p w:rsidRPr="000A3144" w:rsidR="000A3144" w:rsidP="000A3144" w:rsidRDefault="005319D7" w14:paraId="15F3D565" w14:textId="77777777">
      <w:pPr>
        <w:pStyle w:val="Code"/>
        <w:rPr>
          <w:rStyle w:val="CodeZnak"/>
        </w:rPr>
      </w:pPr>
      <w:r w:rsidRPr="000A3144">
        <w:rPr>
          <w:rStyle w:val="CodeZnak"/>
        </w:rPr>
        <w:t>Capacity</w:t>
      </w:r>
      <w:r w:rsidRPr="000A3144" w:rsidR="00424A3F">
        <w:rPr>
          <w:rStyle w:val="CodeZnak"/>
        </w:rPr>
        <w:t>:</w:t>
      </w:r>
      <w:r w:rsidRPr="000A3144" w:rsidR="00B63605">
        <w:rPr>
          <w:rStyle w:val="CodeZnak"/>
        </w:rPr>
        <w:t xml:space="preserve"> </w:t>
      </w:r>
      <w:r w:rsidRPr="000A3144">
        <w:rPr>
          <w:rStyle w:val="CodeZnak"/>
          <w:highlight w:val="yellow"/>
        </w:rPr>
        <w:t>60 TB</w:t>
      </w:r>
    </w:p>
    <w:p w:rsidRPr="000A3144" w:rsidR="000A3144" w:rsidP="000A3144" w:rsidRDefault="005319D7" w14:paraId="4BFA81DF" w14:textId="77777777">
      <w:pPr>
        <w:pStyle w:val="Code"/>
        <w:rPr>
          <w:rStyle w:val="CodeZnak"/>
        </w:rPr>
      </w:pPr>
      <w:r w:rsidRPr="000A3144">
        <w:rPr>
          <w:rStyle w:val="CodeZnak"/>
        </w:rPr>
        <w:t>Backup</w:t>
      </w:r>
      <w:r w:rsidRPr="000A3144" w:rsidR="00424A3F">
        <w:rPr>
          <w:rStyle w:val="CodeZnak"/>
        </w:rPr>
        <w:t>:</w:t>
      </w:r>
      <w:r w:rsidRPr="000A3144" w:rsidR="00B63605">
        <w:rPr>
          <w:rStyle w:val="CodeZnak"/>
        </w:rPr>
        <w:t xml:space="preserve"> </w:t>
      </w:r>
      <w:r w:rsidRPr="000A3144">
        <w:rPr>
          <w:rStyle w:val="CodeZnak"/>
          <w:highlight w:val="yellow"/>
        </w:rPr>
        <w:t>0 TB</w:t>
      </w:r>
    </w:p>
    <w:p w:rsidRPr="007E77AD" w:rsidR="005319D7" w:rsidP="000A3144" w:rsidRDefault="005319D7" w14:paraId="7B5B314E" w14:textId="41BB5D63">
      <w:pPr>
        <w:pStyle w:val="Code"/>
        <w:rPr>
          <w:rStyle w:val="Emphasis"/>
          <w:i w:val="0"/>
          <w:iCs w:val="0"/>
        </w:rPr>
      </w:pPr>
      <w:r w:rsidRPr="000A3144">
        <w:rPr>
          <w:rStyle w:val="CodeZnak"/>
        </w:rPr>
        <w:t>Arch</w:t>
      </w:r>
      <w:r w:rsidRPr="007E77AD">
        <w:rPr>
          <w:rStyle w:val="Emphasis"/>
          <w:i w:val="0"/>
          <w:iCs w:val="0"/>
        </w:rPr>
        <w:t>ive</w:t>
      </w:r>
      <w:r w:rsidRPr="007E77AD" w:rsidR="00424A3F">
        <w:rPr>
          <w:rStyle w:val="Emphasis"/>
          <w:i w:val="0"/>
          <w:iCs w:val="0"/>
        </w:rPr>
        <w:t>:</w:t>
      </w:r>
      <w:r w:rsidRPr="007E77AD" w:rsidR="00B63605">
        <w:rPr>
          <w:rStyle w:val="Emphasis"/>
          <w:i w:val="0"/>
          <w:iCs w:val="0"/>
        </w:rPr>
        <w:t xml:space="preserve"> </w:t>
      </w:r>
      <w:r w:rsidRPr="007E77AD">
        <w:rPr>
          <w:rStyle w:val="Emphasis"/>
          <w:b/>
          <w:bCs/>
          <w:i w:val="0"/>
          <w:iCs w:val="0"/>
          <w:highlight w:val="yellow"/>
        </w:rPr>
        <w:t>0 TB</w:t>
      </w:r>
      <w:r w:rsidRPr="007E77AD">
        <w:rPr>
          <w:rStyle w:val="Emphasis"/>
          <w:b/>
          <w:bCs/>
          <w:i w:val="0"/>
          <w:iCs w:val="0"/>
        </w:rPr>
        <w:t xml:space="preserve"> </w:t>
      </w:r>
    </w:p>
    <w:p w:rsidRPr="007E77AD" w:rsidR="005319D7" w:rsidP="006721BA" w:rsidRDefault="005319D7" w14:paraId="747F7A17" w14:textId="444015E4">
      <w:pPr>
        <w:pStyle w:val="ListParagraph"/>
        <w:numPr>
          <w:ilvl w:val="0"/>
          <w:numId w:val="13"/>
        </w:numPr>
      </w:pPr>
      <w:r w:rsidRPr="007E77AD">
        <w:t>In the Networking pane of the TCO Calculator, enter the following details, then select Next.</w:t>
      </w:r>
    </w:p>
    <w:p w:rsidRPr="007E77AD" w:rsidR="005319D7" w:rsidP="000A3144" w:rsidRDefault="005319D7" w14:paraId="2F99EC7F" w14:textId="42EC7181">
      <w:pPr>
        <w:pStyle w:val="Code"/>
        <w:rPr>
          <w:b/>
          <w:bCs/>
        </w:rPr>
      </w:pPr>
      <w:r w:rsidRPr="007E77AD">
        <w:t>Outbound bandwidth</w:t>
      </w:r>
      <w:r w:rsidRPr="007E77AD" w:rsidR="00424A3F">
        <w:t>:</w:t>
      </w:r>
      <w:r w:rsidRPr="007E77AD" w:rsidR="00B63605">
        <w:t xml:space="preserve"> </w:t>
      </w:r>
      <w:r w:rsidRPr="007E77AD">
        <w:rPr>
          <w:b/>
          <w:bCs/>
          <w:highlight w:val="yellow"/>
        </w:rPr>
        <w:t>15 TB</w:t>
      </w:r>
      <w:r w:rsidRPr="007E77AD">
        <w:rPr>
          <w:b/>
          <w:bCs/>
        </w:rPr>
        <w:t xml:space="preserve"> </w:t>
      </w:r>
    </w:p>
    <w:p w:rsidRPr="007E77AD" w:rsidR="005319D7" w:rsidP="006721BA" w:rsidRDefault="005319D7" w14:paraId="597BAED4" w14:textId="750BF0FD">
      <w:pPr>
        <w:pStyle w:val="ListParagraph"/>
        <w:numPr>
          <w:ilvl w:val="0"/>
          <w:numId w:val="13"/>
        </w:numPr>
      </w:pPr>
      <w:r w:rsidRPr="007E77AD">
        <w:t>Explore the options and make any adjustments that you require.</w:t>
      </w:r>
      <w:r w:rsidRPr="007E77AD" w:rsidR="00424A3F">
        <w:br/>
      </w:r>
      <w:r w:rsidRPr="007E77AD">
        <w:t>The currency used in this example is Euros. No other adjustments are required by this example.</w:t>
      </w:r>
      <w:r w:rsidRPr="007E77AD" w:rsidR="00424A3F">
        <w:br/>
      </w:r>
      <w:r w:rsidRPr="007E77AD">
        <w:t xml:space="preserve">Select Next, at the end of the page. </w:t>
      </w:r>
    </w:p>
    <w:p w:rsidRPr="007E77AD" w:rsidR="005319D7" w:rsidP="006721BA" w:rsidRDefault="005319D7" w14:paraId="78EED933" w14:textId="5009F13B">
      <w:pPr>
        <w:pStyle w:val="ListParagraph"/>
        <w:numPr>
          <w:ilvl w:val="0"/>
          <w:numId w:val="13"/>
        </w:numPr>
      </w:pPr>
      <w:r w:rsidRPr="007E77AD">
        <w:t>Review the Azure cost saving recommendations and visualizations in the TCO calculator report.</w:t>
      </w:r>
      <w:r w:rsidRPr="007E77AD" w:rsidR="00424A3F">
        <w:br/>
      </w:r>
      <w:r w:rsidRPr="007E77AD">
        <w:t xml:space="preserve">This example requires you to adjust the Timeframe to 3 years, and the region to North Europe. </w:t>
      </w:r>
    </w:p>
    <w:p w:rsidRPr="007E77AD" w:rsidR="005319D7" w:rsidP="006721BA" w:rsidRDefault="005319D7" w14:paraId="7E0F5FBA" w14:textId="75B015B2">
      <w:pPr>
        <w:pStyle w:val="ListParagraph"/>
        <w:numPr>
          <w:ilvl w:val="0"/>
          <w:numId w:val="13"/>
        </w:numPr>
      </w:pPr>
      <w:r w:rsidRPr="007E77AD">
        <w:t xml:space="preserve">To modify the </w:t>
      </w:r>
      <w:r w:rsidRPr="007E77AD" w:rsidR="00B63605">
        <w:t>information,</w:t>
      </w:r>
      <w:r w:rsidRPr="007E77AD">
        <w:t xml:space="preserve"> you provided to the TCO calculator, go to the bottom of the page, and select Back. To save or print a PDF copy of the report select Download.</w:t>
      </w:r>
    </w:p>
    <w:p w:rsidRPr="007E77AD" w:rsidR="005319D7" w:rsidP="0074039B" w:rsidRDefault="005319D7" w14:paraId="3A94801C" w14:textId="2ED8597C">
      <w:pPr>
        <w:pStyle w:val="IntenseQuote"/>
      </w:pPr>
      <w:r w:rsidRPr="007E77AD">
        <w:t>Congratulations! You downloaded a cost comparison report from the TCO Calculator in Azure.</w:t>
      </w:r>
    </w:p>
    <w:sectPr w:rsidRPr="007E77AD" w:rsidR="005319D7" w:rsidSect="00424A3F">
      <w:headerReference w:type="even" r:id="rId38"/>
      <w:headerReference w:type="default" r:id="rId39"/>
      <w:footerReference w:type="even" r:id="rId40"/>
      <w:footerReference w:type="default" r:id="rId41"/>
      <w:headerReference w:type="first" r:id="rId42"/>
      <w:footerReference w:type="firs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43D2" w:rsidP="004211E8" w:rsidRDefault="005A43D2" w14:paraId="20FC454D" w14:textId="77777777">
      <w:pPr>
        <w:spacing w:after="0" w:line="240" w:lineRule="auto"/>
      </w:pPr>
      <w:r>
        <w:separator/>
      </w:r>
    </w:p>
  </w:endnote>
  <w:endnote w:type="continuationSeparator" w:id="0">
    <w:p w:rsidR="005A43D2" w:rsidP="004211E8" w:rsidRDefault="005A43D2" w14:paraId="2D4AD473" w14:textId="77777777">
      <w:pPr>
        <w:spacing w:after="0" w:line="240" w:lineRule="auto"/>
      </w:pPr>
      <w:r>
        <w:continuationSeparator/>
      </w:r>
    </w:p>
  </w:endnote>
  <w:endnote w:type="continuationNotice" w:id="1">
    <w:p w:rsidR="005A43D2" w:rsidRDefault="005A43D2" w14:paraId="63BCF35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456A" w:rsidRDefault="00C3456A" w14:paraId="3C49B0D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456A" w:rsidRDefault="00C3456A" w14:paraId="56B8BD2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456A" w:rsidRDefault="00C3456A" w14:paraId="67D37E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43D2" w:rsidP="004211E8" w:rsidRDefault="005A43D2" w14:paraId="17291C46" w14:textId="77777777">
      <w:pPr>
        <w:spacing w:after="0" w:line="240" w:lineRule="auto"/>
      </w:pPr>
      <w:r>
        <w:separator/>
      </w:r>
    </w:p>
  </w:footnote>
  <w:footnote w:type="continuationSeparator" w:id="0">
    <w:p w:rsidR="005A43D2" w:rsidP="004211E8" w:rsidRDefault="005A43D2" w14:paraId="55100F84" w14:textId="77777777">
      <w:pPr>
        <w:spacing w:after="0" w:line="240" w:lineRule="auto"/>
      </w:pPr>
      <w:r>
        <w:continuationSeparator/>
      </w:r>
    </w:p>
  </w:footnote>
  <w:footnote w:type="continuationNotice" w:id="1">
    <w:p w:rsidR="005A43D2" w:rsidRDefault="005A43D2" w14:paraId="24247B36"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456A" w:rsidRDefault="00C3456A" w14:paraId="42C2078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456A" w:rsidRDefault="00C3456A" w14:paraId="50C5A8E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456A" w:rsidRDefault="00C3456A" w14:paraId="468B89B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5575"/>
    <w:multiLevelType w:val="hybridMultilevel"/>
    <w:tmpl w:val="C9AEC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6C3B87"/>
    <w:multiLevelType w:val="hybridMultilevel"/>
    <w:tmpl w:val="D8048C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C51243"/>
    <w:multiLevelType w:val="hybridMultilevel"/>
    <w:tmpl w:val="C9AEC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A986447"/>
    <w:multiLevelType w:val="hybridMultilevel"/>
    <w:tmpl w:val="96A6D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F42B27"/>
    <w:multiLevelType w:val="hybridMultilevel"/>
    <w:tmpl w:val="4448DB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8987D51"/>
    <w:multiLevelType w:val="multilevel"/>
    <w:tmpl w:val="AB00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274E3"/>
    <w:multiLevelType w:val="hybridMultilevel"/>
    <w:tmpl w:val="D4AEC3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02D791F"/>
    <w:multiLevelType w:val="multilevel"/>
    <w:tmpl w:val="F7A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25E95"/>
    <w:multiLevelType w:val="hybridMultilevel"/>
    <w:tmpl w:val="5A6697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236654"/>
    <w:multiLevelType w:val="hybridMultilevel"/>
    <w:tmpl w:val="DB469C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CED0447"/>
    <w:multiLevelType w:val="hybridMultilevel"/>
    <w:tmpl w:val="A8240F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F57205A"/>
    <w:multiLevelType w:val="hybridMultilevel"/>
    <w:tmpl w:val="5F1C15AA"/>
    <w:lvl w:ilvl="0" w:tplc="04150015">
      <w:start w:val="1"/>
      <w:numFmt w:val="upperLetter"/>
      <w:pStyle w:val="ListinTableLevel2"/>
      <w:lvlText w:val="%1."/>
      <w:lvlJc w:val="left"/>
      <w:pPr>
        <w:ind w:left="542" w:hanging="360"/>
      </w:pPr>
      <w:rPr>
        <w:rFonts w:hint="default"/>
      </w:rPr>
    </w:lvl>
    <w:lvl w:ilvl="1" w:tplc="0415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712D6"/>
    <w:multiLevelType w:val="hybridMultilevel"/>
    <w:tmpl w:val="776CE7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18E29B3"/>
    <w:multiLevelType w:val="hybridMultilevel"/>
    <w:tmpl w:val="84B831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6003ADC"/>
    <w:multiLevelType w:val="hybridMultilevel"/>
    <w:tmpl w:val="D4AEC3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E5C6B58"/>
    <w:multiLevelType w:val="hybridMultilevel"/>
    <w:tmpl w:val="C666B8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1014F27"/>
    <w:multiLevelType w:val="hybridMultilevel"/>
    <w:tmpl w:val="0F0CBF8C"/>
    <w:lvl w:ilvl="0" w:tplc="64741EF6">
      <w:start w:val="14"/>
      <w:numFmt w:val="bullet"/>
      <w:lvlText w:val="•"/>
      <w:lvlJc w:val="left"/>
      <w:pPr>
        <w:ind w:left="720" w:hanging="360"/>
      </w:pPr>
      <w:rPr>
        <w:rFonts w:hint="default" w:ascii="Calibri" w:hAnsi="Calibri" w:cs="Calibri" w:eastAsiaTheme="minorHAnsi"/>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7" w15:restartNumberingAfterBreak="0">
    <w:nsid w:val="526C30A7"/>
    <w:multiLevelType w:val="hybridMultilevel"/>
    <w:tmpl w:val="B62AE5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3FB055B"/>
    <w:multiLevelType w:val="multilevel"/>
    <w:tmpl w:val="5130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57EC1"/>
    <w:multiLevelType w:val="hybridMultilevel"/>
    <w:tmpl w:val="E99CB9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8F86F0E"/>
    <w:multiLevelType w:val="hybridMultilevel"/>
    <w:tmpl w:val="4424A0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B6C75D7"/>
    <w:multiLevelType w:val="hybridMultilevel"/>
    <w:tmpl w:val="221860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F1456DB"/>
    <w:multiLevelType w:val="hybridMultilevel"/>
    <w:tmpl w:val="A0BE42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23C5F4C"/>
    <w:multiLevelType w:val="hybridMultilevel"/>
    <w:tmpl w:val="3E1876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8445156"/>
    <w:multiLevelType w:val="hybridMultilevel"/>
    <w:tmpl w:val="0B68E6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D8B41CA"/>
    <w:multiLevelType w:val="hybridMultilevel"/>
    <w:tmpl w:val="60F4F0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E5F007A"/>
    <w:multiLevelType w:val="hybridMultilevel"/>
    <w:tmpl w:val="6AAA61E4"/>
    <w:lvl w:ilvl="0" w:tplc="2BAA5EC2">
      <w:start w:val="1"/>
      <w:numFmt w:val="decimal"/>
      <w:pStyle w:val="ListParagraph"/>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5812374"/>
    <w:multiLevelType w:val="hybridMultilevel"/>
    <w:tmpl w:val="5A6697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8F1111A"/>
    <w:multiLevelType w:val="hybridMultilevel"/>
    <w:tmpl w:val="6D6053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C0A53CA"/>
    <w:multiLevelType w:val="hybridMultilevel"/>
    <w:tmpl w:val="EEF48B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26"/>
  </w:num>
  <w:num w:numId="3">
    <w:abstractNumId w:val="2"/>
  </w:num>
  <w:num w:numId="4">
    <w:abstractNumId w:val="19"/>
  </w:num>
  <w:num w:numId="5">
    <w:abstractNumId w:val="16"/>
  </w:num>
  <w:num w:numId="6">
    <w:abstractNumId w:val="20"/>
  </w:num>
  <w:num w:numId="7">
    <w:abstractNumId w:val="27"/>
  </w:num>
  <w:num w:numId="8">
    <w:abstractNumId w:val="21"/>
  </w:num>
  <w:num w:numId="9">
    <w:abstractNumId w:val="28"/>
  </w:num>
  <w:num w:numId="10">
    <w:abstractNumId w:val="13"/>
  </w:num>
  <w:num w:numId="11">
    <w:abstractNumId w:val="15"/>
  </w:num>
  <w:num w:numId="12">
    <w:abstractNumId w:val="10"/>
  </w:num>
  <w:num w:numId="13">
    <w:abstractNumId w:val="17"/>
  </w:num>
  <w:num w:numId="14">
    <w:abstractNumId w:val="24"/>
  </w:num>
  <w:num w:numId="15">
    <w:abstractNumId w:val="23"/>
  </w:num>
  <w:num w:numId="16">
    <w:abstractNumId w:val="3"/>
  </w:num>
  <w:num w:numId="17">
    <w:abstractNumId w:val="12"/>
  </w:num>
  <w:num w:numId="18">
    <w:abstractNumId w:val="4"/>
  </w:num>
  <w:num w:numId="19">
    <w:abstractNumId w:val="1"/>
  </w:num>
  <w:num w:numId="20">
    <w:abstractNumId w:val="9"/>
  </w:num>
  <w:num w:numId="21">
    <w:abstractNumId w:val="25"/>
  </w:num>
  <w:num w:numId="22">
    <w:abstractNumId w:val="14"/>
  </w:num>
  <w:num w:numId="23">
    <w:abstractNumId w:val="6"/>
  </w:num>
  <w:num w:numId="24">
    <w:abstractNumId w:val="22"/>
  </w:num>
  <w:num w:numId="25">
    <w:abstractNumId w:val="26"/>
    <w:lvlOverride w:ilvl="0">
      <w:startOverride w:val="1"/>
    </w:lvlOverride>
  </w:num>
  <w:num w:numId="26">
    <w:abstractNumId w:val="8"/>
  </w:num>
  <w:num w:numId="27">
    <w:abstractNumId w:val="0"/>
  </w:num>
  <w:num w:numId="28">
    <w:abstractNumId w:val="26"/>
    <w:lvlOverride w:ilvl="0">
      <w:startOverride w:val="1"/>
    </w:lvlOverride>
  </w:num>
  <w:num w:numId="29">
    <w:abstractNumId w:val="26"/>
  </w:num>
  <w:num w:numId="30">
    <w:abstractNumId w:val="26"/>
    <w:lvlOverride w:ilvl="0">
      <w:startOverride w:val="1"/>
    </w:lvlOverride>
  </w:num>
  <w:num w:numId="31">
    <w:abstractNumId w:val="26"/>
    <w:lvlOverride w:ilvl="0">
      <w:startOverride w:val="1"/>
    </w:lvlOverride>
  </w:num>
  <w:num w:numId="32">
    <w:abstractNumId w:val="29"/>
  </w:num>
  <w:num w:numId="33">
    <w:abstractNumId w:val="7"/>
  </w:num>
  <w:num w:numId="34">
    <w:abstractNumId w:val="5"/>
  </w:num>
  <w:num w:numId="35">
    <w:abstractNumId w:val="18"/>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802"/>
    <w:rsid w:val="00003F05"/>
    <w:rsid w:val="00005326"/>
    <w:rsid w:val="000054A0"/>
    <w:rsid w:val="00005517"/>
    <w:rsid w:val="00006E1D"/>
    <w:rsid w:val="00011CEF"/>
    <w:rsid w:val="00011E6E"/>
    <w:rsid w:val="0001206F"/>
    <w:rsid w:val="0001233E"/>
    <w:rsid w:val="0001706A"/>
    <w:rsid w:val="00017942"/>
    <w:rsid w:val="00020F9B"/>
    <w:rsid w:val="00023759"/>
    <w:rsid w:val="00024E5A"/>
    <w:rsid w:val="00025C6F"/>
    <w:rsid w:val="000318C6"/>
    <w:rsid w:val="0003388D"/>
    <w:rsid w:val="00033E56"/>
    <w:rsid w:val="00034EAB"/>
    <w:rsid w:val="00040BF1"/>
    <w:rsid w:val="00041E2C"/>
    <w:rsid w:val="00044173"/>
    <w:rsid w:val="00044BAC"/>
    <w:rsid w:val="0005136C"/>
    <w:rsid w:val="00051836"/>
    <w:rsid w:val="00054C1F"/>
    <w:rsid w:val="00056658"/>
    <w:rsid w:val="000604E7"/>
    <w:rsid w:val="00061C08"/>
    <w:rsid w:val="00064C06"/>
    <w:rsid w:val="00067659"/>
    <w:rsid w:val="00067934"/>
    <w:rsid w:val="00067BAC"/>
    <w:rsid w:val="00070F25"/>
    <w:rsid w:val="00073284"/>
    <w:rsid w:val="00074B3E"/>
    <w:rsid w:val="0007531E"/>
    <w:rsid w:val="000810DF"/>
    <w:rsid w:val="00086580"/>
    <w:rsid w:val="0009303D"/>
    <w:rsid w:val="00093DD1"/>
    <w:rsid w:val="000941A3"/>
    <w:rsid w:val="000950D7"/>
    <w:rsid w:val="000978D6"/>
    <w:rsid w:val="000A059F"/>
    <w:rsid w:val="000A3144"/>
    <w:rsid w:val="000A6D3F"/>
    <w:rsid w:val="000B1CDA"/>
    <w:rsid w:val="000B37FD"/>
    <w:rsid w:val="000B61F7"/>
    <w:rsid w:val="000B73D8"/>
    <w:rsid w:val="000C227B"/>
    <w:rsid w:val="000C3A69"/>
    <w:rsid w:val="000C6712"/>
    <w:rsid w:val="000C6721"/>
    <w:rsid w:val="000D083B"/>
    <w:rsid w:val="000D1157"/>
    <w:rsid w:val="000D2974"/>
    <w:rsid w:val="000D37B7"/>
    <w:rsid w:val="000D672A"/>
    <w:rsid w:val="000D6DDF"/>
    <w:rsid w:val="000E0888"/>
    <w:rsid w:val="000E0CFF"/>
    <w:rsid w:val="000E33E3"/>
    <w:rsid w:val="000E36F0"/>
    <w:rsid w:val="000E3BFF"/>
    <w:rsid w:val="000E4940"/>
    <w:rsid w:val="000E74D3"/>
    <w:rsid w:val="000F2183"/>
    <w:rsid w:val="000F481D"/>
    <w:rsid w:val="000F4E24"/>
    <w:rsid w:val="000F4F4A"/>
    <w:rsid w:val="000F5568"/>
    <w:rsid w:val="000F62BC"/>
    <w:rsid w:val="000F6B67"/>
    <w:rsid w:val="0010034C"/>
    <w:rsid w:val="0010203F"/>
    <w:rsid w:val="0010332F"/>
    <w:rsid w:val="00107E66"/>
    <w:rsid w:val="00107EB2"/>
    <w:rsid w:val="0011391A"/>
    <w:rsid w:val="001160DD"/>
    <w:rsid w:val="001166B0"/>
    <w:rsid w:val="00116FE4"/>
    <w:rsid w:val="00120B48"/>
    <w:rsid w:val="0012200B"/>
    <w:rsid w:val="00124C8B"/>
    <w:rsid w:val="00125BC1"/>
    <w:rsid w:val="00125CFD"/>
    <w:rsid w:val="001260EE"/>
    <w:rsid w:val="001269DF"/>
    <w:rsid w:val="00127F6F"/>
    <w:rsid w:val="00131203"/>
    <w:rsid w:val="00132BC1"/>
    <w:rsid w:val="00135E8B"/>
    <w:rsid w:val="00140464"/>
    <w:rsid w:val="00141173"/>
    <w:rsid w:val="00141473"/>
    <w:rsid w:val="00142309"/>
    <w:rsid w:val="00142A64"/>
    <w:rsid w:val="00142AA5"/>
    <w:rsid w:val="00143CB5"/>
    <w:rsid w:val="0014509C"/>
    <w:rsid w:val="00145A43"/>
    <w:rsid w:val="001477C3"/>
    <w:rsid w:val="00147DE0"/>
    <w:rsid w:val="00147E65"/>
    <w:rsid w:val="00152AD2"/>
    <w:rsid w:val="00153A75"/>
    <w:rsid w:val="00153D2F"/>
    <w:rsid w:val="0015702C"/>
    <w:rsid w:val="001653D1"/>
    <w:rsid w:val="00165C25"/>
    <w:rsid w:val="001672C8"/>
    <w:rsid w:val="00167999"/>
    <w:rsid w:val="001733EF"/>
    <w:rsid w:val="00174B0E"/>
    <w:rsid w:val="00175DAD"/>
    <w:rsid w:val="00175FE3"/>
    <w:rsid w:val="001841C4"/>
    <w:rsid w:val="0018604F"/>
    <w:rsid w:val="00187780"/>
    <w:rsid w:val="00187CE7"/>
    <w:rsid w:val="00190CEF"/>
    <w:rsid w:val="00191FA9"/>
    <w:rsid w:val="001920D6"/>
    <w:rsid w:val="00195572"/>
    <w:rsid w:val="00195FB3"/>
    <w:rsid w:val="00196206"/>
    <w:rsid w:val="001A2D2B"/>
    <w:rsid w:val="001A2E29"/>
    <w:rsid w:val="001A3785"/>
    <w:rsid w:val="001A5AFA"/>
    <w:rsid w:val="001B1DA3"/>
    <w:rsid w:val="001B281C"/>
    <w:rsid w:val="001B2B7D"/>
    <w:rsid w:val="001B4165"/>
    <w:rsid w:val="001B564F"/>
    <w:rsid w:val="001B565E"/>
    <w:rsid w:val="001C0700"/>
    <w:rsid w:val="001C2FC2"/>
    <w:rsid w:val="001C45D2"/>
    <w:rsid w:val="001D26A1"/>
    <w:rsid w:val="001D652A"/>
    <w:rsid w:val="001D716B"/>
    <w:rsid w:val="001F0EA5"/>
    <w:rsid w:val="001F1F64"/>
    <w:rsid w:val="001F6BFF"/>
    <w:rsid w:val="001F6D6B"/>
    <w:rsid w:val="001F7EA3"/>
    <w:rsid w:val="00205087"/>
    <w:rsid w:val="002063FC"/>
    <w:rsid w:val="0020676A"/>
    <w:rsid w:val="00207127"/>
    <w:rsid w:val="00207C81"/>
    <w:rsid w:val="00207DCB"/>
    <w:rsid w:val="00210251"/>
    <w:rsid w:val="00215F20"/>
    <w:rsid w:val="0021794A"/>
    <w:rsid w:val="002203F4"/>
    <w:rsid w:val="00221D31"/>
    <w:rsid w:val="00221F11"/>
    <w:rsid w:val="00224689"/>
    <w:rsid w:val="002305A5"/>
    <w:rsid w:val="00230D7B"/>
    <w:rsid w:val="00231143"/>
    <w:rsid w:val="0023191F"/>
    <w:rsid w:val="00232BCB"/>
    <w:rsid w:val="002345B0"/>
    <w:rsid w:val="002361CA"/>
    <w:rsid w:val="00236B2E"/>
    <w:rsid w:val="002379DA"/>
    <w:rsid w:val="00237B36"/>
    <w:rsid w:val="0024087C"/>
    <w:rsid w:val="00243ACF"/>
    <w:rsid w:val="0024471E"/>
    <w:rsid w:val="00244D94"/>
    <w:rsid w:val="002464FD"/>
    <w:rsid w:val="002517A7"/>
    <w:rsid w:val="00251C8E"/>
    <w:rsid w:val="00253BBA"/>
    <w:rsid w:val="00254190"/>
    <w:rsid w:val="00254A96"/>
    <w:rsid w:val="00255888"/>
    <w:rsid w:val="0025691D"/>
    <w:rsid w:val="00256E48"/>
    <w:rsid w:val="00256F64"/>
    <w:rsid w:val="0025787F"/>
    <w:rsid w:val="0025798B"/>
    <w:rsid w:val="00270A26"/>
    <w:rsid w:val="00271E49"/>
    <w:rsid w:val="00272C71"/>
    <w:rsid w:val="00273190"/>
    <w:rsid w:val="00280C6D"/>
    <w:rsid w:val="00282E71"/>
    <w:rsid w:val="00287667"/>
    <w:rsid w:val="002877EF"/>
    <w:rsid w:val="0029346C"/>
    <w:rsid w:val="0029533F"/>
    <w:rsid w:val="002A0058"/>
    <w:rsid w:val="002A0299"/>
    <w:rsid w:val="002A0ECE"/>
    <w:rsid w:val="002A1E30"/>
    <w:rsid w:val="002A35D7"/>
    <w:rsid w:val="002A48AC"/>
    <w:rsid w:val="002A4A2B"/>
    <w:rsid w:val="002A5495"/>
    <w:rsid w:val="002A5CDC"/>
    <w:rsid w:val="002A5FCE"/>
    <w:rsid w:val="002A6651"/>
    <w:rsid w:val="002A7514"/>
    <w:rsid w:val="002B0205"/>
    <w:rsid w:val="002B19D4"/>
    <w:rsid w:val="002B1DBE"/>
    <w:rsid w:val="002B55A0"/>
    <w:rsid w:val="002B5A8C"/>
    <w:rsid w:val="002C1A56"/>
    <w:rsid w:val="002C32B8"/>
    <w:rsid w:val="002C4C10"/>
    <w:rsid w:val="002D5678"/>
    <w:rsid w:val="002D707A"/>
    <w:rsid w:val="002D72A3"/>
    <w:rsid w:val="002D7D27"/>
    <w:rsid w:val="002E071F"/>
    <w:rsid w:val="002E1E04"/>
    <w:rsid w:val="002E2F4C"/>
    <w:rsid w:val="002F53D0"/>
    <w:rsid w:val="00300364"/>
    <w:rsid w:val="00300542"/>
    <w:rsid w:val="00300D0C"/>
    <w:rsid w:val="00300FBD"/>
    <w:rsid w:val="003037DA"/>
    <w:rsid w:val="00305B4C"/>
    <w:rsid w:val="00306BA7"/>
    <w:rsid w:val="0031059A"/>
    <w:rsid w:val="003123D1"/>
    <w:rsid w:val="0031310A"/>
    <w:rsid w:val="00317D82"/>
    <w:rsid w:val="0032257D"/>
    <w:rsid w:val="0032298D"/>
    <w:rsid w:val="003238CD"/>
    <w:rsid w:val="00325F4B"/>
    <w:rsid w:val="003302CD"/>
    <w:rsid w:val="00330F51"/>
    <w:rsid w:val="00331A10"/>
    <w:rsid w:val="00334989"/>
    <w:rsid w:val="00337DD1"/>
    <w:rsid w:val="003440D5"/>
    <w:rsid w:val="0034515A"/>
    <w:rsid w:val="00345707"/>
    <w:rsid w:val="00352314"/>
    <w:rsid w:val="0035267A"/>
    <w:rsid w:val="00354448"/>
    <w:rsid w:val="003560DF"/>
    <w:rsid w:val="003572CD"/>
    <w:rsid w:val="00361D63"/>
    <w:rsid w:val="003623A3"/>
    <w:rsid w:val="003625A8"/>
    <w:rsid w:val="00365457"/>
    <w:rsid w:val="00372632"/>
    <w:rsid w:val="00372C8B"/>
    <w:rsid w:val="00381E8C"/>
    <w:rsid w:val="00382DB8"/>
    <w:rsid w:val="00383310"/>
    <w:rsid w:val="003842AF"/>
    <w:rsid w:val="00386CB3"/>
    <w:rsid w:val="00392066"/>
    <w:rsid w:val="00393430"/>
    <w:rsid w:val="003943C7"/>
    <w:rsid w:val="00394CD3"/>
    <w:rsid w:val="0039666C"/>
    <w:rsid w:val="00396C6B"/>
    <w:rsid w:val="003A05B5"/>
    <w:rsid w:val="003A21CE"/>
    <w:rsid w:val="003A3B3E"/>
    <w:rsid w:val="003A3F12"/>
    <w:rsid w:val="003A631F"/>
    <w:rsid w:val="003A6E56"/>
    <w:rsid w:val="003B174E"/>
    <w:rsid w:val="003B39AC"/>
    <w:rsid w:val="003B3E04"/>
    <w:rsid w:val="003B3F8D"/>
    <w:rsid w:val="003B4150"/>
    <w:rsid w:val="003B4FF7"/>
    <w:rsid w:val="003B6205"/>
    <w:rsid w:val="003B6607"/>
    <w:rsid w:val="003B6997"/>
    <w:rsid w:val="003C0CB9"/>
    <w:rsid w:val="003C1D14"/>
    <w:rsid w:val="003C42AC"/>
    <w:rsid w:val="003C4837"/>
    <w:rsid w:val="003C4BCD"/>
    <w:rsid w:val="003C6026"/>
    <w:rsid w:val="003C653E"/>
    <w:rsid w:val="003D2466"/>
    <w:rsid w:val="003D2995"/>
    <w:rsid w:val="003D30ED"/>
    <w:rsid w:val="003D3E32"/>
    <w:rsid w:val="003D3FF9"/>
    <w:rsid w:val="003D56D2"/>
    <w:rsid w:val="003D68DB"/>
    <w:rsid w:val="003D78FB"/>
    <w:rsid w:val="003E0EA3"/>
    <w:rsid w:val="003E3151"/>
    <w:rsid w:val="003E5D17"/>
    <w:rsid w:val="003E7F11"/>
    <w:rsid w:val="003E7FBC"/>
    <w:rsid w:val="003F5877"/>
    <w:rsid w:val="00400996"/>
    <w:rsid w:val="0040195D"/>
    <w:rsid w:val="00403E25"/>
    <w:rsid w:val="00405EDD"/>
    <w:rsid w:val="00407337"/>
    <w:rsid w:val="0041097E"/>
    <w:rsid w:val="00410E23"/>
    <w:rsid w:val="004130F3"/>
    <w:rsid w:val="004207B5"/>
    <w:rsid w:val="004211E8"/>
    <w:rsid w:val="004228AF"/>
    <w:rsid w:val="00424A3F"/>
    <w:rsid w:val="00427767"/>
    <w:rsid w:val="00427AE9"/>
    <w:rsid w:val="0043092B"/>
    <w:rsid w:val="00433243"/>
    <w:rsid w:val="00433BAA"/>
    <w:rsid w:val="00433CB9"/>
    <w:rsid w:val="00434FE2"/>
    <w:rsid w:val="004361D1"/>
    <w:rsid w:val="00436E18"/>
    <w:rsid w:val="0043755D"/>
    <w:rsid w:val="004379F6"/>
    <w:rsid w:val="00437AC5"/>
    <w:rsid w:val="00440BDB"/>
    <w:rsid w:val="0044506F"/>
    <w:rsid w:val="004475E4"/>
    <w:rsid w:val="00450C9F"/>
    <w:rsid w:val="00452212"/>
    <w:rsid w:val="004560E2"/>
    <w:rsid w:val="0045621C"/>
    <w:rsid w:val="00456B3D"/>
    <w:rsid w:val="00456DD8"/>
    <w:rsid w:val="0046028F"/>
    <w:rsid w:val="00460470"/>
    <w:rsid w:val="00462700"/>
    <w:rsid w:val="004706A8"/>
    <w:rsid w:val="00471661"/>
    <w:rsid w:val="0047231E"/>
    <w:rsid w:val="0047687A"/>
    <w:rsid w:val="0048232E"/>
    <w:rsid w:val="00484F20"/>
    <w:rsid w:val="00485791"/>
    <w:rsid w:val="00487A29"/>
    <w:rsid w:val="00490082"/>
    <w:rsid w:val="00490630"/>
    <w:rsid w:val="0049185C"/>
    <w:rsid w:val="00491A27"/>
    <w:rsid w:val="00493DD2"/>
    <w:rsid w:val="00494731"/>
    <w:rsid w:val="00497197"/>
    <w:rsid w:val="004A6419"/>
    <w:rsid w:val="004A7BF4"/>
    <w:rsid w:val="004B0599"/>
    <w:rsid w:val="004B1B54"/>
    <w:rsid w:val="004B3053"/>
    <w:rsid w:val="004B3F88"/>
    <w:rsid w:val="004B406D"/>
    <w:rsid w:val="004B7519"/>
    <w:rsid w:val="004C50B6"/>
    <w:rsid w:val="004C5599"/>
    <w:rsid w:val="004C55C8"/>
    <w:rsid w:val="004C5FAF"/>
    <w:rsid w:val="004D24B7"/>
    <w:rsid w:val="004D2974"/>
    <w:rsid w:val="004D49B9"/>
    <w:rsid w:val="004D6DF4"/>
    <w:rsid w:val="004D7760"/>
    <w:rsid w:val="004E0291"/>
    <w:rsid w:val="004E507B"/>
    <w:rsid w:val="004E62EC"/>
    <w:rsid w:val="004F22C3"/>
    <w:rsid w:val="00501905"/>
    <w:rsid w:val="00502C3A"/>
    <w:rsid w:val="00505086"/>
    <w:rsid w:val="0050650A"/>
    <w:rsid w:val="00506807"/>
    <w:rsid w:val="005144B3"/>
    <w:rsid w:val="0051459B"/>
    <w:rsid w:val="005157AF"/>
    <w:rsid w:val="00516988"/>
    <w:rsid w:val="00516A8F"/>
    <w:rsid w:val="00516EF2"/>
    <w:rsid w:val="0051722B"/>
    <w:rsid w:val="00523EEA"/>
    <w:rsid w:val="00524A01"/>
    <w:rsid w:val="00524A16"/>
    <w:rsid w:val="005252AC"/>
    <w:rsid w:val="00530A39"/>
    <w:rsid w:val="005311E5"/>
    <w:rsid w:val="005319D7"/>
    <w:rsid w:val="00535D93"/>
    <w:rsid w:val="00540CD9"/>
    <w:rsid w:val="00542E05"/>
    <w:rsid w:val="00543B28"/>
    <w:rsid w:val="005454D5"/>
    <w:rsid w:val="00546E45"/>
    <w:rsid w:val="0055210D"/>
    <w:rsid w:val="00553F77"/>
    <w:rsid w:val="00554CE3"/>
    <w:rsid w:val="00555213"/>
    <w:rsid w:val="00555C2C"/>
    <w:rsid w:val="00557AAF"/>
    <w:rsid w:val="00561C8F"/>
    <w:rsid w:val="00564386"/>
    <w:rsid w:val="005666F6"/>
    <w:rsid w:val="0057217B"/>
    <w:rsid w:val="005758E6"/>
    <w:rsid w:val="0057684C"/>
    <w:rsid w:val="00577984"/>
    <w:rsid w:val="005806AF"/>
    <w:rsid w:val="005837DD"/>
    <w:rsid w:val="0059215D"/>
    <w:rsid w:val="005926E1"/>
    <w:rsid w:val="005949C2"/>
    <w:rsid w:val="005A43D2"/>
    <w:rsid w:val="005A44F1"/>
    <w:rsid w:val="005A46E8"/>
    <w:rsid w:val="005A57F0"/>
    <w:rsid w:val="005A67A6"/>
    <w:rsid w:val="005B0378"/>
    <w:rsid w:val="005B28EC"/>
    <w:rsid w:val="005B3C0D"/>
    <w:rsid w:val="005B4850"/>
    <w:rsid w:val="005B5241"/>
    <w:rsid w:val="005B738F"/>
    <w:rsid w:val="005B79F0"/>
    <w:rsid w:val="005C0580"/>
    <w:rsid w:val="005C27C6"/>
    <w:rsid w:val="005C3798"/>
    <w:rsid w:val="005C5388"/>
    <w:rsid w:val="005C68C5"/>
    <w:rsid w:val="005D04E1"/>
    <w:rsid w:val="005D6F23"/>
    <w:rsid w:val="005E29A1"/>
    <w:rsid w:val="005E3C52"/>
    <w:rsid w:val="005E3FE6"/>
    <w:rsid w:val="005E65DF"/>
    <w:rsid w:val="005E7A21"/>
    <w:rsid w:val="005F1011"/>
    <w:rsid w:val="005F3AF2"/>
    <w:rsid w:val="005F3E48"/>
    <w:rsid w:val="005F5108"/>
    <w:rsid w:val="0060003B"/>
    <w:rsid w:val="0060322B"/>
    <w:rsid w:val="0061009E"/>
    <w:rsid w:val="00610C88"/>
    <w:rsid w:val="006110E6"/>
    <w:rsid w:val="00611C1F"/>
    <w:rsid w:val="00613B79"/>
    <w:rsid w:val="00614091"/>
    <w:rsid w:val="0061449F"/>
    <w:rsid w:val="00616A06"/>
    <w:rsid w:val="00617FA0"/>
    <w:rsid w:val="00623F8B"/>
    <w:rsid w:val="00625C02"/>
    <w:rsid w:val="0063049A"/>
    <w:rsid w:val="006305EC"/>
    <w:rsid w:val="00630732"/>
    <w:rsid w:val="00633E0D"/>
    <w:rsid w:val="00634C89"/>
    <w:rsid w:val="0063672D"/>
    <w:rsid w:val="00636CE4"/>
    <w:rsid w:val="00637063"/>
    <w:rsid w:val="006408E7"/>
    <w:rsid w:val="006409CC"/>
    <w:rsid w:val="00641841"/>
    <w:rsid w:val="006444A5"/>
    <w:rsid w:val="00645D8E"/>
    <w:rsid w:val="00645DEA"/>
    <w:rsid w:val="00645E73"/>
    <w:rsid w:val="00646DFC"/>
    <w:rsid w:val="006532AE"/>
    <w:rsid w:val="006546BF"/>
    <w:rsid w:val="00655155"/>
    <w:rsid w:val="0065584A"/>
    <w:rsid w:val="00661C1F"/>
    <w:rsid w:val="0066326D"/>
    <w:rsid w:val="00663919"/>
    <w:rsid w:val="00663DDA"/>
    <w:rsid w:val="006647DB"/>
    <w:rsid w:val="0066511A"/>
    <w:rsid w:val="006679E9"/>
    <w:rsid w:val="006703C3"/>
    <w:rsid w:val="0067168B"/>
    <w:rsid w:val="006721BA"/>
    <w:rsid w:val="00672493"/>
    <w:rsid w:val="006730E3"/>
    <w:rsid w:val="00673C4D"/>
    <w:rsid w:val="00674589"/>
    <w:rsid w:val="006747DC"/>
    <w:rsid w:val="006750A8"/>
    <w:rsid w:val="00676E78"/>
    <w:rsid w:val="00680ABA"/>
    <w:rsid w:val="006820EB"/>
    <w:rsid w:val="0068428D"/>
    <w:rsid w:val="00686FEC"/>
    <w:rsid w:val="00687B44"/>
    <w:rsid w:val="00687F76"/>
    <w:rsid w:val="006924CC"/>
    <w:rsid w:val="00695251"/>
    <w:rsid w:val="00695842"/>
    <w:rsid w:val="006964ED"/>
    <w:rsid w:val="006A303D"/>
    <w:rsid w:val="006A5CA5"/>
    <w:rsid w:val="006A7D8E"/>
    <w:rsid w:val="006B2469"/>
    <w:rsid w:val="006B3A9B"/>
    <w:rsid w:val="006B5699"/>
    <w:rsid w:val="006B7146"/>
    <w:rsid w:val="006B734C"/>
    <w:rsid w:val="006B7CBA"/>
    <w:rsid w:val="006C2C82"/>
    <w:rsid w:val="006C2D89"/>
    <w:rsid w:val="006C351F"/>
    <w:rsid w:val="006C3570"/>
    <w:rsid w:val="006C5A5C"/>
    <w:rsid w:val="006C64C1"/>
    <w:rsid w:val="006C6689"/>
    <w:rsid w:val="006C6928"/>
    <w:rsid w:val="006C6958"/>
    <w:rsid w:val="006D07B7"/>
    <w:rsid w:val="006D3A03"/>
    <w:rsid w:val="006D46E7"/>
    <w:rsid w:val="006D777D"/>
    <w:rsid w:val="006E11D8"/>
    <w:rsid w:val="006E27AA"/>
    <w:rsid w:val="006E3476"/>
    <w:rsid w:val="006E4532"/>
    <w:rsid w:val="006E60B9"/>
    <w:rsid w:val="006F4221"/>
    <w:rsid w:val="006F5CD6"/>
    <w:rsid w:val="0070016E"/>
    <w:rsid w:val="007032C6"/>
    <w:rsid w:val="00703B08"/>
    <w:rsid w:val="00704C5E"/>
    <w:rsid w:val="0070531B"/>
    <w:rsid w:val="00705F7E"/>
    <w:rsid w:val="00706E5D"/>
    <w:rsid w:val="00710210"/>
    <w:rsid w:val="00711208"/>
    <w:rsid w:val="00711E54"/>
    <w:rsid w:val="00712155"/>
    <w:rsid w:val="0071321D"/>
    <w:rsid w:val="0071337F"/>
    <w:rsid w:val="00722294"/>
    <w:rsid w:val="0072298F"/>
    <w:rsid w:val="00726F8E"/>
    <w:rsid w:val="00730AFA"/>
    <w:rsid w:val="00732A42"/>
    <w:rsid w:val="00732AA9"/>
    <w:rsid w:val="007338C9"/>
    <w:rsid w:val="007342E8"/>
    <w:rsid w:val="00737156"/>
    <w:rsid w:val="0073772E"/>
    <w:rsid w:val="0074039B"/>
    <w:rsid w:val="00741BEE"/>
    <w:rsid w:val="0074321F"/>
    <w:rsid w:val="00743D4D"/>
    <w:rsid w:val="00743F97"/>
    <w:rsid w:val="00745D6F"/>
    <w:rsid w:val="0075010D"/>
    <w:rsid w:val="007554C3"/>
    <w:rsid w:val="007565AF"/>
    <w:rsid w:val="00760C0F"/>
    <w:rsid w:val="00760DBD"/>
    <w:rsid w:val="00762304"/>
    <w:rsid w:val="00762699"/>
    <w:rsid w:val="007644B8"/>
    <w:rsid w:val="00765AAF"/>
    <w:rsid w:val="00766AF0"/>
    <w:rsid w:val="0077030F"/>
    <w:rsid w:val="00771B63"/>
    <w:rsid w:val="007762BC"/>
    <w:rsid w:val="0078057D"/>
    <w:rsid w:val="00780E90"/>
    <w:rsid w:val="00781720"/>
    <w:rsid w:val="00782D3B"/>
    <w:rsid w:val="00784509"/>
    <w:rsid w:val="007857C3"/>
    <w:rsid w:val="0078662D"/>
    <w:rsid w:val="00791767"/>
    <w:rsid w:val="00791C6E"/>
    <w:rsid w:val="00791DAC"/>
    <w:rsid w:val="00794F2E"/>
    <w:rsid w:val="0079601D"/>
    <w:rsid w:val="007A06BB"/>
    <w:rsid w:val="007A1A5A"/>
    <w:rsid w:val="007A4E9A"/>
    <w:rsid w:val="007A5028"/>
    <w:rsid w:val="007A7580"/>
    <w:rsid w:val="007A77F5"/>
    <w:rsid w:val="007B0752"/>
    <w:rsid w:val="007B119C"/>
    <w:rsid w:val="007B28CC"/>
    <w:rsid w:val="007B368F"/>
    <w:rsid w:val="007B46EB"/>
    <w:rsid w:val="007B5DF9"/>
    <w:rsid w:val="007B7862"/>
    <w:rsid w:val="007C4AD8"/>
    <w:rsid w:val="007C55FB"/>
    <w:rsid w:val="007C56AB"/>
    <w:rsid w:val="007C63C6"/>
    <w:rsid w:val="007D0BF2"/>
    <w:rsid w:val="007D3F7B"/>
    <w:rsid w:val="007D498F"/>
    <w:rsid w:val="007D5D2F"/>
    <w:rsid w:val="007E23F1"/>
    <w:rsid w:val="007E24E0"/>
    <w:rsid w:val="007E2600"/>
    <w:rsid w:val="007E754B"/>
    <w:rsid w:val="007E77AD"/>
    <w:rsid w:val="007E78FC"/>
    <w:rsid w:val="007E7BA0"/>
    <w:rsid w:val="007F27E4"/>
    <w:rsid w:val="007F2A13"/>
    <w:rsid w:val="007F4E5C"/>
    <w:rsid w:val="007F5027"/>
    <w:rsid w:val="00801CEA"/>
    <w:rsid w:val="00802540"/>
    <w:rsid w:val="00805DE5"/>
    <w:rsid w:val="008116BC"/>
    <w:rsid w:val="00814A5C"/>
    <w:rsid w:val="00816D27"/>
    <w:rsid w:val="00817DCD"/>
    <w:rsid w:val="00817E9E"/>
    <w:rsid w:val="00821B28"/>
    <w:rsid w:val="00822D3C"/>
    <w:rsid w:val="008242C4"/>
    <w:rsid w:val="00824D60"/>
    <w:rsid w:val="0082778D"/>
    <w:rsid w:val="0083065F"/>
    <w:rsid w:val="00831558"/>
    <w:rsid w:val="0083569D"/>
    <w:rsid w:val="00836430"/>
    <w:rsid w:val="008416B2"/>
    <w:rsid w:val="00843E4A"/>
    <w:rsid w:val="008442F1"/>
    <w:rsid w:val="00844439"/>
    <w:rsid w:val="00846029"/>
    <w:rsid w:val="00846F70"/>
    <w:rsid w:val="00847B0A"/>
    <w:rsid w:val="00853074"/>
    <w:rsid w:val="0085376F"/>
    <w:rsid w:val="00854346"/>
    <w:rsid w:val="0085439F"/>
    <w:rsid w:val="00861F75"/>
    <w:rsid w:val="008659DD"/>
    <w:rsid w:val="00865EC6"/>
    <w:rsid w:val="008664E0"/>
    <w:rsid w:val="00872C0B"/>
    <w:rsid w:val="008802A6"/>
    <w:rsid w:val="0088130A"/>
    <w:rsid w:val="00883A4A"/>
    <w:rsid w:val="0089392F"/>
    <w:rsid w:val="008968C1"/>
    <w:rsid w:val="008A2257"/>
    <w:rsid w:val="008A366F"/>
    <w:rsid w:val="008A3934"/>
    <w:rsid w:val="008A5D8B"/>
    <w:rsid w:val="008B287C"/>
    <w:rsid w:val="008B6AAC"/>
    <w:rsid w:val="008B765A"/>
    <w:rsid w:val="008B7D00"/>
    <w:rsid w:val="008C0732"/>
    <w:rsid w:val="008C10C2"/>
    <w:rsid w:val="008C16A8"/>
    <w:rsid w:val="008C5FEB"/>
    <w:rsid w:val="008C65EC"/>
    <w:rsid w:val="008C76F0"/>
    <w:rsid w:val="008C77CD"/>
    <w:rsid w:val="008C7E3F"/>
    <w:rsid w:val="008D093A"/>
    <w:rsid w:val="008D1390"/>
    <w:rsid w:val="008D314B"/>
    <w:rsid w:val="008D4593"/>
    <w:rsid w:val="008D5B8D"/>
    <w:rsid w:val="008D679D"/>
    <w:rsid w:val="008D7586"/>
    <w:rsid w:val="008E013D"/>
    <w:rsid w:val="008E1778"/>
    <w:rsid w:val="008E1FC2"/>
    <w:rsid w:val="008E298C"/>
    <w:rsid w:val="008E3D0E"/>
    <w:rsid w:val="008E71C1"/>
    <w:rsid w:val="008F2D17"/>
    <w:rsid w:val="008F4A50"/>
    <w:rsid w:val="008F6788"/>
    <w:rsid w:val="00902C05"/>
    <w:rsid w:val="00902FE7"/>
    <w:rsid w:val="00904CE8"/>
    <w:rsid w:val="00907E67"/>
    <w:rsid w:val="0091284A"/>
    <w:rsid w:val="00914507"/>
    <w:rsid w:val="00915DA5"/>
    <w:rsid w:val="0092288C"/>
    <w:rsid w:val="00923696"/>
    <w:rsid w:val="009242A3"/>
    <w:rsid w:val="00926AFB"/>
    <w:rsid w:val="00930131"/>
    <w:rsid w:val="00932B59"/>
    <w:rsid w:val="00933DC2"/>
    <w:rsid w:val="00940C57"/>
    <w:rsid w:val="009411E5"/>
    <w:rsid w:val="00942A3C"/>
    <w:rsid w:val="00944A3A"/>
    <w:rsid w:val="0094507B"/>
    <w:rsid w:val="009451B7"/>
    <w:rsid w:val="00946FD5"/>
    <w:rsid w:val="0094711B"/>
    <w:rsid w:val="009471E2"/>
    <w:rsid w:val="00950939"/>
    <w:rsid w:val="009519C2"/>
    <w:rsid w:val="0095556F"/>
    <w:rsid w:val="009576D1"/>
    <w:rsid w:val="009576EB"/>
    <w:rsid w:val="00957951"/>
    <w:rsid w:val="0096059C"/>
    <w:rsid w:val="009613ED"/>
    <w:rsid w:val="0096333B"/>
    <w:rsid w:val="00963865"/>
    <w:rsid w:val="009659FB"/>
    <w:rsid w:val="00965B36"/>
    <w:rsid w:val="00965B65"/>
    <w:rsid w:val="00967437"/>
    <w:rsid w:val="009703CE"/>
    <w:rsid w:val="0097115B"/>
    <w:rsid w:val="00973044"/>
    <w:rsid w:val="009746F9"/>
    <w:rsid w:val="0098190B"/>
    <w:rsid w:val="009829B4"/>
    <w:rsid w:val="009837BA"/>
    <w:rsid w:val="009848C7"/>
    <w:rsid w:val="00987358"/>
    <w:rsid w:val="0098764C"/>
    <w:rsid w:val="00995248"/>
    <w:rsid w:val="00997BE8"/>
    <w:rsid w:val="009A030F"/>
    <w:rsid w:val="009A1C63"/>
    <w:rsid w:val="009A25CD"/>
    <w:rsid w:val="009A2E63"/>
    <w:rsid w:val="009A2F45"/>
    <w:rsid w:val="009A3DAD"/>
    <w:rsid w:val="009A59CE"/>
    <w:rsid w:val="009A5FB3"/>
    <w:rsid w:val="009A63C9"/>
    <w:rsid w:val="009A69B1"/>
    <w:rsid w:val="009A73B8"/>
    <w:rsid w:val="009A7B4A"/>
    <w:rsid w:val="009B299B"/>
    <w:rsid w:val="009B43BE"/>
    <w:rsid w:val="009B68C6"/>
    <w:rsid w:val="009B7173"/>
    <w:rsid w:val="009C046D"/>
    <w:rsid w:val="009C4CC4"/>
    <w:rsid w:val="009C524D"/>
    <w:rsid w:val="009C5953"/>
    <w:rsid w:val="009C784E"/>
    <w:rsid w:val="009C7C5C"/>
    <w:rsid w:val="009C7F19"/>
    <w:rsid w:val="009D2D42"/>
    <w:rsid w:val="009D4078"/>
    <w:rsid w:val="009D54F7"/>
    <w:rsid w:val="009E6E4F"/>
    <w:rsid w:val="009F04E9"/>
    <w:rsid w:val="009F1D63"/>
    <w:rsid w:val="009F2EDF"/>
    <w:rsid w:val="009F3F57"/>
    <w:rsid w:val="009F5041"/>
    <w:rsid w:val="009F51A6"/>
    <w:rsid w:val="009F557B"/>
    <w:rsid w:val="009F5FC7"/>
    <w:rsid w:val="009F7312"/>
    <w:rsid w:val="00A02A6F"/>
    <w:rsid w:val="00A10D8D"/>
    <w:rsid w:val="00A118CF"/>
    <w:rsid w:val="00A12AA9"/>
    <w:rsid w:val="00A15E34"/>
    <w:rsid w:val="00A1606E"/>
    <w:rsid w:val="00A204C7"/>
    <w:rsid w:val="00A233F5"/>
    <w:rsid w:val="00A27D01"/>
    <w:rsid w:val="00A305F6"/>
    <w:rsid w:val="00A324D1"/>
    <w:rsid w:val="00A32B08"/>
    <w:rsid w:val="00A412E4"/>
    <w:rsid w:val="00A41F4C"/>
    <w:rsid w:val="00A45F4E"/>
    <w:rsid w:val="00A50511"/>
    <w:rsid w:val="00A523BD"/>
    <w:rsid w:val="00A545EB"/>
    <w:rsid w:val="00A5486E"/>
    <w:rsid w:val="00A56335"/>
    <w:rsid w:val="00A56F27"/>
    <w:rsid w:val="00A57CC9"/>
    <w:rsid w:val="00A60BE8"/>
    <w:rsid w:val="00A66B18"/>
    <w:rsid w:val="00A67DE1"/>
    <w:rsid w:val="00A70744"/>
    <w:rsid w:val="00A7113F"/>
    <w:rsid w:val="00A71B64"/>
    <w:rsid w:val="00A77BC1"/>
    <w:rsid w:val="00A821AE"/>
    <w:rsid w:val="00A83221"/>
    <w:rsid w:val="00A83A9E"/>
    <w:rsid w:val="00A8464E"/>
    <w:rsid w:val="00A846FC"/>
    <w:rsid w:val="00A87D09"/>
    <w:rsid w:val="00A9784C"/>
    <w:rsid w:val="00AA27A5"/>
    <w:rsid w:val="00AA2992"/>
    <w:rsid w:val="00AA2FAB"/>
    <w:rsid w:val="00AA5529"/>
    <w:rsid w:val="00AB02D9"/>
    <w:rsid w:val="00AB1491"/>
    <w:rsid w:val="00AB2EEB"/>
    <w:rsid w:val="00AB4281"/>
    <w:rsid w:val="00AB6B7E"/>
    <w:rsid w:val="00AB6BBE"/>
    <w:rsid w:val="00AB7007"/>
    <w:rsid w:val="00AC007D"/>
    <w:rsid w:val="00AC028C"/>
    <w:rsid w:val="00AC05FD"/>
    <w:rsid w:val="00AC1997"/>
    <w:rsid w:val="00AC2B88"/>
    <w:rsid w:val="00AC3F0C"/>
    <w:rsid w:val="00AC5D94"/>
    <w:rsid w:val="00AC6D43"/>
    <w:rsid w:val="00AC6DCB"/>
    <w:rsid w:val="00AD2BF9"/>
    <w:rsid w:val="00AD3331"/>
    <w:rsid w:val="00AD3A19"/>
    <w:rsid w:val="00AD581C"/>
    <w:rsid w:val="00AD6A21"/>
    <w:rsid w:val="00AE2EE2"/>
    <w:rsid w:val="00AE542B"/>
    <w:rsid w:val="00AF26A9"/>
    <w:rsid w:val="00AF5C3C"/>
    <w:rsid w:val="00AF76FC"/>
    <w:rsid w:val="00B0068A"/>
    <w:rsid w:val="00B0484C"/>
    <w:rsid w:val="00B07123"/>
    <w:rsid w:val="00B10F60"/>
    <w:rsid w:val="00B15B88"/>
    <w:rsid w:val="00B15D08"/>
    <w:rsid w:val="00B169B1"/>
    <w:rsid w:val="00B16ED5"/>
    <w:rsid w:val="00B204BC"/>
    <w:rsid w:val="00B2446C"/>
    <w:rsid w:val="00B2623F"/>
    <w:rsid w:val="00B2755A"/>
    <w:rsid w:val="00B27DAC"/>
    <w:rsid w:val="00B31C3F"/>
    <w:rsid w:val="00B326B6"/>
    <w:rsid w:val="00B36237"/>
    <w:rsid w:val="00B36FDC"/>
    <w:rsid w:val="00B37207"/>
    <w:rsid w:val="00B37E5F"/>
    <w:rsid w:val="00B4086D"/>
    <w:rsid w:val="00B4101C"/>
    <w:rsid w:val="00B44558"/>
    <w:rsid w:val="00B4524F"/>
    <w:rsid w:val="00B45E90"/>
    <w:rsid w:val="00B46282"/>
    <w:rsid w:val="00B46FBF"/>
    <w:rsid w:val="00B50957"/>
    <w:rsid w:val="00B52C5E"/>
    <w:rsid w:val="00B56916"/>
    <w:rsid w:val="00B56F9D"/>
    <w:rsid w:val="00B6315E"/>
    <w:rsid w:val="00B63605"/>
    <w:rsid w:val="00B64CF3"/>
    <w:rsid w:val="00B65E6E"/>
    <w:rsid w:val="00B74464"/>
    <w:rsid w:val="00B7678D"/>
    <w:rsid w:val="00B82EC8"/>
    <w:rsid w:val="00B84F84"/>
    <w:rsid w:val="00B86E55"/>
    <w:rsid w:val="00B87FFA"/>
    <w:rsid w:val="00B91558"/>
    <w:rsid w:val="00B91B97"/>
    <w:rsid w:val="00B95DAB"/>
    <w:rsid w:val="00BA4455"/>
    <w:rsid w:val="00BA5673"/>
    <w:rsid w:val="00BB0B22"/>
    <w:rsid w:val="00BB1BD5"/>
    <w:rsid w:val="00BB5E9D"/>
    <w:rsid w:val="00BB6D5C"/>
    <w:rsid w:val="00BB6FEA"/>
    <w:rsid w:val="00BC040B"/>
    <w:rsid w:val="00BC0728"/>
    <w:rsid w:val="00BC08C4"/>
    <w:rsid w:val="00BC4BF9"/>
    <w:rsid w:val="00BC5697"/>
    <w:rsid w:val="00BC6AC2"/>
    <w:rsid w:val="00BC6B3F"/>
    <w:rsid w:val="00BD3856"/>
    <w:rsid w:val="00BD60E6"/>
    <w:rsid w:val="00BD77E8"/>
    <w:rsid w:val="00BE064E"/>
    <w:rsid w:val="00BE077D"/>
    <w:rsid w:val="00BE0D76"/>
    <w:rsid w:val="00BE3468"/>
    <w:rsid w:val="00BE50DE"/>
    <w:rsid w:val="00BE57EF"/>
    <w:rsid w:val="00BE581D"/>
    <w:rsid w:val="00BE5F81"/>
    <w:rsid w:val="00BE60AD"/>
    <w:rsid w:val="00BF568A"/>
    <w:rsid w:val="00BF6928"/>
    <w:rsid w:val="00BF7A46"/>
    <w:rsid w:val="00C0049C"/>
    <w:rsid w:val="00C015AF"/>
    <w:rsid w:val="00C05323"/>
    <w:rsid w:val="00C065BE"/>
    <w:rsid w:val="00C0681C"/>
    <w:rsid w:val="00C12295"/>
    <w:rsid w:val="00C12A2C"/>
    <w:rsid w:val="00C12B8C"/>
    <w:rsid w:val="00C1314A"/>
    <w:rsid w:val="00C13E57"/>
    <w:rsid w:val="00C14357"/>
    <w:rsid w:val="00C167D6"/>
    <w:rsid w:val="00C16A5C"/>
    <w:rsid w:val="00C2101C"/>
    <w:rsid w:val="00C24FD4"/>
    <w:rsid w:val="00C3194E"/>
    <w:rsid w:val="00C31EFB"/>
    <w:rsid w:val="00C3292B"/>
    <w:rsid w:val="00C340A9"/>
    <w:rsid w:val="00C3456A"/>
    <w:rsid w:val="00C3788C"/>
    <w:rsid w:val="00C37D6E"/>
    <w:rsid w:val="00C37E46"/>
    <w:rsid w:val="00C40A46"/>
    <w:rsid w:val="00C418C6"/>
    <w:rsid w:val="00C4212B"/>
    <w:rsid w:val="00C421F1"/>
    <w:rsid w:val="00C44A8B"/>
    <w:rsid w:val="00C466B9"/>
    <w:rsid w:val="00C47BC3"/>
    <w:rsid w:val="00C501FE"/>
    <w:rsid w:val="00C52F43"/>
    <w:rsid w:val="00C5344E"/>
    <w:rsid w:val="00C55653"/>
    <w:rsid w:val="00C572AD"/>
    <w:rsid w:val="00C575D6"/>
    <w:rsid w:val="00C61F2F"/>
    <w:rsid w:val="00C62786"/>
    <w:rsid w:val="00C63370"/>
    <w:rsid w:val="00C63E36"/>
    <w:rsid w:val="00C660A3"/>
    <w:rsid w:val="00C70B9A"/>
    <w:rsid w:val="00C742CA"/>
    <w:rsid w:val="00C75037"/>
    <w:rsid w:val="00C760B2"/>
    <w:rsid w:val="00C76B98"/>
    <w:rsid w:val="00C83234"/>
    <w:rsid w:val="00C8572D"/>
    <w:rsid w:val="00C86A86"/>
    <w:rsid w:val="00C87270"/>
    <w:rsid w:val="00C87C65"/>
    <w:rsid w:val="00C93270"/>
    <w:rsid w:val="00C938B3"/>
    <w:rsid w:val="00C93CD2"/>
    <w:rsid w:val="00C9724E"/>
    <w:rsid w:val="00C975F7"/>
    <w:rsid w:val="00CA1A28"/>
    <w:rsid w:val="00CA1FCF"/>
    <w:rsid w:val="00CA2208"/>
    <w:rsid w:val="00CA362F"/>
    <w:rsid w:val="00CA3DA8"/>
    <w:rsid w:val="00CA4A3C"/>
    <w:rsid w:val="00CA6731"/>
    <w:rsid w:val="00CA7BAB"/>
    <w:rsid w:val="00CB148B"/>
    <w:rsid w:val="00CB2857"/>
    <w:rsid w:val="00CB2B05"/>
    <w:rsid w:val="00CB3ADB"/>
    <w:rsid w:val="00CB6038"/>
    <w:rsid w:val="00CB6167"/>
    <w:rsid w:val="00CC3739"/>
    <w:rsid w:val="00CD01C1"/>
    <w:rsid w:val="00CD0725"/>
    <w:rsid w:val="00CD305D"/>
    <w:rsid w:val="00CD31B9"/>
    <w:rsid w:val="00CD33D5"/>
    <w:rsid w:val="00CD38B6"/>
    <w:rsid w:val="00CD3928"/>
    <w:rsid w:val="00CD6C10"/>
    <w:rsid w:val="00CD77BF"/>
    <w:rsid w:val="00CE1A31"/>
    <w:rsid w:val="00CE39D9"/>
    <w:rsid w:val="00CE3BC2"/>
    <w:rsid w:val="00CE522F"/>
    <w:rsid w:val="00CE71EE"/>
    <w:rsid w:val="00CF0CD1"/>
    <w:rsid w:val="00CF143A"/>
    <w:rsid w:val="00CF2C67"/>
    <w:rsid w:val="00CF3A87"/>
    <w:rsid w:val="00CF5958"/>
    <w:rsid w:val="00CF6299"/>
    <w:rsid w:val="00D0078F"/>
    <w:rsid w:val="00D00F78"/>
    <w:rsid w:val="00D0107E"/>
    <w:rsid w:val="00D07238"/>
    <w:rsid w:val="00D10CD4"/>
    <w:rsid w:val="00D12C8E"/>
    <w:rsid w:val="00D13012"/>
    <w:rsid w:val="00D14679"/>
    <w:rsid w:val="00D15E85"/>
    <w:rsid w:val="00D15EA7"/>
    <w:rsid w:val="00D21E38"/>
    <w:rsid w:val="00D221AA"/>
    <w:rsid w:val="00D226F9"/>
    <w:rsid w:val="00D241D0"/>
    <w:rsid w:val="00D24750"/>
    <w:rsid w:val="00D25871"/>
    <w:rsid w:val="00D26994"/>
    <w:rsid w:val="00D32BB8"/>
    <w:rsid w:val="00D33486"/>
    <w:rsid w:val="00D34B85"/>
    <w:rsid w:val="00D34E23"/>
    <w:rsid w:val="00D363A1"/>
    <w:rsid w:val="00D37B33"/>
    <w:rsid w:val="00D41FD5"/>
    <w:rsid w:val="00D42AF1"/>
    <w:rsid w:val="00D42D62"/>
    <w:rsid w:val="00D47D1E"/>
    <w:rsid w:val="00D50A05"/>
    <w:rsid w:val="00D53D20"/>
    <w:rsid w:val="00D54EB4"/>
    <w:rsid w:val="00D57CA5"/>
    <w:rsid w:val="00D60658"/>
    <w:rsid w:val="00D640AE"/>
    <w:rsid w:val="00D64116"/>
    <w:rsid w:val="00D67078"/>
    <w:rsid w:val="00D71BB4"/>
    <w:rsid w:val="00D71BEA"/>
    <w:rsid w:val="00D71C93"/>
    <w:rsid w:val="00D72B59"/>
    <w:rsid w:val="00D73684"/>
    <w:rsid w:val="00D73A8A"/>
    <w:rsid w:val="00D73C06"/>
    <w:rsid w:val="00D7410F"/>
    <w:rsid w:val="00D742D1"/>
    <w:rsid w:val="00D77FF6"/>
    <w:rsid w:val="00D80AAE"/>
    <w:rsid w:val="00D80B36"/>
    <w:rsid w:val="00D83AF2"/>
    <w:rsid w:val="00D84263"/>
    <w:rsid w:val="00D850CE"/>
    <w:rsid w:val="00D859F6"/>
    <w:rsid w:val="00D86665"/>
    <w:rsid w:val="00D8792A"/>
    <w:rsid w:val="00D90E0A"/>
    <w:rsid w:val="00D913B6"/>
    <w:rsid w:val="00D9274E"/>
    <w:rsid w:val="00D9293F"/>
    <w:rsid w:val="00D93D24"/>
    <w:rsid w:val="00D94A68"/>
    <w:rsid w:val="00D972C6"/>
    <w:rsid w:val="00DA0450"/>
    <w:rsid w:val="00DA06DF"/>
    <w:rsid w:val="00DA17DC"/>
    <w:rsid w:val="00DA2196"/>
    <w:rsid w:val="00DA2B59"/>
    <w:rsid w:val="00DA2C41"/>
    <w:rsid w:val="00DA3AC5"/>
    <w:rsid w:val="00DA4CE9"/>
    <w:rsid w:val="00DA53B2"/>
    <w:rsid w:val="00DB004F"/>
    <w:rsid w:val="00DB0BE4"/>
    <w:rsid w:val="00DB4C79"/>
    <w:rsid w:val="00DB6573"/>
    <w:rsid w:val="00DB69FA"/>
    <w:rsid w:val="00DC020C"/>
    <w:rsid w:val="00DC0FFC"/>
    <w:rsid w:val="00DC3A84"/>
    <w:rsid w:val="00DC5B2F"/>
    <w:rsid w:val="00DC5E89"/>
    <w:rsid w:val="00DD2E3F"/>
    <w:rsid w:val="00DD73E1"/>
    <w:rsid w:val="00DE47A1"/>
    <w:rsid w:val="00DE666F"/>
    <w:rsid w:val="00DE7DF1"/>
    <w:rsid w:val="00DF026D"/>
    <w:rsid w:val="00DF0982"/>
    <w:rsid w:val="00DF3E2B"/>
    <w:rsid w:val="00DF4D0B"/>
    <w:rsid w:val="00E010C6"/>
    <w:rsid w:val="00E01186"/>
    <w:rsid w:val="00E0169D"/>
    <w:rsid w:val="00E03194"/>
    <w:rsid w:val="00E0319C"/>
    <w:rsid w:val="00E03545"/>
    <w:rsid w:val="00E04C42"/>
    <w:rsid w:val="00E0536F"/>
    <w:rsid w:val="00E0585F"/>
    <w:rsid w:val="00E05B91"/>
    <w:rsid w:val="00E07A10"/>
    <w:rsid w:val="00E12447"/>
    <w:rsid w:val="00E13FA7"/>
    <w:rsid w:val="00E14087"/>
    <w:rsid w:val="00E1527B"/>
    <w:rsid w:val="00E156EC"/>
    <w:rsid w:val="00E163B9"/>
    <w:rsid w:val="00E17492"/>
    <w:rsid w:val="00E2105B"/>
    <w:rsid w:val="00E301FA"/>
    <w:rsid w:val="00E32E52"/>
    <w:rsid w:val="00E33E16"/>
    <w:rsid w:val="00E3439D"/>
    <w:rsid w:val="00E3479E"/>
    <w:rsid w:val="00E35F12"/>
    <w:rsid w:val="00E3760A"/>
    <w:rsid w:val="00E439DD"/>
    <w:rsid w:val="00E43B79"/>
    <w:rsid w:val="00E446DF"/>
    <w:rsid w:val="00E45FBD"/>
    <w:rsid w:val="00E469F1"/>
    <w:rsid w:val="00E50696"/>
    <w:rsid w:val="00E50B28"/>
    <w:rsid w:val="00E560AF"/>
    <w:rsid w:val="00E57D6C"/>
    <w:rsid w:val="00E6139A"/>
    <w:rsid w:val="00E650B8"/>
    <w:rsid w:val="00E669B8"/>
    <w:rsid w:val="00E66FA5"/>
    <w:rsid w:val="00E670A0"/>
    <w:rsid w:val="00E673EB"/>
    <w:rsid w:val="00E70DA4"/>
    <w:rsid w:val="00E720B9"/>
    <w:rsid w:val="00E72A1A"/>
    <w:rsid w:val="00E7669E"/>
    <w:rsid w:val="00E76DF4"/>
    <w:rsid w:val="00E81ECA"/>
    <w:rsid w:val="00E83DFB"/>
    <w:rsid w:val="00E8490C"/>
    <w:rsid w:val="00E84A80"/>
    <w:rsid w:val="00E917EB"/>
    <w:rsid w:val="00E94180"/>
    <w:rsid w:val="00E96E95"/>
    <w:rsid w:val="00EA0E3C"/>
    <w:rsid w:val="00EA3FB8"/>
    <w:rsid w:val="00EA4E6E"/>
    <w:rsid w:val="00EA73B4"/>
    <w:rsid w:val="00EB24B6"/>
    <w:rsid w:val="00EB559A"/>
    <w:rsid w:val="00EB5D50"/>
    <w:rsid w:val="00EC11B5"/>
    <w:rsid w:val="00EC2391"/>
    <w:rsid w:val="00EC27BF"/>
    <w:rsid w:val="00EC2EA8"/>
    <w:rsid w:val="00EC31ED"/>
    <w:rsid w:val="00EC5D6E"/>
    <w:rsid w:val="00EC6D46"/>
    <w:rsid w:val="00EC7096"/>
    <w:rsid w:val="00EC7AE3"/>
    <w:rsid w:val="00ED06B2"/>
    <w:rsid w:val="00ED19C9"/>
    <w:rsid w:val="00ED522F"/>
    <w:rsid w:val="00ED53CD"/>
    <w:rsid w:val="00ED6F8E"/>
    <w:rsid w:val="00EE2C08"/>
    <w:rsid w:val="00EE2EF9"/>
    <w:rsid w:val="00EE2F6D"/>
    <w:rsid w:val="00EE334B"/>
    <w:rsid w:val="00EE3B78"/>
    <w:rsid w:val="00EE4EDE"/>
    <w:rsid w:val="00EF10E7"/>
    <w:rsid w:val="00EF113B"/>
    <w:rsid w:val="00EF1AE6"/>
    <w:rsid w:val="00EF4E7D"/>
    <w:rsid w:val="00F00347"/>
    <w:rsid w:val="00F017C8"/>
    <w:rsid w:val="00F01D0B"/>
    <w:rsid w:val="00F021E8"/>
    <w:rsid w:val="00F02583"/>
    <w:rsid w:val="00F10131"/>
    <w:rsid w:val="00F15259"/>
    <w:rsid w:val="00F20BF5"/>
    <w:rsid w:val="00F24C8C"/>
    <w:rsid w:val="00F26AA1"/>
    <w:rsid w:val="00F26EC9"/>
    <w:rsid w:val="00F30976"/>
    <w:rsid w:val="00F328D4"/>
    <w:rsid w:val="00F40DD2"/>
    <w:rsid w:val="00F435AB"/>
    <w:rsid w:val="00F43DF5"/>
    <w:rsid w:val="00F45265"/>
    <w:rsid w:val="00F52BBD"/>
    <w:rsid w:val="00F55504"/>
    <w:rsid w:val="00F56262"/>
    <w:rsid w:val="00F5632C"/>
    <w:rsid w:val="00F56779"/>
    <w:rsid w:val="00F57D8C"/>
    <w:rsid w:val="00F607B0"/>
    <w:rsid w:val="00F65156"/>
    <w:rsid w:val="00F65ADF"/>
    <w:rsid w:val="00F66F2E"/>
    <w:rsid w:val="00F6734C"/>
    <w:rsid w:val="00F7117B"/>
    <w:rsid w:val="00F722EB"/>
    <w:rsid w:val="00F73DEA"/>
    <w:rsid w:val="00F76054"/>
    <w:rsid w:val="00F76AA7"/>
    <w:rsid w:val="00F76C19"/>
    <w:rsid w:val="00F77CEC"/>
    <w:rsid w:val="00F832DE"/>
    <w:rsid w:val="00F8361E"/>
    <w:rsid w:val="00F8689D"/>
    <w:rsid w:val="00F86A34"/>
    <w:rsid w:val="00F91DB7"/>
    <w:rsid w:val="00F93AA9"/>
    <w:rsid w:val="00F953A8"/>
    <w:rsid w:val="00F9561F"/>
    <w:rsid w:val="00F96832"/>
    <w:rsid w:val="00FA2FFA"/>
    <w:rsid w:val="00FA412B"/>
    <w:rsid w:val="00FA44FE"/>
    <w:rsid w:val="00FA4B18"/>
    <w:rsid w:val="00FC1D08"/>
    <w:rsid w:val="00FC2393"/>
    <w:rsid w:val="00FC32A8"/>
    <w:rsid w:val="00FC3DB7"/>
    <w:rsid w:val="00FC49F9"/>
    <w:rsid w:val="00FC60B6"/>
    <w:rsid w:val="00FC7FE8"/>
    <w:rsid w:val="00FD34E3"/>
    <w:rsid w:val="00FD5D89"/>
    <w:rsid w:val="00FD6C8F"/>
    <w:rsid w:val="00FE2128"/>
    <w:rsid w:val="00FE7802"/>
    <w:rsid w:val="00FF203D"/>
    <w:rsid w:val="00FF2894"/>
    <w:rsid w:val="00FF3193"/>
    <w:rsid w:val="00FF43DB"/>
    <w:rsid w:val="00FF4CB0"/>
    <w:rsid w:val="00FF640A"/>
    <w:rsid w:val="00FF7A8E"/>
    <w:rsid w:val="00FF7AFA"/>
    <w:rsid w:val="0560D4A6"/>
    <w:rsid w:val="064614B7"/>
    <w:rsid w:val="090F47FA"/>
    <w:rsid w:val="0E8F30E2"/>
    <w:rsid w:val="10E599E3"/>
    <w:rsid w:val="11055E3E"/>
    <w:rsid w:val="16C93043"/>
    <w:rsid w:val="1B7619DE"/>
    <w:rsid w:val="1DF8052D"/>
    <w:rsid w:val="24A1EBC5"/>
    <w:rsid w:val="27C790DF"/>
    <w:rsid w:val="2D43548C"/>
    <w:rsid w:val="2F262E38"/>
    <w:rsid w:val="3415A5EA"/>
    <w:rsid w:val="35464715"/>
    <w:rsid w:val="3959072B"/>
    <w:rsid w:val="3C324C16"/>
    <w:rsid w:val="3C675368"/>
    <w:rsid w:val="4278101C"/>
    <w:rsid w:val="48E12245"/>
    <w:rsid w:val="524534EE"/>
    <w:rsid w:val="5A433ABE"/>
    <w:rsid w:val="5DA96699"/>
    <w:rsid w:val="7205ED01"/>
    <w:rsid w:val="77271379"/>
    <w:rsid w:val="791B5294"/>
    <w:rsid w:val="7BCD92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0D968"/>
  <w15:chartTrackingRefBased/>
  <w15:docId w15:val="{86225CA4-05DA-4B7C-A1D8-6736144AA2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672A"/>
    <w:pPr>
      <w:spacing w:before="120" w:after="120"/>
      <w:jc w:val="both"/>
    </w:pPr>
  </w:style>
  <w:style w:type="paragraph" w:styleId="Heading1">
    <w:name w:val="heading 1"/>
    <w:basedOn w:val="Normal"/>
    <w:next w:val="Normal"/>
    <w:link w:val="Heading1Char"/>
    <w:uiPriority w:val="9"/>
    <w:qFormat/>
    <w:rsid w:val="00B46FBF"/>
    <w:pPr>
      <w:keepNext/>
      <w:keepLines/>
      <w:pBdr>
        <w:bottom w:val="single" w:color="auto" w:sz="8" w:space="1"/>
      </w:pBdr>
      <w:spacing w:before="600" w:after="0"/>
      <w:outlineLvl w:val="0"/>
    </w:pPr>
    <w:rPr>
      <w:rFonts w:asciiTheme="majorHAnsi" w:hAnsiTheme="majorHAnsi"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86A8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E7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1F11"/>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21F11"/>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A821AE"/>
    <w:pPr>
      <w:keepNext/>
      <w:keepLines/>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A821AE"/>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211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11E8"/>
  </w:style>
  <w:style w:type="paragraph" w:styleId="Footer">
    <w:name w:val="footer"/>
    <w:basedOn w:val="Normal"/>
    <w:link w:val="FooterChar"/>
    <w:uiPriority w:val="99"/>
    <w:unhideWhenUsed/>
    <w:rsid w:val="004211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11E8"/>
  </w:style>
  <w:style w:type="character" w:styleId="Heading1Char" w:customStyle="1">
    <w:name w:val="Heading 1 Char"/>
    <w:basedOn w:val="DefaultParagraphFont"/>
    <w:link w:val="Heading1"/>
    <w:uiPriority w:val="9"/>
    <w:rsid w:val="00B46FBF"/>
    <w:rPr>
      <w:rFonts w:asciiTheme="majorHAnsi" w:hAnsiTheme="majorHAnsi" w:eastAsiaTheme="majorEastAsia" w:cstheme="majorBidi"/>
      <w:b/>
      <w:color w:val="2E74B5" w:themeColor="accent1" w:themeShade="BF"/>
      <w:sz w:val="32"/>
      <w:szCs w:val="32"/>
    </w:rPr>
  </w:style>
  <w:style w:type="character" w:styleId="Heading2Char" w:customStyle="1">
    <w:name w:val="Heading 2 Char"/>
    <w:basedOn w:val="DefaultParagraphFont"/>
    <w:link w:val="Heading2"/>
    <w:uiPriority w:val="9"/>
    <w:rsid w:val="00C86A86"/>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39"/>
    <w:rsid w:val="00DA04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00FBD"/>
    <w:rPr>
      <w:color w:val="0563C1"/>
      <w:u w:val="single"/>
    </w:rPr>
  </w:style>
  <w:style w:type="character" w:styleId="Heading3Char" w:customStyle="1">
    <w:name w:val="Heading 3 Char"/>
    <w:basedOn w:val="DefaultParagraphFont"/>
    <w:link w:val="Heading3"/>
    <w:uiPriority w:val="9"/>
    <w:rsid w:val="00EF4E7D"/>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link w:val="ListParagraphChar"/>
    <w:uiPriority w:val="34"/>
    <w:qFormat/>
    <w:rsid w:val="006721BA"/>
    <w:pPr>
      <w:numPr>
        <w:numId w:val="2"/>
      </w:numPr>
      <w:spacing w:after="240" w:line="276" w:lineRule="auto"/>
      <w:jc w:val="left"/>
    </w:pPr>
  </w:style>
  <w:style w:type="character" w:styleId="PlaceholderText">
    <w:name w:val="Placeholder Text"/>
    <w:basedOn w:val="DefaultParagraphFont"/>
    <w:uiPriority w:val="99"/>
    <w:semiHidden/>
    <w:rsid w:val="00CD38B6"/>
    <w:rPr>
      <w:color w:val="808080"/>
    </w:rPr>
  </w:style>
  <w:style w:type="character" w:styleId="font71" w:customStyle="1">
    <w:name w:val="font71"/>
    <w:basedOn w:val="DefaultParagraphFont"/>
    <w:rsid w:val="00F45265"/>
    <w:rPr>
      <w:rFonts w:hint="default" w:ascii="Calibri" w:hAnsi="Calibri"/>
      <w:b w:val="0"/>
      <w:bCs w:val="0"/>
      <w:i w:val="0"/>
      <w:iCs w:val="0"/>
      <w:strike w:val="0"/>
      <w:dstrike w:val="0"/>
      <w:color w:val="000000"/>
      <w:sz w:val="24"/>
      <w:szCs w:val="24"/>
      <w:u w:val="none"/>
      <w:effect w:val="none"/>
    </w:rPr>
  </w:style>
  <w:style w:type="character" w:styleId="FollowedHyperlink">
    <w:name w:val="FollowedHyperlink"/>
    <w:basedOn w:val="DefaultParagraphFont"/>
    <w:uiPriority w:val="99"/>
    <w:semiHidden/>
    <w:unhideWhenUsed/>
    <w:rsid w:val="00524A01"/>
    <w:rPr>
      <w:color w:val="954F72" w:themeColor="followedHyperlink"/>
      <w:u w:val="single"/>
    </w:rPr>
  </w:style>
  <w:style w:type="paragraph" w:styleId="NormalWeb">
    <w:name w:val="Normal (Web)"/>
    <w:basedOn w:val="Normal"/>
    <w:uiPriority w:val="99"/>
    <w:unhideWhenUsed/>
    <w:rsid w:val="00D34E23"/>
    <w:pPr>
      <w:spacing w:before="100" w:beforeAutospacing="1" w:after="100" w:afterAutospacing="1" w:line="240" w:lineRule="auto"/>
    </w:pPr>
    <w:rPr>
      <w:rFonts w:ascii="Times New Roman" w:hAnsi="Times New Roman" w:eastAsia="Times New Roman" w:cs="Times New Roman"/>
      <w:sz w:val="24"/>
      <w:szCs w:val="24"/>
      <w:lang w:val="pl-PL" w:eastAsia="pl-PL"/>
    </w:rPr>
  </w:style>
  <w:style w:type="character" w:styleId="Mention">
    <w:name w:val="Mention"/>
    <w:basedOn w:val="DefaultParagraphFont"/>
    <w:uiPriority w:val="99"/>
    <w:semiHidden/>
    <w:unhideWhenUsed/>
    <w:rsid w:val="00D34E23"/>
    <w:rPr>
      <w:color w:val="2B579A"/>
      <w:shd w:val="clear" w:color="auto" w:fill="E6E6E6"/>
    </w:rPr>
  </w:style>
  <w:style w:type="paragraph" w:styleId="BalloonText">
    <w:name w:val="Balloon Text"/>
    <w:basedOn w:val="Normal"/>
    <w:link w:val="BalloonTextChar"/>
    <w:uiPriority w:val="99"/>
    <w:semiHidden/>
    <w:unhideWhenUsed/>
    <w:rsid w:val="003D3E32"/>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D3E32"/>
    <w:rPr>
      <w:rFonts w:ascii="Segoe UI" w:hAnsi="Segoe UI" w:cs="Segoe UI"/>
      <w:sz w:val="18"/>
      <w:szCs w:val="18"/>
    </w:rPr>
  </w:style>
  <w:style w:type="character" w:styleId="UnresolvedMention">
    <w:name w:val="Unresolved Mention"/>
    <w:basedOn w:val="DefaultParagraphFont"/>
    <w:uiPriority w:val="99"/>
    <w:semiHidden/>
    <w:unhideWhenUsed/>
    <w:rsid w:val="00EC7096"/>
    <w:rPr>
      <w:color w:val="808080"/>
      <w:shd w:val="clear" w:color="auto" w:fill="E6E6E6"/>
    </w:rPr>
  </w:style>
  <w:style w:type="paragraph" w:styleId="Revision">
    <w:name w:val="Revision"/>
    <w:hidden/>
    <w:uiPriority w:val="99"/>
    <w:semiHidden/>
    <w:rsid w:val="00427AE9"/>
    <w:pPr>
      <w:spacing w:after="0" w:line="240" w:lineRule="auto"/>
    </w:pPr>
    <w:rPr>
      <w:sz w:val="20"/>
    </w:rPr>
  </w:style>
  <w:style w:type="paragraph" w:styleId="Title">
    <w:name w:val="Title"/>
    <w:basedOn w:val="Normal"/>
    <w:next w:val="Normal"/>
    <w:link w:val="TitleChar"/>
    <w:uiPriority w:val="10"/>
    <w:qFormat/>
    <w:rsid w:val="00E0585F"/>
    <w:pPr>
      <w:spacing w:before="0"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585F"/>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95556F"/>
    <w:pPr>
      <w:spacing w:before="240"/>
      <w:outlineLvl w:val="9"/>
    </w:pPr>
    <w:rPr>
      <w:b w:val="0"/>
    </w:rPr>
  </w:style>
  <w:style w:type="paragraph" w:styleId="TOC1">
    <w:name w:val="toc 1"/>
    <w:basedOn w:val="Normal"/>
    <w:next w:val="Normal"/>
    <w:autoRedefine/>
    <w:uiPriority w:val="39"/>
    <w:unhideWhenUsed/>
    <w:rsid w:val="0095556F"/>
    <w:pPr>
      <w:spacing w:after="100"/>
    </w:pPr>
  </w:style>
  <w:style w:type="paragraph" w:styleId="TOC2">
    <w:name w:val="toc 2"/>
    <w:basedOn w:val="Normal"/>
    <w:next w:val="Normal"/>
    <w:autoRedefine/>
    <w:uiPriority w:val="39"/>
    <w:unhideWhenUsed/>
    <w:rsid w:val="0095556F"/>
    <w:pPr>
      <w:spacing w:after="100"/>
      <w:ind w:left="220"/>
    </w:pPr>
  </w:style>
  <w:style w:type="character" w:styleId="CommentReference">
    <w:name w:val="annotation reference"/>
    <w:basedOn w:val="DefaultParagraphFont"/>
    <w:uiPriority w:val="99"/>
    <w:semiHidden/>
    <w:unhideWhenUsed/>
    <w:rsid w:val="00A71B64"/>
    <w:rPr>
      <w:sz w:val="16"/>
      <w:szCs w:val="16"/>
    </w:rPr>
  </w:style>
  <w:style w:type="paragraph" w:styleId="CommentText">
    <w:name w:val="annotation text"/>
    <w:basedOn w:val="Normal"/>
    <w:link w:val="CommentTextChar"/>
    <w:uiPriority w:val="99"/>
    <w:semiHidden/>
    <w:unhideWhenUsed/>
    <w:rsid w:val="00A71B64"/>
    <w:pPr>
      <w:spacing w:line="240" w:lineRule="auto"/>
    </w:pPr>
    <w:rPr>
      <w:sz w:val="20"/>
      <w:szCs w:val="20"/>
    </w:rPr>
  </w:style>
  <w:style w:type="character" w:styleId="CommentTextChar" w:customStyle="1">
    <w:name w:val="Comment Text Char"/>
    <w:basedOn w:val="DefaultParagraphFont"/>
    <w:link w:val="CommentText"/>
    <w:uiPriority w:val="99"/>
    <w:semiHidden/>
    <w:rsid w:val="00A71B64"/>
    <w:rPr>
      <w:sz w:val="20"/>
      <w:szCs w:val="20"/>
    </w:rPr>
  </w:style>
  <w:style w:type="paragraph" w:styleId="CommentSubject">
    <w:name w:val="annotation subject"/>
    <w:basedOn w:val="CommentText"/>
    <w:next w:val="CommentText"/>
    <w:link w:val="CommentSubjectChar"/>
    <w:uiPriority w:val="99"/>
    <w:semiHidden/>
    <w:unhideWhenUsed/>
    <w:rsid w:val="00A71B64"/>
    <w:rPr>
      <w:b/>
      <w:bCs/>
    </w:rPr>
  </w:style>
  <w:style w:type="character" w:styleId="CommentSubjectChar" w:customStyle="1">
    <w:name w:val="Comment Subject Char"/>
    <w:basedOn w:val="CommentTextChar"/>
    <w:link w:val="CommentSubject"/>
    <w:uiPriority w:val="99"/>
    <w:semiHidden/>
    <w:rsid w:val="00A71B64"/>
    <w:rPr>
      <w:b/>
      <w:bCs/>
      <w:sz w:val="20"/>
      <w:szCs w:val="20"/>
    </w:rPr>
  </w:style>
  <w:style w:type="character" w:styleId="normaltextrun" w:customStyle="1">
    <w:name w:val="normaltextrun"/>
    <w:basedOn w:val="DefaultParagraphFont"/>
    <w:rsid w:val="00AD581C"/>
  </w:style>
  <w:style w:type="character" w:styleId="eop" w:customStyle="1">
    <w:name w:val="eop"/>
    <w:basedOn w:val="DefaultParagraphFont"/>
    <w:rsid w:val="00AD581C"/>
  </w:style>
  <w:style w:type="paragraph" w:styleId="ListinTableLevel1" w:customStyle="1">
    <w:name w:val="List in Table Level 1"/>
    <w:basedOn w:val="ListParagraph"/>
    <w:link w:val="ListinTableLevel1Char"/>
    <w:rsid w:val="00F52BBD"/>
    <w:pPr>
      <w:spacing w:line="240" w:lineRule="auto"/>
      <w:ind w:left="0"/>
    </w:pPr>
    <w:rPr>
      <w:b/>
      <w:bCs/>
      <w:lang w:val="pl-PL" w:eastAsia="pl-PL"/>
    </w:rPr>
  </w:style>
  <w:style w:type="character" w:styleId="ListinTableLevel1Char" w:customStyle="1">
    <w:name w:val="List in Table Level 1 Char"/>
    <w:basedOn w:val="DefaultParagraphFont"/>
    <w:link w:val="ListinTableLevel1"/>
    <w:rsid w:val="00F52BBD"/>
    <w:rPr>
      <w:b/>
      <w:bCs/>
      <w:lang w:val="pl-PL" w:eastAsia="pl-PL"/>
    </w:rPr>
  </w:style>
  <w:style w:type="paragraph" w:styleId="ListinTableLevel2" w:customStyle="1">
    <w:name w:val="List in Table Level 2"/>
    <w:basedOn w:val="ListParagraph"/>
    <w:link w:val="ListinTableLevel2Char"/>
    <w:rsid w:val="00F52BBD"/>
    <w:pPr>
      <w:numPr>
        <w:numId w:val="1"/>
      </w:numPr>
      <w:spacing w:before="0" w:after="0" w:line="360" w:lineRule="atLeast"/>
      <w:textAlignment w:val="center"/>
    </w:pPr>
    <w:rPr>
      <w:rFonts w:ascii="Calibri" w:hAnsi="Calibri" w:eastAsia="Times New Roman" w:cs="Calibri"/>
      <w:lang w:val="pl-PL" w:eastAsia="pl-PL"/>
    </w:rPr>
  </w:style>
  <w:style w:type="character" w:styleId="ListinTableLevel2Char" w:customStyle="1">
    <w:name w:val="List in Table Level 2 Char"/>
    <w:basedOn w:val="DefaultParagraphFont"/>
    <w:link w:val="ListinTableLevel2"/>
    <w:rsid w:val="00F52BBD"/>
    <w:rPr>
      <w:rFonts w:ascii="Calibri" w:hAnsi="Calibri" w:eastAsia="Times New Roman" w:cs="Calibri"/>
      <w:lang w:val="pl-PL" w:eastAsia="pl-PL"/>
    </w:rPr>
  </w:style>
  <w:style w:type="character" w:styleId="ListParagraphChar" w:customStyle="1">
    <w:name w:val="List Paragraph Char"/>
    <w:basedOn w:val="DefaultParagraphFont"/>
    <w:link w:val="ListParagraph"/>
    <w:uiPriority w:val="34"/>
    <w:rsid w:val="006721BA"/>
  </w:style>
  <w:style w:type="character" w:styleId="Heading4Char" w:customStyle="1">
    <w:name w:val="Heading 4 Char"/>
    <w:basedOn w:val="DefaultParagraphFont"/>
    <w:link w:val="Heading4"/>
    <w:uiPriority w:val="9"/>
    <w:rsid w:val="00221F1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221F11"/>
    <w:rPr>
      <w:rFonts w:asciiTheme="majorHAnsi" w:hAnsiTheme="majorHAnsi" w:eastAsiaTheme="majorEastAsia" w:cstheme="majorBidi"/>
      <w:color w:val="2E74B5" w:themeColor="accent1" w:themeShade="BF"/>
    </w:rPr>
  </w:style>
  <w:style w:type="paragraph" w:styleId="BodyText">
    <w:name w:val="Body Text"/>
    <w:basedOn w:val="Normal"/>
    <w:link w:val="BodyTextChar"/>
    <w:uiPriority w:val="99"/>
    <w:unhideWhenUsed/>
    <w:rsid w:val="00221F11"/>
  </w:style>
  <w:style w:type="character" w:styleId="BodyTextChar" w:customStyle="1">
    <w:name w:val="Body Text Char"/>
    <w:basedOn w:val="DefaultParagraphFont"/>
    <w:link w:val="BodyText"/>
    <w:uiPriority w:val="99"/>
    <w:rsid w:val="00221F11"/>
  </w:style>
  <w:style w:type="paragraph" w:styleId="BodyTextIndent">
    <w:name w:val="Body Text Indent"/>
    <w:basedOn w:val="Normal"/>
    <w:link w:val="BodyTextIndentChar"/>
    <w:uiPriority w:val="99"/>
    <w:unhideWhenUsed/>
    <w:rsid w:val="00221F11"/>
    <w:pPr>
      <w:ind w:left="283"/>
    </w:pPr>
  </w:style>
  <w:style w:type="character" w:styleId="BodyTextIndentChar" w:customStyle="1">
    <w:name w:val="Body Text Indent Char"/>
    <w:basedOn w:val="DefaultParagraphFont"/>
    <w:link w:val="BodyTextIndent"/>
    <w:uiPriority w:val="99"/>
    <w:rsid w:val="00221F11"/>
  </w:style>
  <w:style w:type="paragraph" w:styleId="EndnoteText">
    <w:name w:val="endnote text"/>
    <w:basedOn w:val="Normal"/>
    <w:link w:val="EndnoteTextChar"/>
    <w:uiPriority w:val="99"/>
    <w:semiHidden/>
    <w:unhideWhenUsed/>
    <w:rsid w:val="007A06BB"/>
    <w:pPr>
      <w:spacing w:before="0" w:after="0" w:line="240" w:lineRule="auto"/>
    </w:pPr>
    <w:rPr>
      <w:sz w:val="20"/>
      <w:szCs w:val="20"/>
    </w:rPr>
  </w:style>
  <w:style w:type="character" w:styleId="EndnoteTextChar" w:customStyle="1">
    <w:name w:val="Endnote Text Char"/>
    <w:basedOn w:val="DefaultParagraphFont"/>
    <w:link w:val="EndnoteText"/>
    <w:uiPriority w:val="99"/>
    <w:semiHidden/>
    <w:rsid w:val="007A06BB"/>
    <w:rPr>
      <w:sz w:val="20"/>
      <w:szCs w:val="20"/>
    </w:rPr>
  </w:style>
  <w:style w:type="character" w:styleId="EndnoteReference">
    <w:name w:val="endnote reference"/>
    <w:basedOn w:val="DefaultParagraphFont"/>
    <w:uiPriority w:val="99"/>
    <w:semiHidden/>
    <w:unhideWhenUsed/>
    <w:rsid w:val="007A06BB"/>
    <w:rPr>
      <w:vertAlign w:val="superscript"/>
    </w:rPr>
  </w:style>
  <w:style w:type="paragraph" w:styleId="TOC3">
    <w:name w:val="toc 3"/>
    <w:basedOn w:val="Normal"/>
    <w:next w:val="Normal"/>
    <w:autoRedefine/>
    <w:uiPriority w:val="39"/>
    <w:unhideWhenUsed/>
    <w:rsid w:val="00DA2C41"/>
    <w:pPr>
      <w:spacing w:after="100"/>
      <w:ind w:left="440"/>
    </w:pPr>
  </w:style>
  <w:style w:type="character" w:styleId="Heading6Char" w:customStyle="1">
    <w:name w:val="Heading 6 Char"/>
    <w:basedOn w:val="DefaultParagraphFont"/>
    <w:link w:val="Heading6"/>
    <w:uiPriority w:val="9"/>
    <w:rsid w:val="00A821AE"/>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rsid w:val="00A821AE"/>
    <w:rPr>
      <w:rFonts w:asciiTheme="majorHAnsi" w:hAnsiTheme="majorHAnsi" w:eastAsiaTheme="majorEastAsia" w:cstheme="majorBidi"/>
      <w:i/>
      <w:iCs/>
      <w:color w:val="1F4D78" w:themeColor="accent1" w:themeShade="7F"/>
    </w:rPr>
  </w:style>
  <w:style w:type="paragraph" w:styleId="NormalIndent">
    <w:name w:val="Normal Indent"/>
    <w:basedOn w:val="Normal"/>
    <w:uiPriority w:val="99"/>
    <w:unhideWhenUsed/>
    <w:rsid w:val="00A821AE"/>
    <w:pPr>
      <w:ind w:left="720"/>
    </w:pPr>
  </w:style>
  <w:style w:type="paragraph" w:styleId="BodyTextFirstIndent">
    <w:name w:val="Body Text First Indent"/>
    <w:basedOn w:val="BodyText"/>
    <w:link w:val="BodyTextFirstIndentChar"/>
    <w:uiPriority w:val="99"/>
    <w:unhideWhenUsed/>
    <w:rsid w:val="00A821AE"/>
    <w:pPr>
      <w:ind w:firstLine="360"/>
    </w:pPr>
  </w:style>
  <w:style w:type="character" w:styleId="BodyTextFirstIndentChar" w:customStyle="1">
    <w:name w:val="Body Text First Indent Char"/>
    <w:basedOn w:val="BodyTextChar"/>
    <w:link w:val="BodyTextFirstIndent"/>
    <w:uiPriority w:val="99"/>
    <w:rsid w:val="00A821AE"/>
  </w:style>
  <w:style w:type="paragraph" w:styleId="BodyTextFirstIndent2">
    <w:name w:val="Body Text First Indent 2"/>
    <w:basedOn w:val="BodyTextIndent"/>
    <w:link w:val="BodyTextFirstIndent2Char"/>
    <w:uiPriority w:val="99"/>
    <w:unhideWhenUsed/>
    <w:rsid w:val="00A821AE"/>
    <w:pPr>
      <w:ind w:left="360" w:firstLine="360"/>
    </w:pPr>
  </w:style>
  <w:style w:type="character" w:styleId="BodyTextFirstIndent2Char" w:customStyle="1">
    <w:name w:val="Body Text First Indent 2 Char"/>
    <w:basedOn w:val="BodyTextIndentChar"/>
    <w:link w:val="BodyTextFirstIndent2"/>
    <w:uiPriority w:val="99"/>
    <w:rsid w:val="00A821AE"/>
  </w:style>
  <w:style w:type="character" w:styleId="SubtleReference">
    <w:name w:val="Subtle Reference"/>
    <w:uiPriority w:val="31"/>
    <w:qFormat/>
    <w:rsid w:val="00F8689D"/>
    <w:rPr>
      <w:smallCaps/>
      <w:color w:val="5A5A5A" w:themeColor="text1" w:themeTint="A5"/>
      <w:bdr w:val="none" w:color="auto" w:sz="0" w:space="0"/>
    </w:rPr>
  </w:style>
  <w:style w:type="character" w:styleId="IntenseReference">
    <w:name w:val="Intense Reference"/>
    <w:basedOn w:val="DefaultParagraphFont"/>
    <w:uiPriority w:val="32"/>
    <w:qFormat/>
    <w:rsid w:val="00F8689D"/>
    <w:rPr>
      <w:b/>
      <w:bCs/>
      <w:smallCaps/>
      <w:color w:val="5B9BD5" w:themeColor="accent1"/>
      <w:spacing w:val="5"/>
    </w:rPr>
  </w:style>
  <w:style w:type="paragraph" w:styleId="Quote">
    <w:name w:val="Quote"/>
    <w:basedOn w:val="Normal"/>
    <w:next w:val="Normal"/>
    <w:link w:val="QuoteChar"/>
    <w:uiPriority w:val="29"/>
    <w:qFormat/>
    <w:rsid w:val="00244D94"/>
    <w:pPr>
      <w:jc w:val="left"/>
    </w:pPr>
    <w:rPr>
      <w:bCs/>
      <w:color w:val="FF0000"/>
    </w:rPr>
  </w:style>
  <w:style w:type="character" w:styleId="QuoteChar" w:customStyle="1">
    <w:name w:val="Quote Char"/>
    <w:basedOn w:val="DefaultParagraphFont"/>
    <w:link w:val="Quote"/>
    <w:uiPriority w:val="29"/>
    <w:rsid w:val="00244D94"/>
    <w:rPr>
      <w:bCs/>
      <w:color w:val="FF0000"/>
    </w:rPr>
  </w:style>
  <w:style w:type="character" w:styleId="Emphasis">
    <w:name w:val="Emphasis"/>
    <w:basedOn w:val="DefaultParagraphFont"/>
    <w:uiPriority w:val="20"/>
    <w:qFormat/>
    <w:rsid w:val="00610C88"/>
    <w:rPr>
      <w:i/>
      <w:iCs/>
    </w:rPr>
  </w:style>
  <w:style w:type="paragraph" w:styleId="IntenseQuote">
    <w:name w:val="Intense Quote"/>
    <w:basedOn w:val="Normal"/>
    <w:next w:val="Normal"/>
    <w:link w:val="IntenseQuoteChar"/>
    <w:uiPriority w:val="30"/>
    <w:qFormat/>
    <w:rsid w:val="0074039B"/>
    <w:pPr>
      <w:spacing w:before="360" w:after="360"/>
      <w:ind w:right="27"/>
      <w:jc w:val="left"/>
    </w:pPr>
    <w:rPr>
      <w:b/>
      <w:bCs/>
      <w:i/>
      <w:iCs/>
    </w:rPr>
  </w:style>
  <w:style w:type="character" w:styleId="IntenseQuoteChar" w:customStyle="1">
    <w:name w:val="Intense Quote Char"/>
    <w:basedOn w:val="DefaultParagraphFont"/>
    <w:link w:val="IntenseQuote"/>
    <w:uiPriority w:val="30"/>
    <w:rsid w:val="0074039B"/>
    <w:rPr>
      <w:b/>
      <w:bCs/>
      <w:i/>
      <w:iCs/>
    </w:rPr>
  </w:style>
  <w:style w:type="paragraph" w:styleId="Code" w:customStyle="1">
    <w:name w:val="Code"/>
    <w:basedOn w:val="Normal"/>
    <w:link w:val="CodeZnak"/>
    <w:qFormat/>
    <w:rsid w:val="000A3144"/>
    <w:pPr>
      <w:pBdr>
        <w:top w:val="dotted" w:color="0070C0" w:sz="4" w:space="1"/>
        <w:left w:val="single" w:color="0070C0" w:sz="24" w:space="5"/>
        <w:bottom w:val="dotted" w:color="0070C0" w:sz="4" w:space="1"/>
        <w:right w:val="dotted" w:color="0070C0" w:sz="4" w:space="4"/>
      </w:pBdr>
      <w:spacing w:line="276" w:lineRule="auto"/>
      <w:ind w:left="284"/>
      <w:jc w:val="left"/>
    </w:pPr>
    <w:rPr>
      <w:rFonts w:ascii="Consolas" w:hAnsi="Consolas"/>
      <w:sz w:val="20"/>
      <w:szCs w:val="20"/>
    </w:rPr>
  </w:style>
  <w:style w:type="character" w:styleId="Strong">
    <w:name w:val="Strong"/>
    <w:basedOn w:val="DefaultParagraphFont"/>
    <w:uiPriority w:val="22"/>
    <w:qFormat/>
    <w:rsid w:val="00933DC2"/>
    <w:rPr>
      <w:b/>
      <w:bCs/>
    </w:rPr>
  </w:style>
  <w:style w:type="character" w:styleId="CodeZnak" w:customStyle="1">
    <w:name w:val="Code Znak"/>
    <w:basedOn w:val="DefaultParagraphFont"/>
    <w:link w:val="Code"/>
    <w:rsid w:val="000A3144"/>
    <w:rPr>
      <w:rFonts w:ascii="Consolas" w:hAnsi="Consolas"/>
      <w:sz w:val="20"/>
      <w:szCs w:val="20"/>
    </w:rPr>
  </w:style>
  <w:style w:type="character" w:styleId="mx-2" w:customStyle="1">
    <w:name w:val="mx-2"/>
    <w:basedOn w:val="DefaultParagraphFont"/>
    <w:rsid w:val="00933DC2"/>
  </w:style>
  <w:style w:type="paragraph" w:styleId="HTMLPreformatted">
    <w:name w:val="HTML Preformatted"/>
    <w:basedOn w:val="Normal"/>
    <w:link w:val="HTMLPreformattedChar"/>
    <w:uiPriority w:val="99"/>
    <w:semiHidden/>
    <w:unhideWhenUsed/>
    <w:rsid w:val="0093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eastAsia="Times New Roman" w:cs="Courier New"/>
      <w:sz w:val="20"/>
      <w:szCs w:val="20"/>
      <w:lang w:val="pl-PL" w:eastAsia="pl-PL"/>
    </w:rPr>
  </w:style>
  <w:style w:type="character" w:styleId="HTMLPreformattedChar" w:customStyle="1">
    <w:name w:val="HTML Preformatted Char"/>
    <w:basedOn w:val="DefaultParagraphFont"/>
    <w:link w:val="HTMLPreformatted"/>
    <w:uiPriority w:val="99"/>
    <w:semiHidden/>
    <w:rsid w:val="00933DC2"/>
    <w:rPr>
      <w:rFonts w:ascii="Courier New" w:hAnsi="Courier New" w:eastAsia="Times New Roman" w:cs="Courier New"/>
      <w:sz w:val="20"/>
      <w:szCs w:val="20"/>
      <w:lang w:val="pl-PL" w:eastAsia="pl-PL"/>
    </w:rPr>
  </w:style>
  <w:style w:type="character" w:styleId="HTMLCode">
    <w:name w:val="HTML Code"/>
    <w:basedOn w:val="DefaultParagraphFont"/>
    <w:uiPriority w:val="99"/>
    <w:semiHidden/>
    <w:unhideWhenUsed/>
    <w:rsid w:val="00933DC2"/>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723">
      <w:bodyDiv w:val="1"/>
      <w:marLeft w:val="0"/>
      <w:marRight w:val="0"/>
      <w:marTop w:val="0"/>
      <w:marBottom w:val="0"/>
      <w:divBdr>
        <w:top w:val="none" w:sz="0" w:space="0" w:color="auto"/>
        <w:left w:val="none" w:sz="0" w:space="0" w:color="auto"/>
        <w:bottom w:val="none" w:sz="0" w:space="0" w:color="auto"/>
        <w:right w:val="none" w:sz="0" w:space="0" w:color="auto"/>
      </w:divBdr>
    </w:div>
    <w:div w:id="4551427">
      <w:bodyDiv w:val="1"/>
      <w:marLeft w:val="0"/>
      <w:marRight w:val="0"/>
      <w:marTop w:val="0"/>
      <w:marBottom w:val="0"/>
      <w:divBdr>
        <w:top w:val="none" w:sz="0" w:space="0" w:color="auto"/>
        <w:left w:val="none" w:sz="0" w:space="0" w:color="auto"/>
        <w:bottom w:val="none" w:sz="0" w:space="0" w:color="auto"/>
        <w:right w:val="none" w:sz="0" w:space="0" w:color="auto"/>
      </w:divBdr>
    </w:div>
    <w:div w:id="13390211">
      <w:bodyDiv w:val="1"/>
      <w:marLeft w:val="0"/>
      <w:marRight w:val="0"/>
      <w:marTop w:val="0"/>
      <w:marBottom w:val="0"/>
      <w:divBdr>
        <w:top w:val="none" w:sz="0" w:space="0" w:color="auto"/>
        <w:left w:val="none" w:sz="0" w:space="0" w:color="auto"/>
        <w:bottom w:val="none" w:sz="0" w:space="0" w:color="auto"/>
        <w:right w:val="none" w:sz="0" w:space="0" w:color="auto"/>
      </w:divBdr>
      <w:divsChild>
        <w:div w:id="267736570">
          <w:marLeft w:val="0"/>
          <w:marRight w:val="0"/>
          <w:marTop w:val="0"/>
          <w:marBottom w:val="0"/>
          <w:divBdr>
            <w:top w:val="none" w:sz="0" w:space="0" w:color="auto"/>
            <w:left w:val="none" w:sz="0" w:space="0" w:color="auto"/>
            <w:bottom w:val="none" w:sz="0" w:space="0" w:color="auto"/>
            <w:right w:val="none" w:sz="0" w:space="0" w:color="auto"/>
          </w:divBdr>
        </w:div>
        <w:div w:id="1799764075">
          <w:marLeft w:val="0"/>
          <w:marRight w:val="0"/>
          <w:marTop w:val="0"/>
          <w:marBottom w:val="0"/>
          <w:divBdr>
            <w:top w:val="none" w:sz="0" w:space="0" w:color="auto"/>
            <w:left w:val="none" w:sz="0" w:space="0" w:color="auto"/>
            <w:bottom w:val="none" w:sz="0" w:space="0" w:color="auto"/>
            <w:right w:val="none" w:sz="0" w:space="0" w:color="auto"/>
          </w:divBdr>
        </w:div>
      </w:divsChild>
    </w:div>
    <w:div w:id="17005492">
      <w:bodyDiv w:val="1"/>
      <w:marLeft w:val="0"/>
      <w:marRight w:val="0"/>
      <w:marTop w:val="0"/>
      <w:marBottom w:val="0"/>
      <w:divBdr>
        <w:top w:val="none" w:sz="0" w:space="0" w:color="auto"/>
        <w:left w:val="none" w:sz="0" w:space="0" w:color="auto"/>
        <w:bottom w:val="none" w:sz="0" w:space="0" w:color="auto"/>
        <w:right w:val="none" w:sz="0" w:space="0" w:color="auto"/>
      </w:divBdr>
      <w:divsChild>
        <w:div w:id="729305943">
          <w:marLeft w:val="0"/>
          <w:marRight w:val="0"/>
          <w:marTop w:val="0"/>
          <w:marBottom w:val="60"/>
          <w:divBdr>
            <w:top w:val="none" w:sz="0" w:space="0" w:color="auto"/>
            <w:left w:val="none" w:sz="0" w:space="0" w:color="auto"/>
            <w:bottom w:val="none" w:sz="0" w:space="0" w:color="auto"/>
            <w:right w:val="none" w:sz="0" w:space="0" w:color="auto"/>
          </w:divBdr>
        </w:div>
      </w:divsChild>
    </w:div>
    <w:div w:id="19862629">
      <w:bodyDiv w:val="1"/>
      <w:marLeft w:val="0"/>
      <w:marRight w:val="0"/>
      <w:marTop w:val="0"/>
      <w:marBottom w:val="0"/>
      <w:divBdr>
        <w:top w:val="none" w:sz="0" w:space="0" w:color="auto"/>
        <w:left w:val="none" w:sz="0" w:space="0" w:color="auto"/>
        <w:bottom w:val="none" w:sz="0" w:space="0" w:color="auto"/>
        <w:right w:val="none" w:sz="0" w:space="0" w:color="auto"/>
      </w:divBdr>
    </w:div>
    <w:div w:id="24142656">
      <w:bodyDiv w:val="1"/>
      <w:marLeft w:val="0"/>
      <w:marRight w:val="0"/>
      <w:marTop w:val="0"/>
      <w:marBottom w:val="0"/>
      <w:divBdr>
        <w:top w:val="none" w:sz="0" w:space="0" w:color="auto"/>
        <w:left w:val="none" w:sz="0" w:space="0" w:color="auto"/>
        <w:bottom w:val="none" w:sz="0" w:space="0" w:color="auto"/>
        <w:right w:val="none" w:sz="0" w:space="0" w:color="auto"/>
      </w:divBdr>
    </w:div>
    <w:div w:id="41684056">
      <w:bodyDiv w:val="1"/>
      <w:marLeft w:val="0"/>
      <w:marRight w:val="0"/>
      <w:marTop w:val="0"/>
      <w:marBottom w:val="0"/>
      <w:divBdr>
        <w:top w:val="none" w:sz="0" w:space="0" w:color="auto"/>
        <w:left w:val="none" w:sz="0" w:space="0" w:color="auto"/>
        <w:bottom w:val="none" w:sz="0" w:space="0" w:color="auto"/>
        <w:right w:val="none" w:sz="0" w:space="0" w:color="auto"/>
      </w:divBdr>
    </w:div>
    <w:div w:id="46757641">
      <w:bodyDiv w:val="1"/>
      <w:marLeft w:val="0"/>
      <w:marRight w:val="0"/>
      <w:marTop w:val="0"/>
      <w:marBottom w:val="0"/>
      <w:divBdr>
        <w:top w:val="none" w:sz="0" w:space="0" w:color="auto"/>
        <w:left w:val="none" w:sz="0" w:space="0" w:color="auto"/>
        <w:bottom w:val="none" w:sz="0" w:space="0" w:color="auto"/>
        <w:right w:val="none" w:sz="0" w:space="0" w:color="auto"/>
      </w:divBdr>
    </w:div>
    <w:div w:id="58215265">
      <w:bodyDiv w:val="1"/>
      <w:marLeft w:val="0"/>
      <w:marRight w:val="0"/>
      <w:marTop w:val="0"/>
      <w:marBottom w:val="0"/>
      <w:divBdr>
        <w:top w:val="none" w:sz="0" w:space="0" w:color="auto"/>
        <w:left w:val="none" w:sz="0" w:space="0" w:color="auto"/>
        <w:bottom w:val="none" w:sz="0" w:space="0" w:color="auto"/>
        <w:right w:val="none" w:sz="0" w:space="0" w:color="auto"/>
      </w:divBdr>
    </w:div>
    <w:div w:id="73939264">
      <w:bodyDiv w:val="1"/>
      <w:marLeft w:val="0"/>
      <w:marRight w:val="0"/>
      <w:marTop w:val="0"/>
      <w:marBottom w:val="0"/>
      <w:divBdr>
        <w:top w:val="none" w:sz="0" w:space="0" w:color="auto"/>
        <w:left w:val="none" w:sz="0" w:space="0" w:color="auto"/>
        <w:bottom w:val="none" w:sz="0" w:space="0" w:color="auto"/>
        <w:right w:val="none" w:sz="0" w:space="0" w:color="auto"/>
      </w:divBdr>
    </w:div>
    <w:div w:id="74868092">
      <w:bodyDiv w:val="1"/>
      <w:marLeft w:val="0"/>
      <w:marRight w:val="0"/>
      <w:marTop w:val="0"/>
      <w:marBottom w:val="0"/>
      <w:divBdr>
        <w:top w:val="none" w:sz="0" w:space="0" w:color="auto"/>
        <w:left w:val="none" w:sz="0" w:space="0" w:color="auto"/>
        <w:bottom w:val="none" w:sz="0" w:space="0" w:color="auto"/>
        <w:right w:val="none" w:sz="0" w:space="0" w:color="auto"/>
      </w:divBdr>
    </w:div>
    <w:div w:id="77021717">
      <w:bodyDiv w:val="1"/>
      <w:marLeft w:val="0"/>
      <w:marRight w:val="0"/>
      <w:marTop w:val="0"/>
      <w:marBottom w:val="0"/>
      <w:divBdr>
        <w:top w:val="none" w:sz="0" w:space="0" w:color="auto"/>
        <w:left w:val="none" w:sz="0" w:space="0" w:color="auto"/>
        <w:bottom w:val="none" w:sz="0" w:space="0" w:color="auto"/>
        <w:right w:val="none" w:sz="0" w:space="0" w:color="auto"/>
      </w:divBdr>
    </w:div>
    <w:div w:id="92629009">
      <w:bodyDiv w:val="1"/>
      <w:marLeft w:val="0"/>
      <w:marRight w:val="0"/>
      <w:marTop w:val="0"/>
      <w:marBottom w:val="0"/>
      <w:divBdr>
        <w:top w:val="none" w:sz="0" w:space="0" w:color="auto"/>
        <w:left w:val="none" w:sz="0" w:space="0" w:color="auto"/>
        <w:bottom w:val="none" w:sz="0" w:space="0" w:color="auto"/>
        <w:right w:val="none" w:sz="0" w:space="0" w:color="auto"/>
      </w:divBdr>
    </w:div>
    <w:div w:id="145780863">
      <w:bodyDiv w:val="1"/>
      <w:marLeft w:val="0"/>
      <w:marRight w:val="0"/>
      <w:marTop w:val="0"/>
      <w:marBottom w:val="0"/>
      <w:divBdr>
        <w:top w:val="none" w:sz="0" w:space="0" w:color="auto"/>
        <w:left w:val="none" w:sz="0" w:space="0" w:color="auto"/>
        <w:bottom w:val="none" w:sz="0" w:space="0" w:color="auto"/>
        <w:right w:val="none" w:sz="0" w:space="0" w:color="auto"/>
      </w:divBdr>
    </w:div>
    <w:div w:id="154030920">
      <w:bodyDiv w:val="1"/>
      <w:marLeft w:val="0"/>
      <w:marRight w:val="0"/>
      <w:marTop w:val="0"/>
      <w:marBottom w:val="0"/>
      <w:divBdr>
        <w:top w:val="none" w:sz="0" w:space="0" w:color="auto"/>
        <w:left w:val="none" w:sz="0" w:space="0" w:color="auto"/>
        <w:bottom w:val="none" w:sz="0" w:space="0" w:color="auto"/>
        <w:right w:val="none" w:sz="0" w:space="0" w:color="auto"/>
      </w:divBdr>
    </w:div>
    <w:div w:id="156070046">
      <w:bodyDiv w:val="1"/>
      <w:marLeft w:val="0"/>
      <w:marRight w:val="0"/>
      <w:marTop w:val="0"/>
      <w:marBottom w:val="0"/>
      <w:divBdr>
        <w:top w:val="none" w:sz="0" w:space="0" w:color="auto"/>
        <w:left w:val="none" w:sz="0" w:space="0" w:color="auto"/>
        <w:bottom w:val="none" w:sz="0" w:space="0" w:color="auto"/>
        <w:right w:val="none" w:sz="0" w:space="0" w:color="auto"/>
      </w:divBdr>
    </w:div>
    <w:div w:id="167185359">
      <w:bodyDiv w:val="1"/>
      <w:marLeft w:val="0"/>
      <w:marRight w:val="0"/>
      <w:marTop w:val="0"/>
      <w:marBottom w:val="0"/>
      <w:divBdr>
        <w:top w:val="none" w:sz="0" w:space="0" w:color="auto"/>
        <w:left w:val="none" w:sz="0" w:space="0" w:color="auto"/>
        <w:bottom w:val="none" w:sz="0" w:space="0" w:color="auto"/>
        <w:right w:val="none" w:sz="0" w:space="0" w:color="auto"/>
      </w:divBdr>
    </w:div>
    <w:div w:id="208807353">
      <w:bodyDiv w:val="1"/>
      <w:marLeft w:val="0"/>
      <w:marRight w:val="0"/>
      <w:marTop w:val="0"/>
      <w:marBottom w:val="0"/>
      <w:divBdr>
        <w:top w:val="none" w:sz="0" w:space="0" w:color="auto"/>
        <w:left w:val="none" w:sz="0" w:space="0" w:color="auto"/>
        <w:bottom w:val="none" w:sz="0" w:space="0" w:color="auto"/>
        <w:right w:val="none" w:sz="0" w:space="0" w:color="auto"/>
      </w:divBdr>
    </w:div>
    <w:div w:id="211426000">
      <w:bodyDiv w:val="1"/>
      <w:marLeft w:val="0"/>
      <w:marRight w:val="0"/>
      <w:marTop w:val="0"/>
      <w:marBottom w:val="0"/>
      <w:divBdr>
        <w:top w:val="none" w:sz="0" w:space="0" w:color="auto"/>
        <w:left w:val="none" w:sz="0" w:space="0" w:color="auto"/>
        <w:bottom w:val="none" w:sz="0" w:space="0" w:color="auto"/>
        <w:right w:val="none" w:sz="0" w:space="0" w:color="auto"/>
      </w:divBdr>
    </w:div>
    <w:div w:id="214197153">
      <w:bodyDiv w:val="1"/>
      <w:marLeft w:val="0"/>
      <w:marRight w:val="0"/>
      <w:marTop w:val="0"/>
      <w:marBottom w:val="0"/>
      <w:divBdr>
        <w:top w:val="none" w:sz="0" w:space="0" w:color="auto"/>
        <w:left w:val="none" w:sz="0" w:space="0" w:color="auto"/>
        <w:bottom w:val="none" w:sz="0" w:space="0" w:color="auto"/>
        <w:right w:val="none" w:sz="0" w:space="0" w:color="auto"/>
      </w:divBdr>
    </w:div>
    <w:div w:id="266739775">
      <w:bodyDiv w:val="1"/>
      <w:marLeft w:val="0"/>
      <w:marRight w:val="0"/>
      <w:marTop w:val="0"/>
      <w:marBottom w:val="0"/>
      <w:divBdr>
        <w:top w:val="none" w:sz="0" w:space="0" w:color="auto"/>
        <w:left w:val="none" w:sz="0" w:space="0" w:color="auto"/>
        <w:bottom w:val="none" w:sz="0" w:space="0" w:color="auto"/>
        <w:right w:val="none" w:sz="0" w:space="0" w:color="auto"/>
      </w:divBdr>
    </w:div>
    <w:div w:id="271476662">
      <w:bodyDiv w:val="1"/>
      <w:marLeft w:val="0"/>
      <w:marRight w:val="0"/>
      <w:marTop w:val="0"/>
      <w:marBottom w:val="0"/>
      <w:divBdr>
        <w:top w:val="none" w:sz="0" w:space="0" w:color="auto"/>
        <w:left w:val="none" w:sz="0" w:space="0" w:color="auto"/>
        <w:bottom w:val="none" w:sz="0" w:space="0" w:color="auto"/>
        <w:right w:val="none" w:sz="0" w:space="0" w:color="auto"/>
      </w:divBdr>
    </w:div>
    <w:div w:id="279261410">
      <w:bodyDiv w:val="1"/>
      <w:marLeft w:val="0"/>
      <w:marRight w:val="0"/>
      <w:marTop w:val="0"/>
      <w:marBottom w:val="0"/>
      <w:divBdr>
        <w:top w:val="none" w:sz="0" w:space="0" w:color="auto"/>
        <w:left w:val="none" w:sz="0" w:space="0" w:color="auto"/>
        <w:bottom w:val="none" w:sz="0" w:space="0" w:color="auto"/>
        <w:right w:val="none" w:sz="0" w:space="0" w:color="auto"/>
      </w:divBdr>
    </w:div>
    <w:div w:id="286277439">
      <w:bodyDiv w:val="1"/>
      <w:marLeft w:val="0"/>
      <w:marRight w:val="0"/>
      <w:marTop w:val="0"/>
      <w:marBottom w:val="0"/>
      <w:divBdr>
        <w:top w:val="none" w:sz="0" w:space="0" w:color="auto"/>
        <w:left w:val="none" w:sz="0" w:space="0" w:color="auto"/>
        <w:bottom w:val="none" w:sz="0" w:space="0" w:color="auto"/>
        <w:right w:val="none" w:sz="0" w:space="0" w:color="auto"/>
      </w:divBdr>
    </w:div>
    <w:div w:id="293489297">
      <w:bodyDiv w:val="1"/>
      <w:marLeft w:val="0"/>
      <w:marRight w:val="0"/>
      <w:marTop w:val="0"/>
      <w:marBottom w:val="0"/>
      <w:divBdr>
        <w:top w:val="none" w:sz="0" w:space="0" w:color="auto"/>
        <w:left w:val="none" w:sz="0" w:space="0" w:color="auto"/>
        <w:bottom w:val="none" w:sz="0" w:space="0" w:color="auto"/>
        <w:right w:val="none" w:sz="0" w:space="0" w:color="auto"/>
      </w:divBdr>
    </w:div>
    <w:div w:id="297994334">
      <w:bodyDiv w:val="1"/>
      <w:marLeft w:val="0"/>
      <w:marRight w:val="0"/>
      <w:marTop w:val="0"/>
      <w:marBottom w:val="0"/>
      <w:divBdr>
        <w:top w:val="none" w:sz="0" w:space="0" w:color="auto"/>
        <w:left w:val="none" w:sz="0" w:space="0" w:color="auto"/>
        <w:bottom w:val="none" w:sz="0" w:space="0" w:color="auto"/>
        <w:right w:val="none" w:sz="0" w:space="0" w:color="auto"/>
      </w:divBdr>
    </w:div>
    <w:div w:id="303391965">
      <w:bodyDiv w:val="1"/>
      <w:marLeft w:val="0"/>
      <w:marRight w:val="0"/>
      <w:marTop w:val="0"/>
      <w:marBottom w:val="0"/>
      <w:divBdr>
        <w:top w:val="none" w:sz="0" w:space="0" w:color="auto"/>
        <w:left w:val="none" w:sz="0" w:space="0" w:color="auto"/>
        <w:bottom w:val="none" w:sz="0" w:space="0" w:color="auto"/>
        <w:right w:val="none" w:sz="0" w:space="0" w:color="auto"/>
      </w:divBdr>
    </w:div>
    <w:div w:id="326324388">
      <w:bodyDiv w:val="1"/>
      <w:marLeft w:val="0"/>
      <w:marRight w:val="0"/>
      <w:marTop w:val="0"/>
      <w:marBottom w:val="0"/>
      <w:divBdr>
        <w:top w:val="none" w:sz="0" w:space="0" w:color="auto"/>
        <w:left w:val="none" w:sz="0" w:space="0" w:color="auto"/>
        <w:bottom w:val="none" w:sz="0" w:space="0" w:color="auto"/>
        <w:right w:val="none" w:sz="0" w:space="0" w:color="auto"/>
      </w:divBdr>
    </w:div>
    <w:div w:id="333655443">
      <w:bodyDiv w:val="1"/>
      <w:marLeft w:val="0"/>
      <w:marRight w:val="0"/>
      <w:marTop w:val="0"/>
      <w:marBottom w:val="0"/>
      <w:divBdr>
        <w:top w:val="none" w:sz="0" w:space="0" w:color="auto"/>
        <w:left w:val="none" w:sz="0" w:space="0" w:color="auto"/>
        <w:bottom w:val="none" w:sz="0" w:space="0" w:color="auto"/>
        <w:right w:val="none" w:sz="0" w:space="0" w:color="auto"/>
      </w:divBdr>
    </w:div>
    <w:div w:id="343826596">
      <w:bodyDiv w:val="1"/>
      <w:marLeft w:val="0"/>
      <w:marRight w:val="0"/>
      <w:marTop w:val="0"/>
      <w:marBottom w:val="0"/>
      <w:divBdr>
        <w:top w:val="none" w:sz="0" w:space="0" w:color="auto"/>
        <w:left w:val="none" w:sz="0" w:space="0" w:color="auto"/>
        <w:bottom w:val="none" w:sz="0" w:space="0" w:color="auto"/>
        <w:right w:val="none" w:sz="0" w:space="0" w:color="auto"/>
      </w:divBdr>
    </w:div>
    <w:div w:id="345525378">
      <w:bodyDiv w:val="1"/>
      <w:marLeft w:val="0"/>
      <w:marRight w:val="0"/>
      <w:marTop w:val="0"/>
      <w:marBottom w:val="0"/>
      <w:divBdr>
        <w:top w:val="none" w:sz="0" w:space="0" w:color="auto"/>
        <w:left w:val="none" w:sz="0" w:space="0" w:color="auto"/>
        <w:bottom w:val="none" w:sz="0" w:space="0" w:color="auto"/>
        <w:right w:val="none" w:sz="0" w:space="0" w:color="auto"/>
      </w:divBdr>
    </w:div>
    <w:div w:id="361564549">
      <w:bodyDiv w:val="1"/>
      <w:marLeft w:val="0"/>
      <w:marRight w:val="0"/>
      <w:marTop w:val="0"/>
      <w:marBottom w:val="0"/>
      <w:divBdr>
        <w:top w:val="none" w:sz="0" w:space="0" w:color="auto"/>
        <w:left w:val="none" w:sz="0" w:space="0" w:color="auto"/>
        <w:bottom w:val="none" w:sz="0" w:space="0" w:color="auto"/>
        <w:right w:val="none" w:sz="0" w:space="0" w:color="auto"/>
      </w:divBdr>
    </w:div>
    <w:div w:id="368720298">
      <w:bodyDiv w:val="1"/>
      <w:marLeft w:val="0"/>
      <w:marRight w:val="0"/>
      <w:marTop w:val="0"/>
      <w:marBottom w:val="0"/>
      <w:divBdr>
        <w:top w:val="none" w:sz="0" w:space="0" w:color="auto"/>
        <w:left w:val="none" w:sz="0" w:space="0" w:color="auto"/>
        <w:bottom w:val="none" w:sz="0" w:space="0" w:color="auto"/>
        <w:right w:val="none" w:sz="0" w:space="0" w:color="auto"/>
      </w:divBdr>
    </w:div>
    <w:div w:id="383527951">
      <w:bodyDiv w:val="1"/>
      <w:marLeft w:val="0"/>
      <w:marRight w:val="0"/>
      <w:marTop w:val="0"/>
      <w:marBottom w:val="0"/>
      <w:divBdr>
        <w:top w:val="none" w:sz="0" w:space="0" w:color="auto"/>
        <w:left w:val="none" w:sz="0" w:space="0" w:color="auto"/>
        <w:bottom w:val="none" w:sz="0" w:space="0" w:color="auto"/>
        <w:right w:val="none" w:sz="0" w:space="0" w:color="auto"/>
      </w:divBdr>
    </w:div>
    <w:div w:id="383871970">
      <w:bodyDiv w:val="1"/>
      <w:marLeft w:val="0"/>
      <w:marRight w:val="0"/>
      <w:marTop w:val="0"/>
      <w:marBottom w:val="0"/>
      <w:divBdr>
        <w:top w:val="none" w:sz="0" w:space="0" w:color="auto"/>
        <w:left w:val="none" w:sz="0" w:space="0" w:color="auto"/>
        <w:bottom w:val="none" w:sz="0" w:space="0" w:color="auto"/>
        <w:right w:val="none" w:sz="0" w:space="0" w:color="auto"/>
      </w:divBdr>
    </w:div>
    <w:div w:id="394621131">
      <w:bodyDiv w:val="1"/>
      <w:marLeft w:val="0"/>
      <w:marRight w:val="0"/>
      <w:marTop w:val="0"/>
      <w:marBottom w:val="0"/>
      <w:divBdr>
        <w:top w:val="none" w:sz="0" w:space="0" w:color="auto"/>
        <w:left w:val="none" w:sz="0" w:space="0" w:color="auto"/>
        <w:bottom w:val="none" w:sz="0" w:space="0" w:color="auto"/>
        <w:right w:val="none" w:sz="0" w:space="0" w:color="auto"/>
      </w:divBdr>
    </w:div>
    <w:div w:id="423578476">
      <w:bodyDiv w:val="1"/>
      <w:marLeft w:val="0"/>
      <w:marRight w:val="0"/>
      <w:marTop w:val="0"/>
      <w:marBottom w:val="0"/>
      <w:divBdr>
        <w:top w:val="none" w:sz="0" w:space="0" w:color="auto"/>
        <w:left w:val="none" w:sz="0" w:space="0" w:color="auto"/>
        <w:bottom w:val="none" w:sz="0" w:space="0" w:color="auto"/>
        <w:right w:val="none" w:sz="0" w:space="0" w:color="auto"/>
      </w:divBdr>
    </w:div>
    <w:div w:id="425879907">
      <w:bodyDiv w:val="1"/>
      <w:marLeft w:val="0"/>
      <w:marRight w:val="0"/>
      <w:marTop w:val="0"/>
      <w:marBottom w:val="0"/>
      <w:divBdr>
        <w:top w:val="none" w:sz="0" w:space="0" w:color="auto"/>
        <w:left w:val="none" w:sz="0" w:space="0" w:color="auto"/>
        <w:bottom w:val="none" w:sz="0" w:space="0" w:color="auto"/>
        <w:right w:val="none" w:sz="0" w:space="0" w:color="auto"/>
      </w:divBdr>
    </w:div>
    <w:div w:id="439766427">
      <w:bodyDiv w:val="1"/>
      <w:marLeft w:val="0"/>
      <w:marRight w:val="0"/>
      <w:marTop w:val="0"/>
      <w:marBottom w:val="0"/>
      <w:divBdr>
        <w:top w:val="none" w:sz="0" w:space="0" w:color="auto"/>
        <w:left w:val="none" w:sz="0" w:space="0" w:color="auto"/>
        <w:bottom w:val="none" w:sz="0" w:space="0" w:color="auto"/>
        <w:right w:val="none" w:sz="0" w:space="0" w:color="auto"/>
      </w:divBdr>
    </w:div>
    <w:div w:id="465507666">
      <w:bodyDiv w:val="1"/>
      <w:marLeft w:val="0"/>
      <w:marRight w:val="0"/>
      <w:marTop w:val="0"/>
      <w:marBottom w:val="0"/>
      <w:divBdr>
        <w:top w:val="none" w:sz="0" w:space="0" w:color="auto"/>
        <w:left w:val="none" w:sz="0" w:space="0" w:color="auto"/>
        <w:bottom w:val="none" w:sz="0" w:space="0" w:color="auto"/>
        <w:right w:val="none" w:sz="0" w:space="0" w:color="auto"/>
      </w:divBdr>
    </w:div>
    <w:div w:id="466316075">
      <w:bodyDiv w:val="1"/>
      <w:marLeft w:val="0"/>
      <w:marRight w:val="0"/>
      <w:marTop w:val="0"/>
      <w:marBottom w:val="0"/>
      <w:divBdr>
        <w:top w:val="none" w:sz="0" w:space="0" w:color="auto"/>
        <w:left w:val="none" w:sz="0" w:space="0" w:color="auto"/>
        <w:bottom w:val="none" w:sz="0" w:space="0" w:color="auto"/>
        <w:right w:val="none" w:sz="0" w:space="0" w:color="auto"/>
      </w:divBdr>
    </w:div>
    <w:div w:id="478962478">
      <w:bodyDiv w:val="1"/>
      <w:marLeft w:val="0"/>
      <w:marRight w:val="0"/>
      <w:marTop w:val="0"/>
      <w:marBottom w:val="0"/>
      <w:divBdr>
        <w:top w:val="none" w:sz="0" w:space="0" w:color="auto"/>
        <w:left w:val="none" w:sz="0" w:space="0" w:color="auto"/>
        <w:bottom w:val="none" w:sz="0" w:space="0" w:color="auto"/>
        <w:right w:val="none" w:sz="0" w:space="0" w:color="auto"/>
      </w:divBdr>
    </w:div>
    <w:div w:id="494807393">
      <w:bodyDiv w:val="1"/>
      <w:marLeft w:val="0"/>
      <w:marRight w:val="0"/>
      <w:marTop w:val="0"/>
      <w:marBottom w:val="0"/>
      <w:divBdr>
        <w:top w:val="none" w:sz="0" w:space="0" w:color="auto"/>
        <w:left w:val="none" w:sz="0" w:space="0" w:color="auto"/>
        <w:bottom w:val="none" w:sz="0" w:space="0" w:color="auto"/>
        <w:right w:val="none" w:sz="0" w:space="0" w:color="auto"/>
      </w:divBdr>
    </w:div>
    <w:div w:id="500586701">
      <w:bodyDiv w:val="1"/>
      <w:marLeft w:val="0"/>
      <w:marRight w:val="0"/>
      <w:marTop w:val="0"/>
      <w:marBottom w:val="0"/>
      <w:divBdr>
        <w:top w:val="none" w:sz="0" w:space="0" w:color="auto"/>
        <w:left w:val="none" w:sz="0" w:space="0" w:color="auto"/>
        <w:bottom w:val="none" w:sz="0" w:space="0" w:color="auto"/>
        <w:right w:val="none" w:sz="0" w:space="0" w:color="auto"/>
      </w:divBdr>
    </w:div>
    <w:div w:id="528449396">
      <w:bodyDiv w:val="1"/>
      <w:marLeft w:val="0"/>
      <w:marRight w:val="0"/>
      <w:marTop w:val="0"/>
      <w:marBottom w:val="0"/>
      <w:divBdr>
        <w:top w:val="none" w:sz="0" w:space="0" w:color="auto"/>
        <w:left w:val="none" w:sz="0" w:space="0" w:color="auto"/>
        <w:bottom w:val="none" w:sz="0" w:space="0" w:color="auto"/>
        <w:right w:val="none" w:sz="0" w:space="0" w:color="auto"/>
      </w:divBdr>
    </w:div>
    <w:div w:id="542248983">
      <w:bodyDiv w:val="1"/>
      <w:marLeft w:val="0"/>
      <w:marRight w:val="0"/>
      <w:marTop w:val="0"/>
      <w:marBottom w:val="0"/>
      <w:divBdr>
        <w:top w:val="none" w:sz="0" w:space="0" w:color="auto"/>
        <w:left w:val="none" w:sz="0" w:space="0" w:color="auto"/>
        <w:bottom w:val="none" w:sz="0" w:space="0" w:color="auto"/>
        <w:right w:val="none" w:sz="0" w:space="0" w:color="auto"/>
      </w:divBdr>
    </w:div>
    <w:div w:id="548420852">
      <w:bodyDiv w:val="1"/>
      <w:marLeft w:val="0"/>
      <w:marRight w:val="0"/>
      <w:marTop w:val="0"/>
      <w:marBottom w:val="0"/>
      <w:divBdr>
        <w:top w:val="none" w:sz="0" w:space="0" w:color="auto"/>
        <w:left w:val="none" w:sz="0" w:space="0" w:color="auto"/>
        <w:bottom w:val="none" w:sz="0" w:space="0" w:color="auto"/>
        <w:right w:val="none" w:sz="0" w:space="0" w:color="auto"/>
      </w:divBdr>
    </w:div>
    <w:div w:id="584264530">
      <w:bodyDiv w:val="1"/>
      <w:marLeft w:val="0"/>
      <w:marRight w:val="0"/>
      <w:marTop w:val="0"/>
      <w:marBottom w:val="0"/>
      <w:divBdr>
        <w:top w:val="none" w:sz="0" w:space="0" w:color="auto"/>
        <w:left w:val="none" w:sz="0" w:space="0" w:color="auto"/>
        <w:bottom w:val="none" w:sz="0" w:space="0" w:color="auto"/>
        <w:right w:val="none" w:sz="0" w:space="0" w:color="auto"/>
      </w:divBdr>
    </w:div>
    <w:div w:id="596598526">
      <w:bodyDiv w:val="1"/>
      <w:marLeft w:val="0"/>
      <w:marRight w:val="0"/>
      <w:marTop w:val="0"/>
      <w:marBottom w:val="0"/>
      <w:divBdr>
        <w:top w:val="none" w:sz="0" w:space="0" w:color="auto"/>
        <w:left w:val="none" w:sz="0" w:space="0" w:color="auto"/>
        <w:bottom w:val="none" w:sz="0" w:space="0" w:color="auto"/>
        <w:right w:val="none" w:sz="0" w:space="0" w:color="auto"/>
      </w:divBdr>
    </w:div>
    <w:div w:id="597062828">
      <w:bodyDiv w:val="1"/>
      <w:marLeft w:val="0"/>
      <w:marRight w:val="0"/>
      <w:marTop w:val="0"/>
      <w:marBottom w:val="0"/>
      <w:divBdr>
        <w:top w:val="none" w:sz="0" w:space="0" w:color="auto"/>
        <w:left w:val="none" w:sz="0" w:space="0" w:color="auto"/>
        <w:bottom w:val="none" w:sz="0" w:space="0" w:color="auto"/>
        <w:right w:val="none" w:sz="0" w:space="0" w:color="auto"/>
      </w:divBdr>
      <w:divsChild>
        <w:div w:id="1192185505">
          <w:marLeft w:val="0"/>
          <w:marRight w:val="0"/>
          <w:marTop w:val="0"/>
          <w:marBottom w:val="0"/>
          <w:divBdr>
            <w:top w:val="none" w:sz="0" w:space="0" w:color="auto"/>
            <w:left w:val="none" w:sz="0" w:space="0" w:color="auto"/>
            <w:bottom w:val="none" w:sz="0" w:space="0" w:color="auto"/>
            <w:right w:val="none" w:sz="0" w:space="0" w:color="auto"/>
          </w:divBdr>
        </w:div>
      </w:divsChild>
    </w:div>
    <w:div w:id="603923521">
      <w:bodyDiv w:val="1"/>
      <w:marLeft w:val="0"/>
      <w:marRight w:val="0"/>
      <w:marTop w:val="0"/>
      <w:marBottom w:val="0"/>
      <w:divBdr>
        <w:top w:val="none" w:sz="0" w:space="0" w:color="auto"/>
        <w:left w:val="none" w:sz="0" w:space="0" w:color="auto"/>
        <w:bottom w:val="none" w:sz="0" w:space="0" w:color="auto"/>
        <w:right w:val="none" w:sz="0" w:space="0" w:color="auto"/>
      </w:divBdr>
    </w:div>
    <w:div w:id="604850349">
      <w:bodyDiv w:val="1"/>
      <w:marLeft w:val="0"/>
      <w:marRight w:val="0"/>
      <w:marTop w:val="0"/>
      <w:marBottom w:val="0"/>
      <w:divBdr>
        <w:top w:val="none" w:sz="0" w:space="0" w:color="auto"/>
        <w:left w:val="none" w:sz="0" w:space="0" w:color="auto"/>
        <w:bottom w:val="none" w:sz="0" w:space="0" w:color="auto"/>
        <w:right w:val="none" w:sz="0" w:space="0" w:color="auto"/>
      </w:divBdr>
    </w:div>
    <w:div w:id="643854124">
      <w:bodyDiv w:val="1"/>
      <w:marLeft w:val="0"/>
      <w:marRight w:val="0"/>
      <w:marTop w:val="0"/>
      <w:marBottom w:val="0"/>
      <w:divBdr>
        <w:top w:val="none" w:sz="0" w:space="0" w:color="auto"/>
        <w:left w:val="none" w:sz="0" w:space="0" w:color="auto"/>
        <w:bottom w:val="none" w:sz="0" w:space="0" w:color="auto"/>
        <w:right w:val="none" w:sz="0" w:space="0" w:color="auto"/>
      </w:divBdr>
    </w:div>
    <w:div w:id="659313508">
      <w:bodyDiv w:val="1"/>
      <w:marLeft w:val="0"/>
      <w:marRight w:val="0"/>
      <w:marTop w:val="0"/>
      <w:marBottom w:val="0"/>
      <w:divBdr>
        <w:top w:val="none" w:sz="0" w:space="0" w:color="auto"/>
        <w:left w:val="none" w:sz="0" w:space="0" w:color="auto"/>
        <w:bottom w:val="none" w:sz="0" w:space="0" w:color="auto"/>
        <w:right w:val="none" w:sz="0" w:space="0" w:color="auto"/>
      </w:divBdr>
    </w:div>
    <w:div w:id="670375803">
      <w:bodyDiv w:val="1"/>
      <w:marLeft w:val="0"/>
      <w:marRight w:val="0"/>
      <w:marTop w:val="0"/>
      <w:marBottom w:val="0"/>
      <w:divBdr>
        <w:top w:val="none" w:sz="0" w:space="0" w:color="auto"/>
        <w:left w:val="none" w:sz="0" w:space="0" w:color="auto"/>
        <w:bottom w:val="none" w:sz="0" w:space="0" w:color="auto"/>
        <w:right w:val="none" w:sz="0" w:space="0" w:color="auto"/>
      </w:divBdr>
    </w:div>
    <w:div w:id="670716450">
      <w:bodyDiv w:val="1"/>
      <w:marLeft w:val="0"/>
      <w:marRight w:val="0"/>
      <w:marTop w:val="0"/>
      <w:marBottom w:val="0"/>
      <w:divBdr>
        <w:top w:val="none" w:sz="0" w:space="0" w:color="auto"/>
        <w:left w:val="none" w:sz="0" w:space="0" w:color="auto"/>
        <w:bottom w:val="none" w:sz="0" w:space="0" w:color="auto"/>
        <w:right w:val="none" w:sz="0" w:space="0" w:color="auto"/>
      </w:divBdr>
    </w:div>
    <w:div w:id="673534749">
      <w:bodyDiv w:val="1"/>
      <w:marLeft w:val="0"/>
      <w:marRight w:val="0"/>
      <w:marTop w:val="0"/>
      <w:marBottom w:val="0"/>
      <w:divBdr>
        <w:top w:val="none" w:sz="0" w:space="0" w:color="auto"/>
        <w:left w:val="none" w:sz="0" w:space="0" w:color="auto"/>
        <w:bottom w:val="none" w:sz="0" w:space="0" w:color="auto"/>
        <w:right w:val="none" w:sz="0" w:space="0" w:color="auto"/>
      </w:divBdr>
    </w:div>
    <w:div w:id="676033842">
      <w:bodyDiv w:val="1"/>
      <w:marLeft w:val="0"/>
      <w:marRight w:val="0"/>
      <w:marTop w:val="0"/>
      <w:marBottom w:val="0"/>
      <w:divBdr>
        <w:top w:val="none" w:sz="0" w:space="0" w:color="auto"/>
        <w:left w:val="none" w:sz="0" w:space="0" w:color="auto"/>
        <w:bottom w:val="none" w:sz="0" w:space="0" w:color="auto"/>
        <w:right w:val="none" w:sz="0" w:space="0" w:color="auto"/>
      </w:divBdr>
    </w:div>
    <w:div w:id="688919918">
      <w:bodyDiv w:val="1"/>
      <w:marLeft w:val="0"/>
      <w:marRight w:val="0"/>
      <w:marTop w:val="0"/>
      <w:marBottom w:val="0"/>
      <w:divBdr>
        <w:top w:val="none" w:sz="0" w:space="0" w:color="auto"/>
        <w:left w:val="none" w:sz="0" w:space="0" w:color="auto"/>
        <w:bottom w:val="none" w:sz="0" w:space="0" w:color="auto"/>
        <w:right w:val="none" w:sz="0" w:space="0" w:color="auto"/>
      </w:divBdr>
    </w:div>
    <w:div w:id="691154741">
      <w:bodyDiv w:val="1"/>
      <w:marLeft w:val="0"/>
      <w:marRight w:val="0"/>
      <w:marTop w:val="0"/>
      <w:marBottom w:val="0"/>
      <w:divBdr>
        <w:top w:val="none" w:sz="0" w:space="0" w:color="auto"/>
        <w:left w:val="none" w:sz="0" w:space="0" w:color="auto"/>
        <w:bottom w:val="none" w:sz="0" w:space="0" w:color="auto"/>
        <w:right w:val="none" w:sz="0" w:space="0" w:color="auto"/>
      </w:divBdr>
    </w:div>
    <w:div w:id="701519323">
      <w:bodyDiv w:val="1"/>
      <w:marLeft w:val="0"/>
      <w:marRight w:val="0"/>
      <w:marTop w:val="0"/>
      <w:marBottom w:val="0"/>
      <w:divBdr>
        <w:top w:val="none" w:sz="0" w:space="0" w:color="auto"/>
        <w:left w:val="none" w:sz="0" w:space="0" w:color="auto"/>
        <w:bottom w:val="none" w:sz="0" w:space="0" w:color="auto"/>
        <w:right w:val="none" w:sz="0" w:space="0" w:color="auto"/>
      </w:divBdr>
    </w:div>
    <w:div w:id="703872177">
      <w:bodyDiv w:val="1"/>
      <w:marLeft w:val="0"/>
      <w:marRight w:val="0"/>
      <w:marTop w:val="0"/>
      <w:marBottom w:val="0"/>
      <w:divBdr>
        <w:top w:val="none" w:sz="0" w:space="0" w:color="auto"/>
        <w:left w:val="none" w:sz="0" w:space="0" w:color="auto"/>
        <w:bottom w:val="none" w:sz="0" w:space="0" w:color="auto"/>
        <w:right w:val="none" w:sz="0" w:space="0" w:color="auto"/>
      </w:divBdr>
    </w:div>
    <w:div w:id="708723296">
      <w:bodyDiv w:val="1"/>
      <w:marLeft w:val="0"/>
      <w:marRight w:val="0"/>
      <w:marTop w:val="0"/>
      <w:marBottom w:val="0"/>
      <w:divBdr>
        <w:top w:val="none" w:sz="0" w:space="0" w:color="auto"/>
        <w:left w:val="none" w:sz="0" w:space="0" w:color="auto"/>
        <w:bottom w:val="none" w:sz="0" w:space="0" w:color="auto"/>
        <w:right w:val="none" w:sz="0" w:space="0" w:color="auto"/>
      </w:divBdr>
    </w:div>
    <w:div w:id="729184056">
      <w:bodyDiv w:val="1"/>
      <w:marLeft w:val="0"/>
      <w:marRight w:val="0"/>
      <w:marTop w:val="0"/>
      <w:marBottom w:val="0"/>
      <w:divBdr>
        <w:top w:val="none" w:sz="0" w:space="0" w:color="auto"/>
        <w:left w:val="none" w:sz="0" w:space="0" w:color="auto"/>
        <w:bottom w:val="none" w:sz="0" w:space="0" w:color="auto"/>
        <w:right w:val="none" w:sz="0" w:space="0" w:color="auto"/>
      </w:divBdr>
    </w:div>
    <w:div w:id="730226157">
      <w:bodyDiv w:val="1"/>
      <w:marLeft w:val="0"/>
      <w:marRight w:val="0"/>
      <w:marTop w:val="0"/>
      <w:marBottom w:val="0"/>
      <w:divBdr>
        <w:top w:val="none" w:sz="0" w:space="0" w:color="auto"/>
        <w:left w:val="none" w:sz="0" w:space="0" w:color="auto"/>
        <w:bottom w:val="none" w:sz="0" w:space="0" w:color="auto"/>
        <w:right w:val="none" w:sz="0" w:space="0" w:color="auto"/>
      </w:divBdr>
      <w:divsChild>
        <w:div w:id="533035314">
          <w:marLeft w:val="0"/>
          <w:marRight w:val="0"/>
          <w:marTop w:val="0"/>
          <w:marBottom w:val="0"/>
          <w:divBdr>
            <w:top w:val="none" w:sz="0" w:space="0" w:color="auto"/>
            <w:left w:val="none" w:sz="0" w:space="0" w:color="auto"/>
            <w:bottom w:val="none" w:sz="0" w:space="0" w:color="auto"/>
            <w:right w:val="none" w:sz="0" w:space="0" w:color="auto"/>
          </w:divBdr>
        </w:div>
      </w:divsChild>
    </w:div>
    <w:div w:id="737751076">
      <w:bodyDiv w:val="1"/>
      <w:marLeft w:val="0"/>
      <w:marRight w:val="0"/>
      <w:marTop w:val="0"/>
      <w:marBottom w:val="0"/>
      <w:divBdr>
        <w:top w:val="none" w:sz="0" w:space="0" w:color="auto"/>
        <w:left w:val="none" w:sz="0" w:space="0" w:color="auto"/>
        <w:bottom w:val="none" w:sz="0" w:space="0" w:color="auto"/>
        <w:right w:val="none" w:sz="0" w:space="0" w:color="auto"/>
      </w:divBdr>
    </w:div>
    <w:div w:id="740443569">
      <w:bodyDiv w:val="1"/>
      <w:marLeft w:val="0"/>
      <w:marRight w:val="0"/>
      <w:marTop w:val="0"/>
      <w:marBottom w:val="0"/>
      <w:divBdr>
        <w:top w:val="none" w:sz="0" w:space="0" w:color="auto"/>
        <w:left w:val="none" w:sz="0" w:space="0" w:color="auto"/>
        <w:bottom w:val="none" w:sz="0" w:space="0" w:color="auto"/>
        <w:right w:val="none" w:sz="0" w:space="0" w:color="auto"/>
      </w:divBdr>
    </w:div>
    <w:div w:id="755593427">
      <w:bodyDiv w:val="1"/>
      <w:marLeft w:val="0"/>
      <w:marRight w:val="0"/>
      <w:marTop w:val="0"/>
      <w:marBottom w:val="0"/>
      <w:divBdr>
        <w:top w:val="none" w:sz="0" w:space="0" w:color="auto"/>
        <w:left w:val="none" w:sz="0" w:space="0" w:color="auto"/>
        <w:bottom w:val="none" w:sz="0" w:space="0" w:color="auto"/>
        <w:right w:val="none" w:sz="0" w:space="0" w:color="auto"/>
      </w:divBdr>
    </w:div>
    <w:div w:id="758603386">
      <w:bodyDiv w:val="1"/>
      <w:marLeft w:val="0"/>
      <w:marRight w:val="0"/>
      <w:marTop w:val="0"/>
      <w:marBottom w:val="0"/>
      <w:divBdr>
        <w:top w:val="none" w:sz="0" w:space="0" w:color="auto"/>
        <w:left w:val="none" w:sz="0" w:space="0" w:color="auto"/>
        <w:bottom w:val="none" w:sz="0" w:space="0" w:color="auto"/>
        <w:right w:val="none" w:sz="0" w:space="0" w:color="auto"/>
      </w:divBdr>
    </w:div>
    <w:div w:id="758718320">
      <w:bodyDiv w:val="1"/>
      <w:marLeft w:val="0"/>
      <w:marRight w:val="0"/>
      <w:marTop w:val="0"/>
      <w:marBottom w:val="0"/>
      <w:divBdr>
        <w:top w:val="none" w:sz="0" w:space="0" w:color="auto"/>
        <w:left w:val="none" w:sz="0" w:space="0" w:color="auto"/>
        <w:bottom w:val="none" w:sz="0" w:space="0" w:color="auto"/>
        <w:right w:val="none" w:sz="0" w:space="0" w:color="auto"/>
      </w:divBdr>
    </w:div>
    <w:div w:id="765224051">
      <w:bodyDiv w:val="1"/>
      <w:marLeft w:val="0"/>
      <w:marRight w:val="0"/>
      <w:marTop w:val="0"/>
      <w:marBottom w:val="0"/>
      <w:divBdr>
        <w:top w:val="none" w:sz="0" w:space="0" w:color="auto"/>
        <w:left w:val="none" w:sz="0" w:space="0" w:color="auto"/>
        <w:bottom w:val="none" w:sz="0" w:space="0" w:color="auto"/>
        <w:right w:val="none" w:sz="0" w:space="0" w:color="auto"/>
      </w:divBdr>
    </w:div>
    <w:div w:id="767698028">
      <w:bodyDiv w:val="1"/>
      <w:marLeft w:val="0"/>
      <w:marRight w:val="0"/>
      <w:marTop w:val="0"/>
      <w:marBottom w:val="0"/>
      <w:divBdr>
        <w:top w:val="none" w:sz="0" w:space="0" w:color="auto"/>
        <w:left w:val="none" w:sz="0" w:space="0" w:color="auto"/>
        <w:bottom w:val="none" w:sz="0" w:space="0" w:color="auto"/>
        <w:right w:val="none" w:sz="0" w:space="0" w:color="auto"/>
      </w:divBdr>
    </w:div>
    <w:div w:id="783498886">
      <w:bodyDiv w:val="1"/>
      <w:marLeft w:val="0"/>
      <w:marRight w:val="0"/>
      <w:marTop w:val="0"/>
      <w:marBottom w:val="0"/>
      <w:divBdr>
        <w:top w:val="none" w:sz="0" w:space="0" w:color="auto"/>
        <w:left w:val="none" w:sz="0" w:space="0" w:color="auto"/>
        <w:bottom w:val="none" w:sz="0" w:space="0" w:color="auto"/>
        <w:right w:val="none" w:sz="0" w:space="0" w:color="auto"/>
      </w:divBdr>
    </w:div>
    <w:div w:id="784887823">
      <w:bodyDiv w:val="1"/>
      <w:marLeft w:val="0"/>
      <w:marRight w:val="0"/>
      <w:marTop w:val="0"/>
      <w:marBottom w:val="0"/>
      <w:divBdr>
        <w:top w:val="none" w:sz="0" w:space="0" w:color="auto"/>
        <w:left w:val="none" w:sz="0" w:space="0" w:color="auto"/>
        <w:bottom w:val="none" w:sz="0" w:space="0" w:color="auto"/>
        <w:right w:val="none" w:sz="0" w:space="0" w:color="auto"/>
      </w:divBdr>
    </w:div>
    <w:div w:id="784928661">
      <w:bodyDiv w:val="1"/>
      <w:marLeft w:val="0"/>
      <w:marRight w:val="0"/>
      <w:marTop w:val="0"/>
      <w:marBottom w:val="0"/>
      <w:divBdr>
        <w:top w:val="none" w:sz="0" w:space="0" w:color="auto"/>
        <w:left w:val="none" w:sz="0" w:space="0" w:color="auto"/>
        <w:bottom w:val="none" w:sz="0" w:space="0" w:color="auto"/>
        <w:right w:val="none" w:sz="0" w:space="0" w:color="auto"/>
      </w:divBdr>
    </w:div>
    <w:div w:id="786267507">
      <w:bodyDiv w:val="1"/>
      <w:marLeft w:val="0"/>
      <w:marRight w:val="0"/>
      <w:marTop w:val="0"/>
      <w:marBottom w:val="0"/>
      <w:divBdr>
        <w:top w:val="none" w:sz="0" w:space="0" w:color="auto"/>
        <w:left w:val="none" w:sz="0" w:space="0" w:color="auto"/>
        <w:bottom w:val="none" w:sz="0" w:space="0" w:color="auto"/>
        <w:right w:val="none" w:sz="0" w:space="0" w:color="auto"/>
      </w:divBdr>
    </w:div>
    <w:div w:id="796533794">
      <w:bodyDiv w:val="1"/>
      <w:marLeft w:val="0"/>
      <w:marRight w:val="0"/>
      <w:marTop w:val="0"/>
      <w:marBottom w:val="0"/>
      <w:divBdr>
        <w:top w:val="none" w:sz="0" w:space="0" w:color="auto"/>
        <w:left w:val="none" w:sz="0" w:space="0" w:color="auto"/>
        <w:bottom w:val="none" w:sz="0" w:space="0" w:color="auto"/>
        <w:right w:val="none" w:sz="0" w:space="0" w:color="auto"/>
      </w:divBdr>
    </w:div>
    <w:div w:id="803079263">
      <w:bodyDiv w:val="1"/>
      <w:marLeft w:val="0"/>
      <w:marRight w:val="0"/>
      <w:marTop w:val="0"/>
      <w:marBottom w:val="0"/>
      <w:divBdr>
        <w:top w:val="none" w:sz="0" w:space="0" w:color="auto"/>
        <w:left w:val="none" w:sz="0" w:space="0" w:color="auto"/>
        <w:bottom w:val="none" w:sz="0" w:space="0" w:color="auto"/>
        <w:right w:val="none" w:sz="0" w:space="0" w:color="auto"/>
      </w:divBdr>
    </w:div>
    <w:div w:id="845676785">
      <w:bodyDiv w:val="1"/>
      <w:marLeft w:val="0"/>
      <w:marRight w:val="0"/>
      <w:marTop w:val="0"/>
      <w:marBottom w:val="0"/>
      <w:divBdr>
        <w:top w:val="none" w:sz="0" w:space="0" w:color="auto"/>
        <w:left w:val="none" w:sz="0" w:space="0" w:color="auto"/>
        <w:bottom w:val="none" w:sz="0" w:space="0" w:color="auto"/>
        <w:right w:val="none" w:sz="0" w:space="0" w:color="auto"/>
      </w:divBdr>
    </w:div>
    <w:div w:id="849610500">
      <w:bodyDiv w:val="1"/>
      <w:marLeft w:val="0"/>
      <w:marRight w:val="0"/>
      <w:marTop w:val="0"/>
      <w:marBottom w:val="0"/>
      <w:divBdr>
        <w:top w:val="none" w:sz="0" w:space="0" w:color="auto"/>
        <w:left w:val="none" w:sz="0" w:space="0" w:color="auto"/>
        <w:bottom w:val="none" w:sz="0" w:space="0" w:color="auto"/>
        <w:right w:val="none" w:sz="0" w:space="0" w:color="auto"/>
      </w:divBdr>
    </w:div>
    <w:div w:id="860513661">
      <w:bodyDiv w:val="1"/>
      <w:marLeft w:val="0"/>
      <w:marRight w:val="0"/>
      <w:marTop w:val="0"/>
      <w:marBottom w:val="0"/>
      <w:divBdr>
        <w:top w:val="none" w:sz="0" w:space="0" w:color="auto"/>
        <w:left w:val="none" w:sz="0" w:space="0" w:color="auto"/>
        <w:bottom w:val="none" w:sz="0" w:space="0" w:color="auto"/>
        <w:right w:val="none" w:sz="0" w:space="0" w:color="auto"/>
      </w:divBdr>
      <w:divsChild>
        <w:div w:id="1229418965">
          <w:marLeft w:val="0"/>
          <w:marRight w:val="0"/>
          <w:marTop w:val="0"/>
          <w:marBottom w:val="0"/>
          <w:divBdr>
            <w:top w:val="none" w:sz="0" w:space="0" w:color="auto"/>
            <w:left w:val="none" w:sz="0" w:space="0" w:color="auto"/>
            <w:bottom w:val="none" w:sz="0" w:space="0" w:color="auto"/>
            <w:right w:val="none" w:sz="0" w:space="0" w:color="auto"/>
          </w:divBdr>
        </w:div>
      </w:divsChild>
    </w:div>
    <w:div w:id="868956259">
      <w:bodyDiv w:val="1"/>
      <w:marLeft w:val="0"/>
      <w:marRight w:val="0"/>
      <w:marTop w:val="0"/>
      <w:marBottom w:val="0"/>
      <w:divBdr>
        <w:top w:val="none" w:sz="0" w:space="0" w:color="auto"/>
        <w:left w:val="none" w:sz="0" w:space="0" w:color="auto"/>
        <w:bottom w:val="none" w:sz="0" w:space="0" w:color="auto"/>
        <w:right w:val="none" w:sz="0" w:space="0" w:color="auto"/>
      </w:divBdr>
    </w:div>
    <w:div w:id="872621108">
      <w:bodyDiv w:val="1"/>
      <w:marLeft w:val="0"/>
      <w:marRight w:val="0"/>
      <w:marTop w:val="0"/>
      <w:marBottom w:val="0"/>
      <w:divBdr>
        <w:top w:val="none" w:sz="0" w:space="0" w:color="auto"/>
        <w:left w:val="none" w:sz="0" w:space="0" w:color="auto"/>
        <w:bottom w:val="none" w:sz="0" w:space="0" w:color="auto"/>
        <w:right w:val="none" w:sz="0" w:space="0" w:color="auto"/>
      </w:divBdr>
    </w:div>
    <w:div w:id="874849238">
      <w:bodyDiv w:val="1"/>
      <w:marLeft w:val="0"/>
      <w:marRight w:val="0"/>
      <w:marTop w:val="0"/>
      <w:marBottom w:val="0"/>
      <w:divBdr>
        <w:top w:val="none" w:sz="0" w:space="0" w:color="auto"/>
        <w:left w:val="none" w:sz="0" w:space="0" w:color="auto"/>
        <w:bottom w:val="none" w:sz="0" w:space="0" w:color="auto"/>
        <w:right w:val="none" w:sz="0" w:space="0" w:color="auto"/>
      </w:divBdr>
    </w:div>
    <w:div w:id="885213561">
      <w:bodyDiv w:val="1"/>
      <w:marLeft w:val="0"/>
      <w:marRight w:val="0"/>
      <w:marTop w:val="0"/>
      <w:marBottom w:val="0"/>
      <w:divBdr>
        <w:top w:val="none" w:sz="0" w:space="0" w:color="auto"/>
        <w:left w:val="none" w:sz="0" w:space="0" w:color="auto"/>
        <w:bottom w:val="none" w:sz="0" w:space="0" w:color="auto"/>
        <w:right w:val="none" w:sz="0" w:space="0" w:color="auto"/>
      </w:divBdr>
    </w:div>
    <w:div w:id="885407550">
      <w:bodyDiv w:val="1"/>
      <w:marLeft w:val="0"/>
      <w:marRight w:val="0"/>
      <w:marTop w:val="0"/>
      <w:marBottom w:val="0"/>
      <w:divBdr>
        <w:top w:val="none" w:sz="0" w:space="0" w:color="auto"/>
        <w:left w:val="none" w:sz="0" w:space="0" w:color="auto"/>
        <w:bottom w:val="none" w:sz="0" w:space="0" w:color="auto"/>
        <w:right w:val="none" w:sz="0" w:space="0" w:color="auto"/>
      </w:divBdr>
    </w:div>
    <w:div w:id="892429197">
      <w:bodyDiv w:val="1"/>
      <w:marLeft w:val="0"/>
      <w:marRight w:val="0"/>
      <w:marTop w:val="0"/>
      <w:marBottom w:val="0"/>
      <w:divBdr>
        <w:top w:val="none" w:sz="0" w:space="0" w:color="auto"/>
        <w:left w:val="none" w:sz="0" w:space="0" w:color="auto"/>
        <w:bottom w:val="none" w:sz="0" w:space="0" w:color="auto"/>
        <w:right w:val="none" w:sz="0" w:space="0" w:color="auto"/>
      </w:divBdr>
    </w:div>
    <w:div w:id="921640506">
      <w:bodyDiv w:val="1"/>
      <w:marLeft w:val="0"/>
      <w:marRight w:val="0"/>
      <w:marTop w:val="0"/>
      <w:marBottom w:val="0"/>
      <w:divBdr>
        <w:top w:val="none" w:sz="0" w:space="0" w:color="auto"/>
        <w:left w:val="none" w:sz="0" w:space="0" w:color="auto"/>
        <w:bottom w:val="none" w:sz="0" w:space="0" w:color="auto"/>
        <w:right w:val="none" w:sz="0" w:space="0" w:color="auto"/>
      </w:divBdr>
    </w:div>
    <w:div w:id="922683880">
      <w:bodyDiv w:val="1"/>
      <w:marLeft w:val="0"/>
      <w:marRight w:val="0"/>
      <w:marTop w:val="0"/>
      <w:marBottom w:val="0"/>
      <w:divBdr>
        <w:top w:val="none" w:sz="0" w:space="0" w:color="auto"/>
        <w:left w:val="none" w:sz="0" w:space="0" w:color="auto"/>
        <w:bottom w:val="none" w:sz="0" w:space="0" w:color="auto"/>
        <w:right w:val="none" w:sz="0" w:space="0" w:color="auto"/>
      </w:divBdr>
    </w:div>
    <w:div w:id="928930607">
      <w:bodyDiv w:val="1"/>
      <w:marLeft w:val="0"/>
      <w:marRight w:val="0"/>
      <w:marTop w:val="0"/>
      <w:marBottom w:val="0"/>
      <w:divBdr>
        <w:top w:val="none" w:sz="0" w:space="0" w:color="auto"/>
        <w:left w:val="none" w:sz="0" w:space="0" w:color="auto"/>
        <w:bottom w:val="none" w:sz="0" w:space="0" w:color="auto"/>
        <w:right w:val="none" w:sz="0" w:space="0" w:color="auto"/>
      </w:divBdr>
    </w:div>
    <w:div w:id="936014978">
      <w:bodyDiv w:val="1"/>
      <w:marLeft w:val="0"/>
      <w:marRight w:val="0"/>
      <w:marTop w:val="0"/>
      <w:marBottom w:val="0"/>
      <w:divBdr>
        <w:top w:val="none" w:sz="0" w:space="0" w:color="auto"/>
        <w:left w:val="none" w:sz="0" w:space="0" w:color="auto"/>
        <w:bottom w:val="none" w:sz="0" w:space="0" w:color="auto"/>
        <w:right w:val="none" w:sz="0" w:space="0" w:color="auto"/>
      </w:divBdr>
    </w:div>
    <w:div w:id="941569384">
      <w:bodyDiv w:val="1"/>
      <w:marLeft w:val="0"/>
      <w:marRight w:val="0"/>
      <w:marTop w:val="0"/>
      <w:marBottom w:val="0"/>
      <w:divBdr>
        <w:top w:val="none" w:sz="0" w:space="0" w:color="auto"/>
        <w:left w:val="none" w:sz="0" w:space="0" w:color="auto"/>
        <w:bottom w:val="none" w:sz="0" w:space="0" w:color="auto"/>
        <w:right w:val="none" w:sz="0" w:space="0" w:color="auto"/>
      </w:divBdr>
    </w:div>
    <w:div w:id="941644651">
      <w:bodyDiv w:val="1"/>
      <w:marLeft w:val="0"/>
      <w:marRight w:val="0"/>
      <w:marTop w:val="0"/>
      <w:marBottom w:val="0"/>
      <w:divBdr>
        <w:top w:val="none" w:sz="0" w:space="0" w:color="auto"/>
        <w:left w:val="none" w:sz="0" w:space="0" w:color="auto"/>
        <w:bottom w:val="none" w:sz="0" w:space="0" w:color="auto"/>
        <w:right w:val="none" w:sz="0" w:space="0" w:color="auto"/>
      </w:divBdr>
    </w:div>
    <w:div w:id="959385472">
      <w:bodyDiv w:val="1"/>
      <w:marLeft w:val="0"/>
      <w:marRight w:val="0"/>
      <w:marTop w:val="0"/>
      <w:marBottom w:val="0"/>
      <w:divBdr>
        <w:top w:val="none" w:sz="0" w:space="0" w:color="auto"/>
        <w:left w:val="none" w:sz="0" w:space="0" w:color="auto"/>
        <w:bottom w:val="none" w:sz="0" w:space="0" w:color="auto"/>
        <w:right w:val="none" w:sz="0" w:space="0" w:color="auto"/>
      </w:divBdr>
      <w:divsChild>
        <w:div w:id="947543515">
          <w:marLeft w:val="0"/>
          <w:marRight w:val="0"/>
          <w:marTop w:val="0"/>
          <w:marBottom w:val="0"/>
          <w:divBdr>
            <w:top w:val="none" w:sz="0" w:space="0" w:color="auto"/>
            <w:left w:val="none" w:sz="0" w:space="0" w:color="auto"/>
            <w:bottom w:val="none" w:sz="0" w:space="0" w:color="auto"/>
            <w:right w:val="none" w:sz="0" w:space="0" w:color="auto"/>
          </w:divBdr>
        </w:div>
      </w:divsChild>
    </w:div>
    <w:div w:id="961572664">
      <w:bodyDiv w:val="1"/>
      <w:marLeft w:val="0"/>
      <w:marRight w:val="0"/>
      <w:marTop w:val="0"/>
      <w:marBottom w:val="0"/>
      <w:divBdr>
        <w:top w:val="none" w:sz="0" w:space="0" w:color="auto"/>
        <w:left w:val="none" w:sz="0" w:space="0" w:color="auto"/>
        <w:bottom w:val="none" w:sz="0" w:space="0" w:color="auto"/>
        <w:right w:val="none" w:sz="0" w:space="0" w:color="auto"/>
      </w:divBdr>
    </w:div>
    <w:div w:id="962034081">
      <w:bodyDiv w:val="1"/>
      <w:marLeft w:val="0"/>
      <w:marRight w:val="0"/>
      <w:marTop w:val="0"/>
      <w:marBottom w:val="0"/>
      <w:divBdr>
        <w:top w:val="none" w:sz="0" w:space="0" w:color="auto"/>
        <w:left w:val="none" w:sz="0" w:space="0" w:color="auto"/>
        <w:bottom w:val="none" w:sz="0" w:space="0" w:color="auto"/>
        <w:right w:val="none" w:sz="0" w:space="0" w:color="auto"/>
      </w:divBdr>
    </w:div>
    <w:div w:id="986713115">
      <w:bodyDiv w:val="1"/>
      <w:marLeft w:val="0"/>
      <w:marRight w:val="0"/>
      <w:marTop w:val="0"/>
      <w:marBottom w:val="0"/>
      <w:divBdr>
        <w:top w:val="none" w:sz="0" w:space="0" w:color="auto"/>
        <w:left w:val="none" w:sz="0" w:space="0" w:color="auto"/>
        <w:bottom w:val="none" w:sz="0" w:space="0" w:color="auto"/>
        <w:right w:val="none" w:sz="0" w:space="0" w:color="auto"/>
      </w:divBdr>
    </w:div>
    <w:div w:id="993609339">
      <w:bodyDiv w:val="1"/>
      <w:marLeft w:val="0"/>
      <w:marRight w:val="0"/>
      <w:marTop w:val="0"/>
      <w:marBottom w:val="0"/>
      <w:divBdr>
        <w:top w:val="none" w:sz="0" w:space="0" w:color="auto"/>
        <w:left w:val="none" w:sz="0" w:space="0" w:color="auto"/>
        <w:bottom w:val="none" w:sz="0" w:space="0" w:color="auto"/>
        <w:right w:val="none" w:sz="0" w:space="0" w:color="auto"/>
      </w:divBdr>
    </w:div>
    <w:div w:id="994257372">
      <w:bodyDiv w:val="1"/>
      <w:marLeft w:val="0"/>
      <w:marRight w:val="0"/>
      <w:marTop w:val="0"/>
      <w:marBottom w:val="0"/>
      <w:divBdr>
        <w:top w:val="none" w:sz="0" w:space="0" w:color="auto"/>
        <w:left w:val="none" w:sz="0" w:space="0" w:color="auto"/>
        <w:bottom w:val="none" w:sz="0" w:space="0" w:color="auto"/>
        <w:right w:val="none" w:sz="0" w:space="0" w:color="auto"/>
      </w:divBdr>
    </w:div>
    <w:div w:id="1008024063">
      <w:bodyDiv w:val="1"/>
      <w:marLeft w:val="0"/>
      <w:marRight w:val="0"/>
      <w:marTop w:val="0"/>
      <w:marBottom w:val="0"/>
      <w:divBdr>
        <w:top w:val="none" w:sz="0" w:space="0" w:color="auto"/>
        <w:left w:val="none" w:sz="0" w:space="0" w:color="auto"/>
        <w:bottom w:val="none" w:sz="0" w:space="0" w:color="auto"/>
        <w:right w:val="none" w:sz="0" w:space="0" w:color="auto"/>
      </w:divBdr>
    </w:div>
    <w:div w:id="1023093909">
      <w:bodyDiv w:val="1"/>
      <w:marLeft w:val="0"/>
      <w:marRight w:val="0"/>
      <w:marTop w:val="0"/>
      <w:marBottom w:val="0"/>
      <w:divBdr>
        <w:top w:val="none" w:sz="0" w:space="0" w:color="auto"/>
        <w:left w:val="none" w:sz="0" w:space="0" w:color="auto"/>
        <w:bottom w:val="none" w:sz="0" w:space="0" w:color="auto"/>
        <w:right w:val="none" w:sz="0" w:space="0" w:color="auto"/>
      </w:divBdr>
    </w:div>
    <w:div w:id="1054158098">
      <w:bodyDiv w:val="1"/>
      <w:marLeft w:val="0"/>
      <w:marRight w:val="0"/>
      <w:marTop w:val="0"/>
      <w:marBottom w:val="0"/>
      <w:divBdr>
        <w:top w:val="none" w:sz="0" w:space="0" w:color="auto"/>
        <w:left w:val="none" w:sz="0" w:space="0" w:color="auto"/>
        <w:bottom w:val="none" w:sz="0" w:space="0" w:color="auto"/>
        <w:right w:val="none" w:sz="0" w:space="0" w:color="auto"/>
      </w:divBdr>
    </w:div>
    <w:div w:id="1058896205">
      <w:bodyDiv w:val="1"/>
      <w:marLeft w:val="0"/>
      <w:marRight w:val="0"/>
      <w:marTop w:val="0"/>
      <w:marBottom w:val="0"/>
      <w:divBdr>
        <w:top w:val="none" w:sz="0" w:space="0" w:color="auto"/>
        <w:left w:val="none" w:sz="0" w:space="0" w:color="auto"/>
        <w:bottom w:val="none" w:sz="0" w:space="0" w:color="auto"/>
        <w:right w:val="none" w:sz="0" w:space="0" w:color="auto"/>
      </w:divBdr>
    </w:div>
    <w:div w:id="1066495780">
      <w:bodyDiv w:val="1"/>
      <w:marLeft w:val="0"/>
      <w:marRight w:val="0"/>
      <w:marTop w:val="0"/>
      <w:marBottom w:val="0"/>
      <w:divBdr>
        <w:top w:val="none" w:sz="0" w:space="0" w:color="auto"/>
        <w:left w:val="none" w:sz="0" w:space="0" w:color="auto"/>
        <w:bottom w:val="none" w:sz="0" w:space="0" w:color="auto"/>
        <w:right w:val="none" w:sz="0" w:space="0" w:color="auto"/>
      </w:divBdr>
    </w:div>
    <w:div w:id="1069426268">
      <w:bodyDiv w:val="1"/>
      <w:marLeft w:val="0"/>
      <w:marRight w:val="0"/>
      <w:marTop w:val="0"/>
      <w:marBottom w:val="0"/>
      <w:divBdr>
        <w:top w:val="none" w:sz="0" w:space="0" w:color="auto"/>
        <w:left w:val="none" w:sz="0" w:space="0" w:color="auto"/>
        <w:bottom w:val="none" w:sz="0" w:space="0" w:color="auto"/>
        <w:right w:val="none" w:sz="0" w:space="0" w:color="auto"/>
      </w:divBdr>
    </w:div>
    <w:div w:id="1075396212">
      <w:bodyDiv w:val="1"/>
      <w:marLeft w:val="0"/>
      <w:marRight w:val="0"/>
      <w:marTop w:val="0"/>
      <w:marBottom w:val="0"/>
      <w:divBdr>
        <w:top w:val="none" w:sz="0" w:space="0" w:color="auto"/>
        <w:left w:val="none" w:sz="0" w:space="0" w:color="auto"/>
        <w:bottom w:val="none" w:sz="0" w:space="0" w:color="auto"/>
        <w:right w:val="none" w:sz="0" w:space="0" w:color="auto"/>
      </w:divBdr>
    </w:div>
    <w:div w:id="1079134560">
      <w:bodyDiv w:val="1"/>
      <w:marLeft w:val="0"/>
      <w:marRight w:val="0"/>
      <w:marTop w:val="0"/>
      <w:marBottom w:val="0"/>
      <w:divBdr>
        <w:top w:val="none" w:sz="0" w:space="0" w:color="auto"/>
        <w:left w:val="none" w:sz="0" w:space="0" w:color="auto"/>
        <w:bottom w:val="none" w:sz="0" w:space="0" w:color="auto"/>
        <w:right w:val="none" w:sz="0" w:space="0" w:color="auto"/>
      </w:divBdr>
    </w:div>
    <w:div w:id="1104030744">
      <w:bodyDiv w:val="1"/>
      <w:marLeft w:val="0"/>
      <w:marRight w:val="0"/>
      <w:marTop w:val="0"/>
      <w:marBottom w:val="0"/>
      <w:divBdr>
        <w:top w:val="none" w:sz="0" w:space="0" w:color="auto"/>
        <w:left w:val="none" w:sz="0" w:space="0" w:color="auto"/>
        <w:bottom w:val="none" w:sz="0" w:space="0" w:color="auto"/>
        <w:right w:val="none" w:sz="0" w:space="0" w:color="auto"/>
      </w:divBdr>
    </w:div>
    <w:div w:id="1110468329">
      <w:bodyDiv w:val="1"/>
      <w:marLeft w:val="0"/>
      <w:marRight w:val="0"/>
      <w:marTop w:val="0"/>
      <w:marBottom w:val="0"/>
      <w:divBdr>
        <w:top w:val="none" w:sz="0" w:space="0" w:color="auto"/>
        <w:left w:val="none" w:sz="0" w:space="0" w:color="auto"/>
        <w:bottom w:val="none" w:sz="0" w:space="0" w:color="auto"/>
        <w:right w:val="none" w:sz="0" w:space="0" w:color="auto"/>
      </w:divBdr>
    </w:div>
    <w:div w:id="1119762633">
      <w:bodyDiv w:val="1"/>
      <w:marLeft w:val="0"/>
      <w:marRight w:val="0"/>
      <w:marTop w:val="0"/>
      <w:marBottom w:val="0"/>
      <w:divBdr>
        <w:top w:val="none" w:sz="0" w:space="0" w:color="auto"/>
        <w:left w:val="none" w:sz="0" w:space="0" w:color="auto"/>
        <w:bottom w:val="none" w:sz="0" w:space="0" w:color="auto"/>
        <w:right w:val="none" w:sz="0" w:space="0" w:color="auto"/>
      </w:divBdr>
      <w:divsChild>
        <w:div w:id="1337734206">
          <w:marLeft w:val="0"/>
          <w:marRight w:val="0"/>
          <w:marTop w:val="0"/>
          <w:marBottom w:val="0"/>
          <w:divBdr>
            <w:top w:val="none" w:sz="0" w:space="0" w:color="auto"/>
            <w:left w:val="none" w:sz="0" w:space="0" w:color="auto"/>
            <w:bottom w:val="none" w:sz="0" w:space="0" w:color="auto"/>
            <w:right w:val="none" w:sz="0" w:space="0" w:color="auto"/>
          </w:divBdr>
        </w:div>
      </w:divsChild>
    </w:div>
    <w:div w:id="1119879324">
      <w:bodyDiv w:val="1"/>
      <w:marLeft w:val="0"/>
      <w:marRight w:val="0"/>
      <w:marTop w:val="0"/>
      <w:marBottom w:val="0"/>
      <w:divBdr>
        <w:top w:val="none" w:sz="0" w:space="0" w:color="auto"/>
        <w:left w:val="none" w:sz="0" w:space="0" w:color="auto"/>
        <w:bottom w:val="none" w:sz="0" w:space="0" w:color="auto"/>
        <w:right w:val="none" w:sz="0" w:space="0" w:color="auto"/>
      </w:divBdr>
    </w:div>
    <w:div w:id="1119954986">
      <w:bodyDiv w:val="1"/>
      <w:marLeft w:val="0"/>
      <w:marRight w:val="0"/>
      <w:marTop w:val="0"/>
      <w:marBottom w:val="0"/>
      <w:divBdr>
        <w:top w:val="none" w:sz="0" w:space="0" w:color="auto"/>
        <w:left w:val="none" w:sz="0" w:space="0" w:color="auto"/>
        <w:bottom w:val="none" w:sz="0" w:space="0" w:color="auto"/>
        <w:right w:val="none" w:sz="0" w:space="0" w:color="auto"/>
      </w:divBdr>
    </w:div>
    <w:div w:id="1125267839">
      <w:bodyDiv w:val="1"/>
      <w:marLeft w:val="0"/>
      <w:marRight w:val="0"/>
      <w:marTop w:val="0"/>
      <w:marBottom w:val="0"/>
      <w:divBdr>
        <w:top w:val="none" w:sz="0" w:space="0" w:color="auto"/>
        <w:left w:val="none" w:sz="0" w:space="0" w:color="auto"/>
        <w:bottom w:val="none" w:sz="0" w:space="0" w:color="auto"/>
        <w:right w:val="none" w:sz="0" w:space="0" w:color="auto"/>
      </w:divBdr>
    </w:div>
    <w:div w:id="1133059141">
      <w:bodyDiv w:val="1"/>
      <w:marLeft w:val="0"/>
      <w:marRight w:val="0"/>
      <w:marTop w:val="0"/>
      <w:marBottom w:val="0"/>
      <w:divBdr>
        <w:top w:val="none" w:sz="0" w:space="0" w:color="auto"/>
        <w:left w:val="none" w:sz="0" w:space="0" w:color="auto"/>
        <w:bottom w:val="none" w:sz="0" w:space="0" w:color="auto"/>
        <w:right w:val="none" w:sz="0" w:space="0" w:color="auto"/>
      </w:divBdr>
    </w:div>
    <w:div w:id="1135180039">
      <w:bodyDiv w:val="1"/>
      <w:marLeft w:val="0"/>
      <w:marRight w:val="0"/>
      <w:marTop w:val="0"/>
      <w:marBottom w:val="0"/>
      <w:divBdr>
        <w:top w:val="none" w:sz="0" w:space="0" w:color="auto"/>
        <w:left w:val="none" w:sz="0" w:space="0" w:color="auto"/>
        <w:bottom w:val="none" w:sz="0" w:space="0" w:color="auto"/>
        <w:right w:val="none" w:sz="0" w:space="0" w:color="auto"/>
      </w:divBdr>
    </w:div>
    <w:div w:id="1155100407">
      <w:bodyDiv w:val="1"/>
      <w:marLeft w:val="0"/>
      <w:marRight w:val="0"/>
      <w:marTop w:val="0"/>
      <w:marBottom w:val="0"/>
      <w:divBdr>
        <w:top w:val="none" w:sz="0" w:space="0" w:color="auto"/>
        <w:left w:val="none" w:sz="0" w:space="0" w:color="auto"/>
        <w:bottom w:val="none" w:sz="0" w:space="0" w:color="auto"/>
        <w:right w:val="none" w:sz="0" w:space="0" w:color="auto"/>
      </w:divBdr>
    </w:div>
    <w:div w:id="1159004458">
      <w:bodyDiv w:val="1"/>
      <w:marLeft w:val="0"/>
      <w:marRight w:val="0"/>
      <w:marTop w:val="0"/>
      <w:marBottom w:val="0"/>
      <w:divBdr>
        <w:top w:val="none" w:sz="0" w:space="0" w:color="auto"/>
        <w:left w:val="none" w:sz="0" w:space="0" w:color="auto"/>
        <w:bottom w:val="none" w:sz="0" w:space="0" w:color="auto"/>
        <w:right w:val="none" w:sz="0" w:space="0" w:color="auto"/>
      </w:divBdr>
    </w:div>
    <w:div w:id="1192381031">
      <w:bodyDiv w:val="1"/>
      <w:marLeft w:val="0"/>
      <w:marRight w:val="0"/>
      <w:marTop w:val="0"/>
      <w:marBottom w:val="0"/>
      <w:divBdr>
        <w:top w:val="none" w:sz="0" w:space="0" w:color="auto"/>
        <w:left w:val="none" w:sz="0" w:space="0" w:color="auto"/>
        <w:bottom w:val="none" w:sz="0" w:space="0" w:color="auto"/>
        <w:right w:val="none" w:sz="0" w:space="0" w:color="auto"/>
      </w:divBdr>
    </w:div>
    <w:div w:id="1194032018">
      <w:bodyDiv w:val="1"/>
      <w:marLeft w:val="0"/>
      <w:marRight w:val="0"/>
      <w:marTop w:val="0"/>
      <w:marBottom w:val="0"/>
      <w:divBdr>
        <w:top w:val="none" w:sz="0" w:space="0" w:color="auto"/>
        <w:left w:val="none" w:sz="0" w:space="0" w:color="auto"/>
        <w:bottom w:val="none" w:sz="0" w:space="0" w:color="auto"/>
        <w:right w:val="none" w:sz="0" w:space="0" w:color="auto"/>
      </w:divBdr>
    </w:div>
    <w:div w:id="1196696521">
      <w:bodyDiv w:val="1"/>
      <w:marLeft w:val="0"/>
      <w:marRight w:val="0"/>
      <w:marTop w:val="0"/>
      <w:marBottom w:val="0"/>
      <w:divBdr>
        <w:top w:val="none" w:sz="0" w:space="0" w:color="auto"/>
        <w:left w:val="none" w:sz="0" w:space="0" w:color="auto"/>
        <w:bottom w:val="none" w:sz="0" w:space="0" w:color="auto"/>
        <w:right w:val="none" w:sz="0" w:space="0" w:color="auto"/>
      </w:divBdr>
    </w:div>
    <w:div w:id="1215392621">
      <w:bodyDiv w:val="1"/>
      <w:marLeft w:val="0"/>
      <w:marRight w:val="0"/>
      <w:marTop w:val="0"/>
      <w:marBottom w:val="0"/>
      <w:divBdr>
        <w:top w:val="none" w:sz="0" w:space="0" w:color="auto"/>
        <w:left w:val="none" w:sz="0" w:space="0" w:color="auto"/>
        <w:bottom w:val="none" w:sz="0" w:space="0" w:color="auto"/>
        <w:right w:val="none" w:sz="0" w:space="0" w:color="auto"/>
      </w:divBdr>
    </w:div>
    <w:div w:id="1231425981">
      <w:bodyDiv w:val="1"/>
      <w:marLeft w:val="0"/>
      <w:marRight w:val="0"/>
      <w:marTop w:val="0"/>
      <w:marBottom w:val="0"/>
      <w:divBdr>
        <w:top w:val="none" w:sz="0" w:space="0" w:color="auto"/>
        <w:left w:val="none" w:sz="0" w:space="0" w:color="auto"/>
        <w:bottom w:val="none" w:sz="0" w:space="0" w:color="auto"/>
        <w:right w:val="none" w:sz="0" w:space="0" w:color="auto"/>
      </w:divBdr>
      <w:divsChild>
        <w:div w:id="2146577827">
          <w:marLeft w:val="0"/>
          <w:marRight w:val="0"/>
          <w:marTop w:val="0"/>
          <w:marBottom w:val="0"/>
          <w:divBdr>
            <w:top w:val="none" w:sz="0" w:space="0" w:color="auto"/>
            <w:left w:val="none" w:sz="0" w:space="0" w:color="auto"/>
            <w:bottom w:val="none" w:sz="0" w:space="0" w:color="auto"/>
            <w:right w:val="none" w:sz="0" w:space="0" w:color="auto"/>
          </w:divBdr>
        </w:div>
      </w:divsChild>
    </w:div>
    <w:div w:id="1241064129">
      <w:bodyDiv w:val="1"/>
      <w:marLeft w:val="0"/>
      <w:marRight w:val="0"/>
      <w:marTop w:val="0"/>
      <w:marBottom w:val="0"/>
      <w:divBdr>
        <w:top w:val="none" w:sz="0" w:space="0" w:color="auto"/>
        <w:left w:val="none" w:sz="0" w:space="0" w:color="auto"/>
        <w:bottom w:val="none" w:sz="0" w:space="0" w:color="auto"/>
        <w:right w:val="none" w:sz="0" w:space="0" w:color="auto"/>
      </w:divBdr>
      <w:divsChild>
        <w:div w:id="1609390889">
          <w:marLeft w:val="0"/>
          <w:marRight w:val="0"/>
          <w:marTop w:val="0"/>
          <w:marBottom w:val="0"/>
          <w:divBdr>
            <w:top w:val="none" w:sz="0" w:space="0" w:color="auto"/>
            <w:left w:val="none" w:sz="0" w:space="0" w:color="auto"/>
            <w:bottom w:val="none" w:sz="0" w:space="0" w:color="auto"/>
            <w:right w:val="none" w:sz="0" w:space="0" w:color="auto"/>
          </w:divBdr>
        </w:div>
      </w:divsChild>
    </w:div>
    <w:div w:id="1259564805">
      <w:bodyDiv w:val="1"/>
      <w:marLeft w:val="0"/>
      <w:marRight w:val="0"/>
      <w:marTop w:val="0"/>
      <w:marBottom w:val="0"/>
      <w:divBdr>
        <w:top w:val="none" w:sz="0" w:space="0" w:color="auto"/>
        <w:left w:val="none" w:sz="0" w:space="0" w:color="auto"/>
        <w:bottom w:val="none" w:sz="0" w:space="0" w:color="auto"/>
        <w:right w:val="none" w:sz="0" w:space="0" w:color="auto"/>
      </w:divBdr>
    </w:div>
    <w:div w:id="1265839696">
      <w:bodyDiv w:val="1"/>
      <w:marLeft w:val="0"/>
      <w:marRight w:val="0"/>
      <w:marTop w:val="0"/>
      <w:marBottom w:val="0"/>
      <w:divBdr>
        <w:top w:val="none" w:sz="0" w:space="0" w:color="auto"/>
        <w:left w:val="none" w:sz="0" w:space="0" w:color="auto"/>
        <w:bottom w:val="none" w:sz="0" w:space="0" w:color="auto"/>
        <w:right w:val="none" w:sz="0" w:space="0" w:color="auto"/>
      </w:divBdr>
    </w:div>
    <w:div w:id="1268392496">
      <w:bodyDiv w:val="1"/>
      <w:marLeft w:val="0"/>
      <w:marRight w:val="0"/>
      <w:marTop w:val="0"/>
      <w:marBottom w:val="0"/>
      <w:divBdr>
        <w:top w:val="none" w:sz="0" w:space="0" w:color="auto"/>
        <w:left w:val="none" w:sz="0" w:space="0" w:color="auto"/>
        <w:bottom w:val="none" w:sz="0" w:space="0" w:color="auto"/>
        <w:right w:val="none" w:sz="0" w:space="0" w:color="auto"/>
      </w:divBdr>
      <w:divsChild>
        <w:div w:id="38937621">
          <w:marLeft w:val="0"/>
          <w:marRight w:val="0"/>
          <w:marTop w:val="0"/>
          <w:marBottom w:val="0"/>
          <w:divBdr>
            <w:top w:val="none" w:sz="0" w:space="0" w:color="auto"/>
            <w:left w:val="none" w:sz="0" w:space="0" w:color="auto"/>
            <w:bottom w:val="none" w:sz="0" w:space="0" w:color="auto"/>
            <w:right w:val="none" w:sz="0" w:space="0" w:color="auto"/>
          </w:divBdr>
        </w:div>
      </w:divsChild>
    </w:div>
    <w:div w:id="1286931613">
      <w:bodyDiv w:val="1"/>
      <w:marLeft w:val="0"/>
      <w:marRight w:val="0"/>
      <w:marTop w:val="0"/>
      <w:marBottom w:val="0"/>
      <w:divBdr>
        <w:top w:val="none" w:sz="0" w:space="0" w:color="auto"/>
        <w:left w:val="none" w:sz="0" w:space="0" w:color="auto"/>
        <w:bottom w:val="none" w:sz="0" w:space="0" w:color="auto"/>
        <w:right w:val="none" w:sz="0" w:space="0" w:color="auto"/>
      </w:divBdr>
    </w:div>
    <w:div w:id="1291395332">
      <w:bodyDiv w:val="1"/>
      <w:marLeft w:val="0"/>
      <w:marRight w:val="0"/>
      <w:marTop w:val="0"/>
      <w:marBottom w:val="0"/>
      <w:divBdr>
        <w:top w:val="none" w:sz="0" w:space="0" w:color="auto"/>
        <w:left w:val="none" w:sz="0" w:space="0" w:color="auto"/>
        <w:bottom w:val="none" w:sz="0" w:space="0" w:color="auto"/>
        <w:right w:val="none" w:sz="0" w:space="0" w:color="auto"/>
      </w:divBdr>
    </w:div>
    <w:div w:id="1295524334">
      <w:bodyDiv w:val="1"/>
      <w:marLeft w:val="0"/>
      <w:marRight w:val="0"/>
      <w:marTop w:val="0"/>
      <w:marBottom w:val="0"/>
      <w:divBdr>
        <w:top w:val="none" w:sz="0" w:space="0" w:color="auto"/>
        <w:left w:val="none" w:sz="0" w:space="0" w:color="auto"/>
        <w:bottom w:val="none" w:sz="0" w:space="0" w:color="auto"/>
        <w:right w:val="none" w:sz="0" w:space="0" w:color="auto"/>
      </w:divBdr>
    </w:div>
    <w:div w:id="1297681024">
      <w:bodyDiv w:val="1"/>
      <w:marLeft w:val="0"/>
      <w:marRight w:val="0"/>
      <w:marTop w:val="0"/>
      <w:marBottom w:val="0"/>
      <w:divBdr>
        <w:top w:val="none" w:sz="0" w:space="0" w:color="auto"/>
        <w:left w:val="none" w:sz="0" w:space="0" w:color="auto"/>
        <w:bottom w:val="none" w:sz="0" w:space="0" w:color="auto"/>
        <w:right w:val="none" w:sz="0" w:space="0" w:color="auto"/>
      </w:divBdr>
    </w:div>
    <w:div w:id="1302735931">
      <w:bodyDiv w:val="1"/>
      <w:marLeft w:val="0"/>
      <w:marRight w:val="0"/>
      <w:marTop w:val="0"/>
      <w:marBottom w:val="0"/>
      <w:divBdr>
        <w:top w:val="none" w:sz="0" w:space="0" w:color="auto"/>
        <w:left w:val="none" w:sz="0" w:space="0" w:color="auto"/>
        <w:bottom w:val="none" w:sz="0" w:space="0" w:color="auto"/>
        <w:right w:val="none" w:sz="0" w:space="0" w:color="auto"/>
      </w:divBdr>
    </w:div>
    <w:div w:id="1309212673">
      <w:bodyDiv w:val="1"/>
      <w:marLeft w:val="0"/>
      <w:marRight w:val="0"/>
      <w:marTop w:val="0"/>
      <w:marBottom w:val="0"/>
      <w:divBdr>
        <w:top w:val="none" w:sz="0" w:space="0" w:color="auto"/>
        <w:left w:val="none" w:sz="0" w:space="0" w:color="auto"/>
        <w:bottom w:val="none" w:sz="0" w:space="0" w:color="auto"/>
        <w:right w:val="none" w:sz="0" w:space="0" w:color="auto"/>
      </w:divBdr>
    </w:div>
    <w:div w:id="1313683602">
      <w:bodyDiv w:val="1"/>
      <w:marLeft w:val="0"/>
      <w:marRight w:val="0"/>
      <w:marTop w:val="0"/>
      <w:marBottom w:val="0"/>
      <w:divBdr>
        <w:top w:val="none" w:sz="0" w:space="0" w:color="auto"/>
        <w:left w:val="none" w:sz="0" w:space="0" w:color="auto"/>
        <w:bottom w:val="none" w:sz="0" w:space="0" w:color="auto"/>
        <w:right w:val="none" w:sz="0" w:space="0" w:color="auto"/>
      </w:divBdr>
    </w:div>
    <w:div w:id="1320773545">
      <w:bodyDiv w:val="1"/>
      <w:marLeft w:val="0"/>
      <w:marRight w:val="0"/>
      <w:marTop w:val="0"/>
      <w:marBottom w:val="0"/>
      <w:divBdr>
        <w:top w:val="none" w:sz="0" w:space="0" w:color="auto"/>
        <w:left w:val="none" w:sz="0" w:space="0" w:color="auto"/>
        <w:bottom w:val="none" w:sz="0" w:space="0" w:color="auto"/>
        <w:right w:val="none" w:sz="0" w:space="0" w:color="auto"/>
      </w:divBdr>
    </w:div>
    <w:div w:id="1327904213">
      <w:bodyDiv w:val="1"/>
      <w:marLeft w:val="0"/>
      <w:marRight w:val="0"/>
      <w:marTop w:val="0"/>
      <w:marBottom w:val="0"/>
      <w:divBdr>
        <w:top w:val="none" w:sz="0" w:space="0" w:color="auto"/>
        <w:left w:val="none" w:sz="0" w:space="0" w:color="auto"/>
        <w:bottom w:val="none" w:sz="0" w:space="0" w:color="auto"/>
        <w:right w:val="none" w:sz="0" w:space="0" w:color="auto"/>
      </w:divBdr>
    </w:div>
    <w:div w:id="1338727282">
      <w:bodyDiv w:val="1"/>
      <w:marLeft w:val="0"/>
      <w:marRight w:val="0"/>
      <w:marTop w:val="0"/>
      <w:marBottom w:val="0"/>
      <w:divBdr>
        <w:top w:val="none" w:sz="0" w:space="0" w:color="auto"/>
        <w:left w:val="none" w:sz="0" w:space="0" w:color="auto"/>
        <w:bottom w:val="none" w:sz="0" w:space="0" w:color="auto"/>
        <w:right w:val="none" w:sz="0" w:space="0" w:color="auto"/>
      </w:divBdr>
    </w:div>
    <w:div w:id="1357971884">
      <w:bodyDiv w:val="1"/>
      <w:marLeft w:val="0"/>
      <w:marRight w:val="0"/>
      <w:marTop w:val="0"/>
      <w:marBottom w:val="0"/>
      <w:divBdr>
        <w:top w:val="none" w:sz="0" w:space="0" w:color="auto"/>
        <w:left w:val="none" w:sz="0" w:space="0" w:color="auto"/>
        <w:bottom w:val="none" w:sz="0" w:space="0" w:color="auto"/>
        <w:right w:val="none" w:sz="0" w:space="0" w:color="auto"/>
      </w:divBdr>
    </w:div>
    <w:div w:id="1362823533">
      <w:bodyDiv w:val="1"/>
      <w:marLeft w:val="0"/>
      <w:marRight w:val="0"/>
      <w:marTop w:val="0"/>
      <w:marBottom w:val="0"/>
      <w:divBdr>
        <w:top w:val="none" w:sz="0" w:space="0" w:color="auto"/>
        <w:left w:val="none" w:sz="0" w:space="0" w:color="auto"/>
        <w:bottom w:val="none" w:sz="0" w:space="0" w:color="auto"/>
        <w:right w:val="none" w:sz="0" w:space="0" w:color="auto"/>
      </w:divBdr>
    </w:div>
    <w:div w:id="1378892642">
      <w:bodyDiv w:val="1"/>
      <w:marLeft w:val="0"/>
      <w:marRight w:val="0"/>
      <w:marTop w:val="0"/>
      <w:marBottom w:val="0"/>
      <w:divBdr>
        <w:top w:val="none" w:sz="0" w:space="0" w:color="auto"/>
        <w:left w:val="none" w:sz="0" w:space="0" w:color="auto"/>
        <w:bottom w:val="none" w:sz="0" w:space="0" w:color="auto"/>
        <w:right w:val="none" w:sz="0" w:space="0" w:color="auto"/>
      </w:divBdr>
    </w:div>
    <w:div w:id="1391883004">
      <w:bodyDiv w:val="1"/>
      <w:marLeft w:val="0"/>
      <w:marRight w:val="0"/>
      <w:marTop w:val="0"/>
      <w:marBottom w:val="0"/>
      <w:divBdr>
        <w:top w:val="none" w:sz="0" w:space="0" w:color="auto"/>
        <w:left w:val="none" w:sz="0" w:space="0" w:color="auto"/>
        <w:bottom w:val="none" w:sz="0" w:space="0" w:color="auto"/>
        <w:right w:val="none" w:sz="0" w:space="0" w:color="auto"/>
      </w:divBdr>
    </w:div>
    <w:div w:id="1398701095">
      <w:bodyDiv w:val="1"/>
      <w:marLeft w:val="0"/>
      <w:marRight w:val="0"/>
      <w:marTop w:val="0"/>
      <w:marBottom w:val="0"/>
      <w:divBdr>
        <w:top w:val="none" w:sz="0" w:space="0" w:color="auto"/>
        <w:left w:val="none" w:sz="0" w:space="0" w:color="auto"/>
        <w:bottom w:val="none" w:sz="0" w:space="0" w:color="auto"/>
        <w:right w:val="none" w:sz="0" w:space="0" w:color="auto"/>
      </w:divBdr>
    </w:div>
    <w:div w:id="1416395020">
      <w:bodyDiv w:val="1"/>
      <w:marLeft w:val="0"/>
      <w:marRight w:val="0"/>
      <w:marTop w:val="0"/>
      <w:marBottom w:val="0"/>
      <w:divBdr>
        <w:top w:val="none" w:sz="0" w:space="0" w:color="auto"/>
        <w:left w:val="none" w:sz="0" w:space="0" w:color="auto"/>
        <w:bottom w:val="none" w:sz="0" w:space="0" w:color="auto"/>
        <w:right w:val="none" w:sz="0" w:space="0" w:color="auto"/>
      </w:divBdr>
      <w:divsChild>
        <w:div w:id="949433773">
          <w:marLeft w:val="0"/>
          <w:marRight w:val="0"/>
          <w:marTop w:val="0"/>
          <w:marBottom w:val="0"/>
          <w:divBdr>
            <w:top w:val="none" w:sz="0" w:space="0" w:color="auto"/>
            <w:left w:val="none" w:sz="0" w:space="0" w:color="auto"/>
            <w:bottom w:val="none" w:sz="0" w:space="0" w:color="auto"/>
            <w:right w:val="none" w:sz="0" w:space="0" w:color="auto"/>
          </w:divBdr>
          <w:divsChild>
            <w:div w:id="1348168669">
              <w:marLeft w:val="0"/>
              <w:marRight w:val="0"/>
              <w:marTop w:val="0"/>
              <w:marBottom w:val="0"/>
              <w:divBdr>
                <w:top w:val="none" w:sz="0" w:space="0" w:color="auto"/>
                <w:left w:val="none" w:sz="0" w:space="0" w:color="auto"/>
                <w:bottom w:val="none" w:sz="0" w:space="0" w:color="auto"/>
                <w:right w:val="none" w:sz="0" w:space="0" w:color="auto"/>
              </w:divBdr>
              <w:divsChild>
                <w:div w:id="1706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3647">
      <w:bodyDiv w:val="1"/>
      <w:marLeft w:val="0"/>
      <w:marRight w:val="0"/>
      <w:marTop w:val="0"/>
      <w:marBottom w:val="0"/>
      <w:divBdr>
        <w:top w:val="none" w:sz="0" w:space="0" w:color="auto"/>
        <w:left w:val="none" w:sz="0" w:space="0" w:color="auto"/>
        <w:bottom w:val="none" w:sz="0" w:space="0" w:color="auto"/>
        <w:right w:val="none" w:sz="0" w:space="0" w:color="auto"/>
      </w:divBdr>
    </w:div>
    <w:div w:id="1438477479">
      <w:bodyDiv w:val="1"/>
      <w:marLeft w:val="0"/>
      <w:marRight w:val="0"/>
      <w:marTop w:val="0"/>
      <w:marBottom w:val="0"/>
      <w:divBdr>
        <w:top w:val="none" w:sz="0" w:space="0" w:color="auto"/>
        <w:left w:val="none" w:sz="0" w:space="0" w:color="auto"/>
        <w:bottom w:val="none" w:sz="0" w:space="0" w:color="auto"/>
        <w:right w:val="none" w:sz="0" w:space="0" w:color="auto"/>
      </w:divBdr>
    </w:div>
    <w:div w:id="1438528317">
      <w:bodyDiv w:val="1"/>
      <w:marLeft w:val="0"/>
      <w:marRight w:val="0"/>
      <w:marTop w:val="0"/>
      <w:marBottom w:val="0"/>
      <w:divBdr>
        <w:top w:val="none" w:sz="0" w:space="0" w:color="auto"/>
        <w:left w:val="none" w:sz="0" w:space="0" w:color="auto"/>
        <w:bottom w:val="none" w:sz="0" w:space="0" w:color="auto"/>
        <w:right w:val="none" w:sz="0" w:space="0" w:color="auto"/>
      </w:divBdr>
    </w:div>
    <w:div w:id="1442073203">
      <w:bodyDiv w:val="1"/>
      <w:marLeft w:val="0"/>
      <w:marRight w:val="0"/>
      <w:marTop w:val="0"/>
      <w:marBottom w:val="0"/>
      <w:divBdr>
        <w:top w:val="none" w:sz="0" w:space="0" w:color="auto"/>
        <w:left w:val="none" w:sz="0" w:space="0" w:color="auto"/>
        <w:bottom w:val="none" w:sz="0" w:space="0" w:color="auto"/>
        <w:right w:val="none" w:sz="0" w:space="0" w:color="auto"/>
      </w:divBdr>
      <w:divsChild>
        <w:div w:id="1573661331">
          <w:marLeft w:val="0"/>
          <w:marRight w:val="0"/>
          <w:marTop w:val="0"/>
          <w:marBottom w:val="0"/>
          <w:divBdr>
            <w:top w:val="none" w:sz="0" w:space="0" w:color="auto"/>
            <w:left w:val="none" w:sz="0" w:space="0" w:color="auto"/>
            <w:bottom w:val="none" w:sz="0" w:space="0" w:color="auto"/>
            <w:right w:val="none" w:sz="0" w:space="0" w:color="auto"/>
          </w:divBdr>
        </w:div>
      </w:divsChild>
    </w:div>
    <w:div w:id="1450470630">
      <w:bodyDiv w:val="1"/>
      <w:marLeft w:val="0"/>
      <w:marRight w:val="0"/>
      <w:marTop w:val="0"/>
      <w:marBottom w:val="0"/>
      <w:divBdr>
        <w:top w:val="none" w:sz="0" w:space="0" w:color="auto"/>
        <w:left w:val="none" w:sz="0" w:space="0" w:color="auto"/>
        <w:bottom w:val="none" w:sz="0" w:space="0" w:color="auto"/>
        <w:right w:val="none" w:sz="0" w:space="0" w:color="auto"/>
      </w:divBdr>
    </w:div>
    <w:div w:id="1457139650">
      <w:bodyDiv w:val="1"/>
      <w:marLeft w:val="0"/>
      <w:marRight w:val="0"/>
      <w:marTop w:val="0"/>
      <w:marBottom w:val="0"/>
      <w:divBdr>
        <w:top w:val="none" w:sz="0" w:space="0" w:color="auto"/>
        <w:left w:val="none" w:sz="0" w:space="0" w:color="auto"/>
        <w:bottom w:val="none" w:sz="0" w:space="0" w:color="auto"/>
        <w:right w:val="none" w:sz="0" w:space="0" w:color="auto"/>
      </w:divBdr>
    </w:div>
    <w:div w:id="1463764205">
      <w:bodyDiv w:val="1"/>
      <w:marLeft w:val="0"/>
      <w:marRight w:val="0"/>
      <w:marTop w:val="0"/>
      <w:marBottom w:val="0"/>
      <w:divBdr>
        <w:top w:val="none" w:sz="0" w:space="0" w:color="auto"/>
        <w:left w:val="none" w:sz="0" w:space="0" w:color="auto"/>
        <w:bottom w:val="none" w:sz="0" w:space="0" w:color="auto"/>
        <w:right w:val="none" w:sz="0" w:space="0" w:color="auto"/>
      </w:divBdr>
    </w:div>
    <w:div w:id="1473673343">
      <w:bodyDiv w:val="1"/>
      <w:marLeft w:val="0"/>
      <w:marRight w:val="0"/>
      <w:marTop w:val="0"/>
      <w:marBottom w:val="0"/>
      <w:divBdr>
        <w:top w:val="none" w:sz="0" w:space="0" w:color="auto"/>
        <w:left w:val="none" w:sz="0" w:space="0" w:color="auto"/>
        <w:bottom w:val="none" w:sz="0" w:space="0" w:color="auto"/>
        <w:right w:val="none" w:sz="0" w:space="0" w:color="auto"/>
      </w:divBdr>
      <w:divsChild>
        <w:div w:id="1523744566">
          <w:marLeft w:val="0"/>
          <w:marRight w:val="0"/>
          <w:marTop w:val="0"/>
          <w:marBottom w:val="0"/>
          <w:divBdr>
            <w:top w:val="none" w:sz="0" w:space="0" w:color="auto"/>
            <w:left w:val="none" w:sz="0" w:space="0" w:color="auto"/>
            <w:bottom w:val="none" w:sz="0" w:space="0" w:color="auto"/>
            <w:right w:val="none" w:sz="0" w:space="0" w:color="auto"/>
          </w:divBdr>
        </w:div>
      </w:divsChild>
    </w:div>
    <w:div w:id="1473913280">
      <w:bodyDiv w:val="1"/>
      <w:marLeft w:val="0"/>
      <w:marRight w:val="0"/>
      <w:marTop w:val="0"/>
      <w:marBottom w:val="0"/>
      <w:divBdr>
        <w:top w:val="none" w:sz="0" w:space="0" w:color="auto"/>
        <w:left w:val="none" w:sz="0" w:space="0" w:color="auto"/>
        <w:bottom w:val="none" w:sz="0" w:space="0" w:color="auto"/>
        <w:right w:val="none" w:sz="0" w:space="0" w:color="auto"/>
      </w:divBdr>
    </w:div>
    <w:div w:id="1480419247">
      <w:bodyDiv w:val="1"/>
      <w:marLeft w:val="0"/>
      <w:marRight w:val="0"/>
      <w:marTop w:val="0"/>
      <w:marBottom w:val="0"/>
      <w:divBdr>
        <w:top w:val="none" w:sz="0" w:space="0" w:color="auto"/>
        <w:left w:val="none" w:sz="0" w:space="0" w:color="auto"/>
        <w:bottom w:val="none" w:sz="0" w:space="0" w:color="auto"/>
        <w:right w:val="none" w:sz="0" w:space="0" w:color="auto"/>
      </w:divBdr>
      <w:divsChild>
        <w:div w:id="334462230">
          <w:marLeft w:val="0"/>
          <w:marRight w:val="0"/>
          <w:marTop w:val="0"/>
          <w:marBottom w:val="0"/>
          <w:divBdr>
            <w:top w:val="none" w:sz="0" w:space="0" w:color="auto"/>
            <w:left w:val="none" w:sz="0" w:space="0" w:color="auto"/>
            <w:bottom w:val="none" w:sz="0" w:space="0" w:color="auto"/>
            <w:right w:val="none" w:sz="0" w:space="0" w:color="auto"/>
          </w:divBdr>
          <w:divsChild>
            <w:div w:id="1835415960">
              <w:marLeft w:val="0"/>
              <w:marRight w:val="0"/>
              <w:marTop w:val="0"/>
              <w:marBottom w:val="0"/>
              <w:divBdr>
                <w:top w:val="none" w:sz="0" w:space="0" w:color="auto"/>
                <w:left w:val="none" w:sz="0" w:space="0" w:color="auto"/>
                <w:bottom w:val="none" w:sz="0" w:space="0" w:color="auto"/>
                <w:right w:val="none" w:sz="0" w:space="0" w:color="auto"/>
              </w:divBdr>
              <w:divsChild>
                <w:div w:id="6331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3082">
      <w:bodyDiv w:val="1"/>
      <w:marLeft w:val="0"/>
      <w:marRight w:val="0"/>
      <w:marTop w:val="0"/>
      <w:marBottom w:val="0"/>
      <w:divBdr>
        <w:top w:val="none" w:sz="0" w:space="0" w:color="auto"/>
        <w:left w:val="none" w:sz="0" w:space="0" w:color="auto"/>
        <w:bottom w:val="none" w:sz="0" w:space="0" w:color="auto"/>
        <w:right w:val="none" w:sz="0" w:space="0" w:color="auto"/>
      </w:divBdr>
    </w:div>
    <w:div w:id="1489446354">
      <w:bodyDiv w:val="1"/>
      <w:marLeft w:val="0"/>
      <w:marRight w:val="0"/>
      <w:marTop w:val="0"/>
      <w:marBottom w:val="0"/>
      <w:divBdr>
        <w:top w:val="none" w:sz="0" w:space="0" w:color="auto"/>
        <w:left w:val="none" w:sz="0" w:space="0" w:color="auto"/>
        <w:bottom w:val="none" w:sz="0" w:space="0" w:color="auto"/>
        <w:right w:val="none" w:sz="0" w:space="0" w:color="auto"/>
      </w:divBdr>
    </w:div>
    <w:div w:id="1492136506">
      <w:bodyDiv w:val="1"/>
      <w:marLeft w:val="0"/>
      <w:marRight w:val="0"/>
      <w:marTop w:val="0"/>
      <w:marBottom w:val="0"/>
      <w:divBdr>
        <w:top w:val="none" w:sz="0" w:space="0" w:color="auto"/>
        <w:left w:val="none" w:sz="0" w:space="0" w:color="auto"/>
        <w:bottom w:val="none" w:sz="0" w:space="0" w:color="auto"/>
        <w:right w:val="none" w:sz="0" w:space="0" w:color="auto"/>
      </w:divBdr>
    </w:div>
    <w:div w:id="1497183601">
      <w:bodyDiv w:val="1"/>
      <w:marLeft w:val="0"/>
      <w:marRight w:val="0"/>
      <w:marTop w:val="0"/>
      <w:marBottom w:val="0"/>
      <w:divBdr>
        <w:top w:val="none" w:sz="0" w:space="0" w:color="auto"/>
        <w:left w:val="none" w:sz="0" w:space="0" w:color="auto"/>
        <w:bottom w:val="none" w:sz="0" w:space="0" w:color="auto"/>
        <w:right w:val="none" w:sz="0" w:space="0" w:color="auto"/>
      </w:divBdr>
    </w:div>
    <w:div w:id="1509515817">
      <w:bodyDiv w:val="1"/>
      <w:marLeft w:val="0"/>
      <w:marRight w:val="0"/>
      <w:marTop w:val="0"/>
      <w:marBottom w:val="0"/>
      <w:divBdr>
        <w:top w:val="none" w:sz="0" w:space="0" w:color="auto"/>
        <w:left w:val="none" w:sz="0" w:space="0" w:color="auto"/>
        <w:bottom w:val="none" w:sz="0" w:space="0" w:color="auto"/>
        <w:right w:val="none" w:sz="0" w:space="0" w:color="auto"/>
      </w:divBdr>
    </w:div>
    <w:div w:id="1515344617">
      <w:bodyDiv w:val="1"/>
      <w:marLeft w:val="0"/>
      <w:marRight w:val="0"/>
      <w:marTop w:val="0"/>
      <w:marBottom w:val="0"/>
      <w:divBdr>
        <w:top w:val="none" w:sz="0" w:space="0" w:color="auto"/>
        <w:left w:val="none" w:sz="0" w:space="0" w:color="auto"/>
        <w:bottom w:val="none" w:sz="0" w:space="0" w:color="auto"/>
        <w:right w:val="none" w:sz="0" w:space="0" w:color="auto"/>
      </w:divBdr>
    </w:div>
    <w:div w:id="1516919531">
      <w:bodyDiv w:val="1"/>
      <w:marLeft w:val="0"/>
      <w:marRight w:val="0"/>
      <w:marTop w:val="0"/>
      <w:marBottom w:val="0"/>
      <w:divBdr>
        <w:top w:val="none" w:sz="0" w:space="0" w:color="auto"/>
        <w:left w:val="none" w:sz="0" w:space="0" w:color="auto"/>
        <w:bottom w:val="none" w:sz="0" w:space="0" w:color="auto"/>
        <w:right w:val="none" w:sz="0" w:space="0" w:color="auto"/>
      </w:divBdr>
    </w:div>
    <w:div w:id="1523321517">
      <w:bodyDiv w:val="1"/>
      <w:marLeft w:val="0"/>
      <w:marRight w:val="0"/>
      <w:marTop w:val="0"/>
      <w:marBottom w:val="0"/>
      <w:divBdr>
        <w:top w:val="none" w:sz="0" w:space="0" w:color="auto"/>
        <w:left w:val="none" w:sz="0" w:space="0" w:color="auto"/>
        <w:bottom w:val="none" w:sz="0" w:space="0" w:color="auto"/>
        <w:right w:val="none" w:sz="0" w:space="0" w:color="auto"/>
      </w:divBdr>
    </w:div>
    <w:div w:id="1526476926">
      <w:bodyDiv w:val="1"/>
      <w:marLeft w:val="0"/>
      <w:marRight w:val="0"/>
      <w:marTop w:val="0"/>
      <w:marBottom w:val="0"/>
      <w:divBdr>
        <w:top w:val="none" w:sz="0" w:space="0" w:color="auto"/>
        <w:left w:val="none" w:sz="0" w:space="0" w:color="auto"/>
        <w:bottom w:val="none" w:sz="0" w:space="0" w:color="auto"/>
        <w:right w:val="none" w:sz="0" w:space="0" w:color="auto"/>
      </w:divBdr>
    </w:div>
    <w:div w:id="1530603895">
      <w:bodyDiv w:val="1"/>
      <w:marLeft w:val="0"/>
      <w:marRight w:val="0"/>
      <w:marTop w:val="0"/>
      <w:marBottom w:val="0"/>
      <w:divBdr>
        <w:top w:val="none" w:sz="0" w:space="0" w:color="auto"/>
        <w:left w:val="none" w:sz="0" w:space="0" w:color="auto"/>
        <w:bottom w:val="none" w:sz="0" w:space="0" w:color="auto"/>
        <w:right w:val="none" w:sz="0" w:space="0" w:color="auto"/>
      </w:divBdr>
    </w:div>
    <w:div w:id="1539010419">
      <w:bodyDiv w:val="1"/>
      <w:marLeft w:val="0"/>
      <w:marRight w:val="0"/>
      <w:marTop w:val="0"/>
      <w:marBottom w:val="0"/>
      <w:divBdr>
        <w:top w:val="none" w:sz="0" w:space="0" w:color="auto"/>
        <w:left w:val="none" w:sz="0" w:space="0" w:color="auto"/>
        <w:bottom w:val="none" w:sz="0" w:space="0" w:color="auto"/>
        <w:right w:val="none" w:sz="0" w:space="0" w:color="auto"/>
      </w:divBdr>
    </w:div>
    <w:div w:id="1542325200">
      <w:bodyDiv w:val="1"/>
      <w:marLeft w:val="0"/>
      <w:marRight w:val="0"/>
      <w:marTop w:val="0"/>
      <w:marBottom w:val="0"/>
      <w:divBdr>
        <w:top w:val="none" w:sz="0" w:space="0" w:color="auto"/>
        <w:left w:val="none" w:sz="0" w:space="0" w:color="auto"/>
        <w:bottom w:val="none" w:sz="0" w:space="0" w:color="auto"/>
        <w:right w:val="none" w:sz="0" w:space="0" w:color="auto"/>
      </w:divBdr>
    </w:div>
    <w:div w:id="1554924676">
      <w:bodyDiv w:val="1"/>
      <w:marLeft w:val="0"/>
      <w:marRight w:val="0"/>
      <w:marTop w:val="0"/>
      <w:marBottom w:val="0"/>
      <w:divBdr>
        <w:top w:val="none" w:sz="0" w:space="0" w:color="auto"/>
        <w:left w:val="none" w:sz="0" w:space="0" w:color="auto"/>
        <w:bottom w:val="none" w:sz="0" w:space="0" w:color="auto"/>
        <w:right w:val="none" w:sz="0" w:space="0" w:color="auto"/>
      </w:divBdr>
    </w:div>
    <w:div w:id="1558974918">
      <w:bodyDiv w:val="1"/>
      <w:marLeft w:val="0"/>
      <w:marRight w:val="0"/>
      <w:marTop w:val="0"/>
      <w:marBottom w:val="0"/>
      <w:divBdr>
        <w:top w:val="none" w:sz="0" w:space="0" w:color="auto"/>
        <w:left w:val="none" w:sz="0" w:space="0" w:color="auto"/>
        <w:bottom w:val="none" w:sz="0" w:space="0" w:color="auto"/>
        <w:right w:val="none" w:sz="0" w:space="0" w:color="auto"/>
      </w:divBdr>
      <w:divsChild>
        <w:div w:id="89279646">
          <w:marLeft w:val="0"/>
          <w:marRight w:val="0"/>
          <w:marTop w:val="0"/>
          <w:marBottom w:val="0"/>
          <w:divBdr>
            <w:top w:val="none" w:sz="0" w:space="0" w:color="auto"/>
            <w:left w:val="none" w:sz="0" w:space="0" w:color="auto"/>
            <w:bottom w:val="none" w:sz="0" w:space="0" w:color="auto"/>
            <w:right w:val="none" w:sz="0" w:space="0" w:color="auto"/>
          </w:divBdr>
        </w:div>
        <w:div w:id="1765807883">
          <w:marLeft w:val="0"/>
          <w:marRight w:val="0"/>
          <w:marTop w:val="0"/>
          <w:marBottom w:val="0"/>
          <w:divBdr>
            <w:top w:val="none" w:sz="0" w:space="0" w:color="auto"/>
            <w:left w:val="none" w:sz="0" w:space="0" w:color="auto"/>
            <w:bottom w:val="none" w:sz="0" w:space="0" w:color="auto"/>
            <w:right w:val="none" w:sz="0" w:space="0" w:color="auto"/>
          </w:divBdr>
        </w:div>
      </w:divsChild>
    </w:div>
    <w:div w:id="1565333529">
      <w:bodyDiv w:val="1"/>
      <w:marLeft w:val="0"/>
      <w:marRight w:val="0"/>
      <w:marTop w:val="0"/>
      <w:marBottom w:val="0"/>
      <w:divBdr>
        <w:top w:val="none" w:sz="0" w:space="0" w:color="auto"/>
        <w:left w:val="none" w:sz="0" w:space="0" w:color="auto"/>
        <w:bottom w:val="none" w:sz="0" w:space="0" w:color="auto"/>
        <w:right w:val="none" w:sz="0" w:space="0" w:color="auto"/>
      </w:divBdr>
    </w:div>
    <w:div w:id="1573810765">
      <w:bodyDiv w:val="1"/>
      <w:marLeft w:val="0"/>
      <w:marRight w:val="0"/>
      <w:marTop w:val="0"/>
      <w:marBottom w:val="0"/>
      <w:divBdr>
        <w:top w:val="none" w:sz="0" w:space="0" w:color="auto"/>
        <w:left w:val="none" w:sz="0" w:space="0" w:color="auto"/>
        <w:bottom w:val="none" w:sz="0" w:space="0" w:color="auto"/>
        <w:right w:val="none" w:sz="0" w:space="0" w:color="auto"/>
      </w:divBdr>
      <w:divsChild>
        <w:div w:id="1143500720">
          <w:marLeft w:val="0"/>
          <w:marRight w:val="0"/>
          <w:marTop w:val="0"/>
          <w:marBottom w:val="0"/>
          <w:divBdr>
            <w:top w:val="none" w:sz="0" w:space="0" w:color="auto"/>
            <w:left w:val="none" w:sz="0" w:space="0" w:color="auto"/>
            <w:bottom w:val="none" w:sz="0" w:space="0" w:color="auto"/>
            <w:right w:val="none" w:sz="0" w:space="0" w:color="auto"/>
          </w:divBdr>
        </w:div>
      </w:divsChild>
    </w:div>
    <w:div w:id="1577129190">
      <w:bodyDiv w:val="1"/>
      <w:marLeft w:val="0"/>
      <w:marRight w:val="0"/>
      <w:marTop w:val="0"/>
      <w:marBottom w:val="0"/>
      <w:divBdr>
        <w:top w:val="none" w:sz="0" w:space="0" w:color="auto"/>
        <w:left w:val="none" w:sz="0" w:space="0" w:color="auto"/>
        <w:bottom w:val="none" w:sz="0" w:space="0" w:color="auto"/>
        <w:right w:val="none" w:sz="0" w:space="0" w:color="auto"/>
      </w:divBdr>
    </w:div>
    <w:div w:id="1599406176">
      <w:bodyDiv w:val="1"/>
      <w:marLeft w:val="0"/>
      <w:marRight w:val="0"/>
      <w:marTop w:val="0"/>
      <w:marBottom w:val="0"/>
      <w:divBdr>
        <w:top w:val="none" w:sz="0" w:space="0" w:color="auto"/>
        <w:left w:val="none" w:sz="0" w:space="0" w:color="auto"/>
        <w:bottom w:val="none" w:sz="0" w:space="0" w:color="auto"/>
        <w:right w:val="none" w:sz="0" w:space="0" w:color="auto"/>
      </w:divBdr>
    </w:div>
    <w:div w:id="1607689796">
      <w:bodyDiv w:val="1"/>
      <w:marLeft w:val="0"/>
      <w:marRight w:val="0"/>
      <w:marTop w:val="0"/>
      <w:marBottom w:val="0"/>
      <w:divBdr>
        <w:top w:val="none" w:sz="0" w:space="0" w:color="auto"/>
        <w:left w:val="none" w:sz="0" w:space="0" w:color="auto"/>
        <w:bottom w:val="none" w:sz="0" w:space="0" w:color="auto"/>
        <w:right w:val="none" w:sz="0" w:space="0" w:color="auto"/>
      </w:divBdr>
    </w:div>
    <w:div w:id="1608343124">
      <w:bodyDiv w:val="1"/>
      <w:marLeft w:val="0"/>
      <w:marRight w:val="0"/>
      <w:marTop w:val="0"/>
      <w:marBottom w:val="0"/>
      <w:divBdr>
        <w:top w:val="none" w:sz="0" w:space="0" w:color="auto"/>
        <w:left w:val="none" w:sz="0" w:space="0" w:color="auto"/>
        <w:bottom w:val="none" w:sz="0" w:space="0" w:color="auto"/>
        <w:right w:val="none" w:sz="0" w:space="0" w:color="auto"/>
      </w:divBdr>
    </w:div>
    <w:div w:id="1614020624">
      <w:bodyDiv w:val="1"/>
      <w:marLeft w:val="0"/>
      <w:marRight w:val="0"/>
      <w:marTop w:val="0"/>
      <w:marBottom w:val="0"/>
      <w:divBdr>
        <w:top w:val="none" w:sz="0" w:space="0" w:color="auto"/>
        <w:left w:val="none" w:sz="0" w:space="0" w:color="auto"/>
        <w:bottom w:val="none" w:sz="0" w:space="0" w:color="auto"/>
        <w:right w:val="none" w:sz="0" w:space="0" w:color="auto"/>
      </w:divBdr>
    </w:div>
    <w:div w:id="1616979544">
      <w:bodyDiv w:val="1"/>
      <w:marLeft w:val="0"/>
      <w:marRight w:val="0"/>
      <w:marTop w:val="0"/>
      <w:marBottom w:val="0"/>
      <w:divBdr>
        <w:top w:val="none" w:sz="0" w:space="0" w:color="auto"/>
        <w:left w:val="none" w:sz="0" w:space="0" w:color="auto"/>
        <w:bottom w:val="none" w:sz="0" w:space="0" w:color="auto"/>
        <w:right w:val="none" w:sz="0" w:space="0" w:color="auto"/>
      </w:divBdr>
    </w:div>
    <w:div w:id="1625383406">
      <w:bodyDiv w:val="1"/>
      <w:marLeft w:val="0"/>
      <w:marRight w:val="0"/>
      <w:marTop w:val="0"/>
      <w:marBottom w:val="0"/>
      <w:divBdr>
        <w:top w:val="none" w:sz="0" w:space="0" w:color="auto"/>
        <w:left w:val="none" w:sz="0" w:space="0" w:color="auto"/>
        <w:bottom w:val="none" w:sz="0" w:space="0" w:color="auto"/>
        <w:right w:val="none" w:sz="0" w:space="0" w:color="auto"/>
      </w:divBdr>
    </w:div>
    <w:div w:id="1625770966">
      <w:bodyDiv w:val="1"/>
      <w:marLeft w:val="0"/>
      <w:marRight w:val="0"/>
      <w:marTop w:val="0"/>
      <w:marBottom w:val="0"/>
      <w:divBdr>
        <w:top w:val="none" w:sz="0" w:space="0" w:color="auto"/>
        <w:left w:val="none" w:sz="0" w:space="0" w:color="auto"/>
        <w:bottom w:val="none" w:sz="0" w:space="0" w:color="auto"/>
        <w:right w:val="none" w:sz="0" w:space="0" w:color="auto"/>
      </w:divBdr>
    </w:div>
    <w:div w:id="1642535446">
      <w:bodyDiv w:val="1"/>
      <w:marLeft w:val="0"/>
      <w:marRight w:val="0"/>
      <w:marTop w:val="0"/>
      <w:marBottom w:val="0"/>
      <w:divBdr>
        <w:top w:val="none" w:sz="0" w:space="0" w:color="auto"/>
        <w:left w:val="none" w:sz="0" w:space="0" w:color="auto"/>
        <w:bottom w:val="none" w:sz="0" w:space="0" w:color="auto"/>
        <w:right w:val="none" w:sz="0" w:space="0" w:color="auto"/>
      </w:divBdr>
    </w:div>
    <w:div w:id="1649548566">
      <w:bodyDiv w:val="1"/>
      <w:marLeft w:val="0"/>
      <w:marRight w:val="0"/>
      <w:marTop w:val="0"/>
      <w:marBottom w:val="0"/>
      <w:divBdr>
        <w:top w:val="none" w:sz="0" w:space="0" w:color="auto"/>
        <w:left w:val="none" w:sz="0" w:space="0" w:color="auto"/>
        <w:bottom w:val="none" w:sz="0" w:space="0" w:color="auto"/>
        <w:right w:val="none" w:sz="0" w:space="0" w:color="auto"/>
      </w:divBdr>
    </w:div>
    <w:div w:id="1663775822">
      <w:bodyDiv w:val="1"/>
      <w:marLeft w:val="0"/>
      <w:marRight w:val="0"/>
      <w:marTop w:val="0"/>
      <w:marBottom w:val="0"/>
      <w:divBdr>
        <w:top w:val="none" w:sz="0" w:space="0" w:color="auto"/>
        <w:left w:val="none" w:sz="0" w:space="0" w:color="auto"/>
        <w:bottom w:val="none" w:sz="0" w:space="0" w:color="auto"/>
        <w:right w:val="none" w:sz="0" w:space="0" w:color="auto"/>
      </w:divBdr>
    </w:div>
    <w:div w:id="1746026407">
      <w:bodyDiv w:val="1"/>
      <w:marLeft w:val="0"/>
      <w:marRight w:val="0"/>
      <w:marTop w:val="0"/>
      <w:marBottom w:val="0"/>
      <w:divBdr>
        <w:top w:val="none" w:sz="0" w:space="0" w:color="auto"/>
        <w:left w:val="none" w:sz="0" w:space="0" w:color="auto"/>
        <w:bottom w:val="none" w:sz="0" w:space="0" w:color="auto"/>
        <w:right w:val="none" w:sz="0" w:space="0" w:color="auto"/>
      </w:divBdr>
    </w:div>
    <w:div w:id="1760255576">
      <w:bodyDiv w:val="1"/>
      <w:marLeft w:val="0"/>
      <w:marRight w:val="0"/>
      <w:marTop w:val="0"/>
      <w:marBottom w:val="0"/>
      <w:divBdr>
        <w:top w:val="none" w:sz="0" w:space="0" w:color="auto"/>
        <w:left w:val="none" w:sz="0" w:space="0" w:color="auto"/>
        <w:bottom w:val="none" w:sz="0" w:space="0" w:color="auto"/>
        <w:right w:val="none" w:sz="0" w:space="0" w:color="auto"/>
      </w:divBdr>
    </w:div>
    <w:div w:id="1769080101">
      <w:bodyDiv w:val="1"/>
      <w:marLeft w:val="0"/>
      <w:marRight w:val="0"/>
      <w:marTop w:val="0"/>
      <w:marBottom w:val="0"/>
      <w:divBdr>
        <w:top w:val="none" w:sz="0" w:space="0" w:color="auto"/>
        <w:left w:val="none" w:sz="0" w:space="0" w:color="auto"/>
        <w:bottom w:val="none" w:sz="0" w:space="0" w:color="auto"/>
        <w:right w:val="none" w:sz="0" w:space="0" w:color="auto"/>
      </w:divBdr>
    </w:div>
    <w:div w:id="1772971253">
      <w:bodyDiv w:val="1"/>
      <w:marLeft w:val="0"/>
      <w:marRight w:val="0"/>
      <w:marTop w:val="0"/>
      <w:marBottom w:val="0"/>
      <w:divBdr>
        <w:top w:val="none" w:sz="0" w:space="0" w:color="auto"/>
        <w:left w:val="none" w:sz="0" w:space="0" w:color="auto"/>
        <w:bottom w:val="none" w:sz="0" w:space="0" w:color="auto"/>
        <w:right w:val="none" w:sz="0" w:space="0" w:color="auto"/>
      </w:divBdr>
    </w:div>
    <w:div w:id="1786804186">
      <w:bodyDiv w:val="1"/>
      <w:marLeft w:val="0"/>
      <w:marRight w:val="0"/>
      <w:marTop w:val="0"/>
      <w:marBottom w:val="0"/>
      <w:divBdr>
        <w:top w:val="none" w:sz="0" w:space="0" w:color="auto"/>
        <w:left w:val="none" w:sz="0" w:space="0" w:color="auto"/>
        <w:bottom w:val="none" w:sz="0" w:space="0" w:color="auto"/>
        <w:right w:val="none" w:sz="0" w:space="0" w:color="auto"/>
      </w:divBdr>
    </w:div>
    <w:div w:id="1795293240">
      <w:bodyDiv w:val="1"/>
      <w:marLeft w:val="0"/>
      <w:marRight w:val="0"/>
      <w:marTop w:val="0"/>
      <w:marBottom w:val="0"/>
      <w:divBdr>
        <w:top w:val="none" w:sz="0" w:space="0" w:color="auto"/>
        <w:left w:val="none" w:sz="0" w:space="0" w:color="auto"/>
        <w:bottom w:val="none" w:sz="0" w:space="0" w:color="auto"/>
        <w:right w:val="none" w:sz="0" w:space="0" w:color="auto"/>
      </w:divBdr>
    </w:div>
    <w:div w:id="1797527792">
      <w:bodyDiv w:val="1"/>
      <w:marLeft w:val="0"/>
      <w:marRight w:val="0"/>
      <w:marTop w:val="0"/>
      <w:marBottom w:val="0"/>
      <w:divBdr>
        <w:top w:val="none" w:sz="0" w:space="0" w:color="auto"/>
        <w:left w:val="none" w:sz="0" w:space="0" w:color="auto"/>
        <w:bottom w:val="none" w:sz="0" w:space="0" w:color="auto"/>
        <w:right w:val="none" w:sz="0" w:space="0" w:color="auto"/>
      </w:divBdr>
    </w:div>
    <w:div w:id="1797986423">
      <w:bodyDiv w:val="1"/>
      <w:marLeft w:val="0"/>
      <w:marRight w:val="0"/>
      <w:marTop w:val="0"/>
      <w:marBottom w:val="0"/>
      <w:divBdr>
        <w:top w:val="none" w:sz="0" w:space="0" w:color="auto"/>
        <w:left w:val="none" w:sz="0" w:space="0" w:color="auto"/>
        <w:bottom w:val="none" w:sz="0" w:space="0" w:color="auto"/>
        <w:right w:val="none" w:sz="0" w:space="0" w:color="auto"/>
      </w:divBdr>
    </w:div>
    <w:div w:id="1829327599">
      <w:bodyDiv w:val="1"/>
      <w:marLeft w:val="0"/>
      <w:marRight w:val="0"/>
      <w:marTop w:val="0"/>
      <w:marBottom w:val="0"/>
      <w:divBdr>
        <w:top w:val="none" w:sz="0" w:space="0" w:color="auto"/>
        <w:left w:val="none" w:sz="0" w:space="0" w:color="auto"/>
        <w:bottom w:val="none" w:sz="0" w:space="0" w:color="auto"/>
        <w:right w:val="none" w:sz="0" w:space="0" w:color="auto"/>
      </w:divBdr>
      <w:divsChild>
        <w:div w:id="559294543">
          <w:marLeft w:val="0"/>
          <w:marRight w:val="0"/>
          <w:marTop w:val="0"/>
          <w:marBottom w:val="0"/>
          <w:divBdr>
            <w:top w:val="none" w:sz="0" w:space="0" w:color="auto"/>
            <w:left w:val="none" w:sz="0" w:space="0" w:color="auto"/>
            <w:bottom w:val="none" w:sz="0" w:space="0" w:color="auto"/>
            <w:right w:val="none" w:sz="0" w:space="0" w:color="auto"/>
          </w:divBdr>
        </w:div>
      </w:divsChild>
    </w:div>
    <w:div w:id="1850026952">
      <w:bodyDiv w:val="1"/>
      <w:marLeft w:val="0"/>
      <w:marRight w:val="0"/>
      <w:marTop w:val="0"/>
      <w:marBottom w:val="0"/>
      <w:divBdr>
        <w:top w:val="none" w:sz="0" w:space="0" w:color="auto"/>
        <w:left w:val="none" w:sz="0" w:space="0" w:color="auto"/>
        <w:bottom w:val="none" w:sz="0" w:space="0" w:color="auto"/>
        <w:right w:val="none" w:sz="0" w:space="0" w:color="auto"/>
      </w:divBdr>
    </w:div>
    <w:div w:id="1851334731">
      <w:bodyDiv w:val="1"/>
      <w:marLeft w:val="0"/>
      <w:marRight w:val="0"/>
      <w:marTop w:val="0"/>
      <w:marBottom w:val="0"/>
      <w:divBdr>
        <w:top w:val="none" w:sz="0" w:space="0" w:color="auto"/>
        <w:left w:val="none" w:sz="0" w:space="0" w:color="auto"/>
        <w:bottom w:val="none" w:sz="0" w:space="0" w:color="auto"/>
        <w:right w:val="none" w:sz="0" w:space="0" w:color="auto"/>
      </w:divBdr>
    </w:div>
    <w:div w:id="1854299066">
      <w:bodyDiv w:val="1"/>
      <w:marLeft w:val="0"/>
      <w:marRight w:val="0"/>
      <w:marTop w:val="0"/>
      <w:marBottom w:val="0"/>
      <w:divBdr>
        <w:top w:val="none" w:sz="0" w:space="0" w:color="auto"/>
        <w:left w:val="none" w:sz="0" w:space="0" w:color="auto"/>
        <w:bottom w:val="none" w:sz="0" w:space="0" w:color="auto"/>
        <w:right w:val="none" w:sz="0" w:space="0" w:color="auto"/>
      </w:divBdr>
    </w:div>
    <w:div w:id="1856117197">
      <w:bodyDiv w:val="1"/>
      <w:marLeft w:val="0"/>
      <w:marRight w:val="0"/>
      <w:marTop w:val="0"/>
      <w:marBottom w:val="0"/>
      <w:divBdr>
        <w:top w:val="none" w:sz="0" w:space="0" w:color="auto"/>
        <w:left w:val="none" w:sz="0" w:space="0" w:color="auto"/>
        <w:bottom w:val="none" w:sz="0" w:space="0" w:color="auto"/>
        <w:right w:val="none" w:sz="0" w:space="0" w:color="auto"/>
      </w:divBdr>
    </w:div>
    <w:div w:id="1882208888">
      <w:bodyDiv w:val="1"/>
      <w:marLeft w:val="0"/>
      <w:marRight w:val="0"/>
      <w:marTop w:val="0"/>
      <w:marBottom w:val="0"/>
      <w:divBdr>
        <w:top w:val="none" w:sz="0" w:space="0" w:color="auto"/>
        <w:left w:val="none" w:sz="0" w:space="0" w:color="auto"/>
        <w:bottom w:val="none" w:sz="0" w:space="0" w:color="auto"/>
        <w:right w:val="none" w:sz="0" w:space="0" w:color="auto"/>
      </w:divBdr>
      <w:divsChild>
        <w:div w:id="1090540773">
          <w:marLeft w:val="0"/>
          <w:marRight w:val="0"/>
          <w:marTop w:val="0"/>
          <w:marBottom w:val="0"/>
          <w:divBdr>
            <w:top w:val="none" w:sz="0" w:space="0" w:color="auto"/>
            <w:left w:val="none" w:sz="0" w:space="0" w:color="auto"/>
            <w:bottom w:val="none" w:sz="0" w:space="0" w:color="auto"/>
            <w:right w:val="none" w:sz="0" w:space="0" w:color="auto"/>
          </w:divBdr>
        </w:div>
      </w:divsChild>
    </w:div>
    <w:div w:id="1882746609">
      <w:bodyDiv w:val="1"/>
      <w:marLeft w:val="0"/>
      <w:marRight w:val="0"/>
      <w:marTop w:val="0"/>
      <w:marBottom w:val="0"/>
      <w:divBdr>
        <w:top w:val="none" w:sz="0" w:space="0" w:color="auto"/>
        <w:left w:val="none" w:sz="0" w:space="0" w:color="auto"/>
        <w:bottom w:val="none" w:sz="0" w:space="0" w:color="auto"/>
        <w:right w:val="none" w:sz="0" w:space="0" w:color="auto"/>
      </w:divBdr>
      <w:divsChild>
        <w:div w:id="337974606">
          <w:marLeft w:val="0"/>
          <w:marRight w:val="0"/>
          <w:marTop w:val="0"/>
          <w:marBottom w:val="0"/>
          <w:divBdr>
            <w:top w:val="none" w:sz="0" w:space="0" w:color="auto"/>
            <w:left w:val="none" w:sz="0" w:space="0" w:color="auto"/>
            <w:bottom w:val="none" w:sz="0" w:space="0" w:color="auto"/>
            <w:right w:val="none" w:sz="0" w:space="0" w:color="auto"/>
          </w:divBdr>
        </w:div>
      </w:divsChild>
    </w:div>
    <w:div w:id="1883900845">
      <w:bodyDiv w:val="1"/>
      <w:marLeft w:val="0"/>
      <w:marRight w:val="0"/>
      <w:marTop w:val="0"/>
      <w:marBottom w:val="0"/>
      <w:divBdr>
        <w:top w:val="none" w:sz="0" w:space="0" w:color="auto"/>
        <w:left w:val="none" w:sz="0" w:space="0" w:color="auto"/>
        <w:bottom w:val="none" w:sz="0" w:space="0" w:color="auto"/>
        <w:right w:val="none" w:sz="0" w:space="0" w:color="auto"/>
      </w:divBdr>
    </w:div>
    <w:div w:id="1884436749">
      <w:bodyDiv w:val="1"/>
      <w:marLeft w:val="0"/>
      <w:marRight w:val="0"/>
      <w:marTop w:val="0"/>
      <w:marBottom w:val="0"/>
      <w:divBdr>
        <w:top w:val="none" w:sz="0" w:space="0" w:color="auto"/>
        <w:left w:val="none" w:sz="0" w:space="0" w:color="auto"/>
        <w:bottom w:val="none" w:sz="0" w:space="0" w:color="auto"/>
        <w:right w:val="none" w:sz="0" w:space="0" w:color="auto"/>
      </w:divBdr>
    </w:div>
    <w:div w:id="1897164541">
      <w:bodyDiv w:val="1"/>
      <w:marLeft w:val="0"/>
      <w:marRight w:val="0"/>
      <w:marTop w:val="0"/>
      <w:marBottom w:val="0"/>
      <w:divBdr>
        <w:top w:val="none" w:sz="0" w:space="0" w:color="auto"/>
        <w:left w:val="none" w:sz="0" w:space="0" w:color="auto"/>
        <w:bottom w:val="none" w:sz="0" w:space="0" w:color="auto"/>
        <w:right w:val="none" w:sz="0" w:space="0" w:color="auto"/>
      </w:divBdr>
    </w:div>
    <w:div w:id="189781714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1924487438">
      <w:bodyDiv w:val="1"/>
      <w:marLeft w:val="0"/>
      <w:marRight w:val="0"/>
      <w:marTop w:val="0"/>
      <w:marBottom w:val="0"/>
      <w:divBdr>
        <w:top w:val="none" w:sz="0" w:space="0" w:color="auto"/>
        <w:left w:val="none" w:sz="0" w:space="0" w:color="auto"/>
        <w:bottom w:val="none" w:sz="0" w:space="0" w:color="auto"/>
        <w:right w:val="none" w:sz="0" w:space="0" w:color="auto"/>
      </w:divBdr>
    </w:div>
    <w:div w:id="1930894394">
      <w:bodyDiv w:val="1"/>
      <w:marLeft w:val="0"/>
      <w:marRight w:val="0"/>
      <w:marTop w:val="0"/>
      <w:marBottom w:val="0"/>
      <w:divBdr>
        <w:top w:val="none" w:sz="0" w:space="0" w:color="auto"/>
        <w:left w:val="none" w:sz="0" w:space="0" w:color="auto"/>
        <w:bottom w:val="none" w:sz="0" w:space="0" w:color="auto"/>
        <w:right w:val="none" w:sz="0" w:space="0" w:color="auto"/>
      </w:divBdr>
    </w:div>
    <w:div w:id="1938515177">
      <w:bodyDiv w:val="1"/>
      <w:marLeft w:val="0"/>
      <w:marRight w:val="0"/>
      <w:marTop w:val="0"/>
      <w:marBottom w:val="0"/>
      <w:divBdr>
        <w:top w:val="none" w:sz="0" w:space="0" w:color="auto"/>
        <w:left w:val="none" w:sz="0" w:space="0" w:color="auto"/>
        <w:bottom w:val="none" w:sz="0" w:space="0" w:color="auto"/>
        <w:right w:val="none" w:sz="0" w:space="0" w:color="auto"/>
      </w:divBdr>
    </w:div>
    <w:div w:id="1957062534">
      <w:bodyDiv w:val="1"/>
      <w:marLeft w:val="0"/>
      <w:marRight w:val="0"/>
      <w:marTop w:val="0"/>
      <w:marBottom w:val="0"/>
      <w:divBdr>
        <w:top w:val="none" w:sz="0" w:space="0" w:color="auto"/>
        <w:left w:val="none" w:sz="0" w:space="0" w:color="auto"/>
        <w:bottom w:val="none" w:sz="0" w:space="0" w:color="auto"/>
        <w:right w:val="none" w:sz="0" w:space="0" w:color="auto"/>
      </w:divBdr>
    </w:div>
    <w:div w:id="1960869389">
      <w:bodyDiv w:val="1"/>
      <w:marLeft w:val="0"/>
      <w:marRight w:val="0"/>
      <w:marTop w:val="0"/>
      <w:marBottom w:val="0"/>
      <w:divBdr>
        <w:top w:val="none" w:sz="0" w:space="0" w:color="auto"/>
        <w:left w:val="none" w:sz="0" w:space="0" w:color="auto"/>
        <w:bottom w:val="none" w:sz="0" w:space="0" w:color="auto"/>
        <w:right w:val="none" w:sz="0" w:space="0" w:color="auto"/>
      </w:divBdr>
      <w:divsChild>
        <w:div w:id="1876236633">
          <w:marLeft w:val="0"/>
          <w:marRight w:val="0"/>
          <w:marTop w:val="0"/>
          <w:marBottom w:val="0"/>
          <w:divBdr>
            <w:top w:val="none" w:sz="0" w:space="0" w:color="auto"/>
            <w:left w:val="none" w:sz="0" w:space="0" w:color="auto"/>
            <w:bottom w:val="none" w:sz="0" w:space="0" w:color="auto"/>
            <w:right w:val="none" w:sz="0" w:space="0" w:color="auto"/>
          </w:divBdr>
        </w:div>
      </w:divsChild>
    </w:div>
    <w:div w:id="1966766653">
      <w:bodyDiv w:val="1"/>
      <w:marLeft w:val="0"/>
      <w:marRight w:val="0"/>
      <w:marTop w:val="0"/>
      <w:marBottom w:val="0"/>
      <w:divBdr>
        <w:top w:val="none" w:sz="0" w:space="0" w:color="auto"/>
        <w:left w:val="none" w:sz="0" w:space="0" w:color="auto"/>
        <w:bottom w:val="none" w:sz="0" w:space="0" w:color="auto"/>
        <w:right w:val="none" w:sz="0" w:space="0" w:color="auto"/>
      </w:divBdr>
    </w:div>
    <w:div w:id="1969243137">
      <w:bodyDiv w:val="1"/>
      <w:marLeft w:val="0"/>
      <w:marRight w:val="0"/>
      <w:marTop w:val="0"/>
      <w:marBottom w:val="0"/>
      <w:divBdr>
        <w:top w:val="none" w:sz="0" w:space="0" w:color="auto"/>
        <w:left w:val="none" w:sz="0" w:space="0" w:color="auto"/>
        <w:bottom w:val="none" w:sz="0" w:space="0" w:color="auto"/>
        <w:right w:val="none" w:sz="0" w:space="0" w:color="auto"/>
      </w:divBdr>
    </w:div>
    <w:div w:id="1974213913">
      <w:bodyDiv w:val="1"/>
      <w:marLeft w:val="0"/>
      <w:marRight w:val="0"/>
      <w:marTop w:val="0"/>
      <w:marBottom w:val="0"/>
      <w:divBdr>
        <w:top w:val="none" w:sz="0" w:space="0" w:color="auto"/>
        <w:left w:val="none" w:sz="0" w:space="0" w:color="auto"/>
        <w:bottom w:val="none" w:sz="0" w:space="0" w:color="auto"/>
        <w:right w:val="none" w:sz="0" w:space="0" w:color="auto"/>
      </w:divBdr>
    </w:div>
    <w:div w:id="1974485220">
      <w:bodyDiv w:val="1"/>
      <w:marLeft w:val="0"/>
      <w:marRight w:val="0"/>
      <w:marTop w:val="0"/>
      <w:marBottom w:val="0"/>
      <w:divBdr>
        <w:top w:val="none" w:sz="0" w:space="0" w:color="auto"/>
        <w:left w:val="none" w:sz="0" w:space="0" w:color="auto"/>
        <w:bottom w:val="none" w:sz="0" w:space="0" w:color="auto"/>
        <w:right w:val="none" w:sz="0" w:space="0" w:color="auto"/>
      </w:divBdr>
    </w:div>
    <w:div w:id="1985155212">
      <w:bodyDiv w:val="1"/>
      <w:marLeft w:val="0"/>
      <w:marRight w:val="0"/>
      <w:marTop w:val="0"/>
      <w:marBottom w:val="0"/>
      <w:divBdr>
        <w:top w:val="none" w:sz="0" w:space="0" w:color="auto"/>
        <w:left w:val="none" w:sz="0" w:space="0" w:color="auto"/>
        <w:bottom w:val="none" w:sz="0" w:space="0" w:color="auto"/>
        <w:right w:val="none" w:sz="0" w:space="0" w:color="auto"/>
      </w:divBdr>
    </w:div>
    <w:div w:id="1996833013">
      <w:bodyDiv w:val="1"/>
      <w:marLeft w:val="0"/>
      <w:marRight w:val="0"/>
      <w:marTop w:val="0"/>
      <w:marBottom w:val="0"/>
      <w:divBdr>
        <w:top w:val="none" w:sz="0" w:space="0" w:color="auto"/>
        <w:left w:val="none" w:sz="0" w:space="0" w:color="auto"/>
        <w:bottom w:val="none" w:sz="0" w:space="0" w:color="auto"/>
        <w:right w:val="none" w:sz="0" w:space="0" w:color="auto"/>
      </w:divBdr>
    </w:div>
    <w:div w:id="2001152463">
      <w:bodyDiv w:val="1"/>
      <w:marLeft w:val="0"/>
      <w:marRight w:val="0"/>
      <w:marTop w:val="0"/>
      <w:marBottom w:val="0"/>
      <w:divBdr>
        <w:top w:val="none" w:sz="0" w:space="0" w:color="auto"/>
        <w:left w:val="none" w:sz="0" w:space="0" w:color="auto"/>
        <w:bottom w:val="none" w:sz="0" w:space="0" w:color="auto"/>
        <w:right w:val="none" w:sz="0" w:space="0" w:color="auto"/>
      </w:divBdr>
    </w:div>
    <w:div w:id="2017999916">
      <w:bodyDiv w:val="1"/>
      <w:marLeft w:val="0"/>
      <w:marRight w:val="0"/>
      <w:marTop w:val="0"/>
      <w:marBottom w:val="0"/>
      <w:divBdr>
        <w:top w:val="none" w:sz="0" w:space="0" w:color="auto"/>
        <w:left w:val="none" w:sz="0" w:space="0" w:color="auto"/>
        <w:bottom w:val="none" w:sz="0" w:space="0" w:color="auto"/>
        <w:right w:val="none" w:sz="0" w:space="0" w:color="auto"/>
      </w:divBdr>
      <w:divsChild>
        <w:div w:id="1265265244">
          <w:marLeft w:val="0"/>
          <w:marRight w:val="0"/>
          <w:marTop w:val="0"/>
          <w:marBottom w:val="0"/>
          <w:divBdr>
            <w:top w:val="none" w:sz="0" w:space="0" w:color="auto"/>
            <w:left w:val="none" w:sz="0" w:space="0" w:color="auto"/>
            <w:bottom w:val="none" w:sz="0" w:space="0" w:color="auto"/>
            <w:right w:val="none" w:sz="0" w:space="0" w:color="auto"/>
          </w:divBdr>
          <w:divsChild>
            <w:div w:id="338317711">
              <w:marLeft w:val="0"/>
              <w:marRight w:val="0"/>
              <w:marTop w:val="0"/>
              <w:marBottom w:val="0"/>
              <w:divBdr>
                <w:top w:val="none" w:sz="0" w:space="0" w:color="auto"/>
                <w:left w:val="none" w:sz="0" w:space="0" w:color="auto"/>
                <w:bottom w:val="none" w:sz="0" w:space="0" w:color="auto"/>
                <w:right w:val="none" w:sz="0" w:space="0" w:color="auto"/>
              </w:divBdr>
            </w:div>
            <w:div w:id="1808085077">
              <w:marLeft w:val="0"/>
              <w:marRight w:val="0"/>
              <w:marTop w:val="0"/>
              <w:marBottom w:val="0"/>
              <w:divBdr>
                <w:top w:val="none" w:sz="0" w:space="0" w:color="auto"/>
                <w:left w:val="none" w:sz="0" w:space="0" w:color="auto"/>
                <w:bottom w:val="none" w:sz="0" w:space="0" w:color="auto"/>
                <w:right w:val="none" w:sz="0" w:space="0" w:color="auto"/>
              </w:divBdr>
              <w:divsChild>
                <w:div w:id="219948875">
                  <w:marLeft w:val="0"/>
                  <w:marRight w:val="0"/>
                  <w:marTop w:val="0"/>
                  <w:marBottom w:val="0"/>
                  <w:divBdr>
                    <w:top w:val="none" w:sz="0" w:space="0" w:color="auto"/>
                    <w:left w:val="none" w:sz="0" w:space="0" w:color="auto"/>
                    <w:bottom w:val="dotted" w:sz="6" w:space="14" w:color="333333"/>
                    <w:right w:val="none" w:sz="0" w:space="0" w:color="auto"/>
                  </w:divBdr>
                </w:div>
              </w:divsChild>
            </w:div>
          </w:divsChild>
        </w:div>
      </w:divsChild>
    </w:div>
    <w:div w:id="2024477825">
      <w:bodyDiv w:val="1"/>
      <w:marLeft w:val="0"/>
      <w:marRight w:val="0"/>
      <w:marTop w:val="0"/>
      <w:marBottom w:val="0"/>
      <w:divBdr>
        <w:top w:val="none" w:sz="0" w:space="0" w:color="auto"/>
        <w:left w:val="none" w:sz="0" w:space="0" w:color="auto"/>
        <w:bottom w:val="none" w:sz="0" w:space="0" w:color="auto"/>
        <w:right w:val="none" w:sz="0" w:space="0" w:color="auto"/>
      </w:divBdr>
    </w:div>
    <w:div w:id="2034262991">
      <w:bodyDiv w:val="1"/>
      <w:marLeft w:val="0"/>
      <w:marRight w:val="0"/>
      <w:marTop w:val="0"/>
      <w:marBottom w:val="0"/>
      <w:divBdr>
        <w:top w:val="none" w:sz="0" w:space="0" w:color="auto"/>
        <w:left w:val="none" w:sz="0" w:space="0" w:color="auto"/>
        <w:bottom w:val="none" w:sz="0" w:space="0" w:color="auto"/>
        <w:right w:val="none" w:sz="0" w:space="0" w:color="auto"/>
      </w:divBdr>
    </w:div>
    <w:div w:id="2048065704">
      <w:bodyDiv w:val="1"/>
      <w:marLeft w:val="0"/>
      <w:marRight w:val="0"/>
      <w:marTop w:val="0"/>
      <w:marBottom w:val="0"/>
      <w:divBdr>
        <w:top w:val="none" w:sz="0" w:space="0" w:color="auto"/>
        <w:left w:val="none" w:sz="0" w:space="0" w:color="auto"/>
        <w:bottom w:val="none" w:sz="0" w:space="0" w:color="auto"/>
        <w:right w:val="none" w:sz="0" w:space="0" w:color="auto"/>
      </w:divBdr>
    </w:div>
    <w:div w:id="2059159620">
      <w:bodyDiv w:val="1"/>
      <w:marLeft w:val="0"/>
      <w:marRight w:val="0"/>
      <w:marTop w:val="0"/>
      <w:marBottom w:val="0"/>
      <w:divBdr>
        <w:top w:val="none" w:sz="0" w:space="0" w:color="auto"/>
        <w:left w:val="none" w:sz="0" w:space="0" w:color="auto"/>
        <w:bottom w:val="none" w:sz="0" w:space="0" w:color="auto"/>
        <w:right w:val="none" w:sz="0" w:space="0" w:color="auto"/>
      </w:divBdr>
    </w:div>
    <w:div w:id="2062286929">
      <w:bodyDiv w:val="1"/>
      <w:marLeft w:val="0"/>
      <w:marRight w:val="0"/>
      <w:marTop w:val="0"/>
      <w:marBottom w:val="0"/>
      <w:divBdr>
        <w:top w:val="none" w:sz="0" w:space="0" w:color="auto"/>
        <w:left w:val="none" w:sz="0" w:space="0" w:color="auto"/>
        <w:bottom w:val="none" w:sz="0" w:space="0" w:color="auto"/>
        <w:right w:val="none" w:sz="0" w:space="0" w:color="auto"/>
      </w:divBdr>
      <w:divsChild>
        <w:div w:id="256135824">
          <w:marLeft w:val="0"/>
          <w:marRight w:val="0"/>
          <w:marTop w:val="0"/>
          <w:marBottom w:val="0"/>
          <w:divBdr>
            <w:top w:val="none" w:sz="0" w:space="0" w:color="auto"/>
            <w:left w:val="none" w:sz="0" w:space="0" w:color="auto"/>
            <w:bottom w:val="none" w:sz="0" w:space="0" w:color="auto"/>
            <w:right w:val="none" w:sz="0" w:space="0" w:color="auto"/>
          </w:divBdr>
        </w:div>
      </w:divsChild>
    </w:div>
    <w:div w:id="2064870372">
      <w:bodyDiv w:val="1"/>
      <w:marLeft w:val="0"/>
      <w:marRight w:val="0"/>
      <w:marTop w:val="0"/>
      <w:marBottom w:val="0"/>
      <w:divBdr>
        <w:top w:val="none" w:sz="0" w:space="0" w:color="auto"/>
        <w:left w:val="none" w:sz="0" w:space="0" w:color="auto"/>
        <w:bottom w:val="none" w:sz="0" w:space="0" w:color="auto"/>
        <w:right w:val="none" w:sz="0" w:space="0" w:color="auto"/>
      </w:divBdr>
    </w:div>
    <w:div w:id="2067485631">
      <w:bodyDiv w:val="1"/>
      <w:marLeft w:val="0"/>
      <w:marRight w:val="0"/>
      <w:marTop w:val="0"/>
      <w:marBottom w:val="0"/>
      <w:divBdr>
        <w:top w:val="none" w:sz="0" w:space="0" w:color="auto"/>
        <w:left w:val="none" w:sz="0" w:space="0" w:color="auto"/>
        <w:bottom w:val="none" w:sz="0" w:space="0" w:color="auto"/>
        <w:right w:val="none" w:sz="0" w:space="0" w:color="auto"/>
      </w:divBdr>
    </w:div>
    <w:div w:id="2074573668">
      <w:bodyDiv w:val="1"/>
      <w:marLeft w:val="0"/>
      <w:marRight w:val="0"/>
      <w:marTop w:val="0"/>
      <w:marBottom w:val="0"/>
      <w:divBdr>
        <w:top w:val="none" w:sz="0" w:space="0" w:color="auto"/>
        <w:left w:val="none" w:sz="0" w:space="0" w:color="auto"/>
        <w:bottom w:val="none" w:sz="0" w:space="0" w:color="auto"/>
        <w:right w:val="none" w:sz="0" w:space="0" w:color="auto"/>
      </w:divBdr>
    </w:div>
    <w:div w:id="2091266053">
      <w:bodyDiv w:val="1"/>
      <w:marLeft w:val="0"/>
      <w:marRight w:val="0"/>
      <w:marTop w:val="0"/>
      <w:marBottom w:val="0"/>
      <w:divBdr>
        <w:top w:val="none" w:sz="0" w:space="0" w:color="auto"/>
        <w:left w:val="none" w:sz="0" w:space="0" w:color="auto"/>
        <w:bottom w:val="none" w:sz="0" w:space="0" w:color="auto"/>
        <w:right w:val="none" w:sz="0" w:space="0" w:color="auto"/>
      </w:divBdr>
    </w:div>
    <w:div w:id="2094858556">
      <w:bodyDiv w:val="1"/>
      <w:marLeft w:val="0"/>
      <w:marRight w:val="0"/>
      <w:marTop w:val="0"/>
      <w:marBottom w:val="0"/>
      <w:divBdr>
        <w:top w:val="none" w:sz="0" w:space="0" w:color="auto"/>
        <w:left w:val="none" w:sz="0" w:space="0" w:color="auto"/>
        <w:bottom w:val="none" w:sz="0" w:space="0" w:color="auto"/>
        <w:right w:val="none" w:sz="0" w:space="0" w:color="auto"/>
      </w:divBdr>
    </w:div>
    <w:div w:id="2101367136">
      <w:bodyDiv w:val="1"/>
      <w:marLeft w:val="0"/>
      <w:marRight w:val="0"/>
      <w:marTop w:val="0"/>
      <w:marBottom w:val="0"/>
      <w:divBdr>
        <w:top w:val="none" w:sz="0" w:space="0" w:color="auto"/>
        <w:left w:val="none" w:sz="0" w:space="0" w:color="auto"/>
        <w:bottom w:val="none" w:sz="0" w:space="0" w:color="auto"/>
        <w:right w:val="none" w:sz="0" w:space="0" w:color="auto"/>
      </w:divBdr>
    </w:div>
    <w:div w:id="2108235464">
      <w:bodyDiv w:val="1"/>
      <w:marLeft w:val="0"/>
      <w:marRight w:val="0"/>
      <w:marTop w:val="0"/>
      <w:marBottom w:val="0"/>
      <w:divBdr>
        <w:top w:val="none" w:sz="0" w:space="0" w:color="auto"/>
        <w:left w:val="none" w:sz="0" w:space="0" w:color="auto"/>
        <w:bottom w:val="none" w:sz="0" w:space="0" w:color="auto"/>
        <w:right w:val="none" w:sz="0" w:space="0" w:color="auto"/>
      </w:divBdr>
    </w:div>
    <w:div w:id="2112889311">
      <w:bodyDiv w:val="1"/>
      <w:marLeft w:val="0"/>
      <w:marRight w:val="0"/>
      <w:marTop w:val="0"/>
      <w:marBottom w:val="0"/>
      <w:divBdr>
        <w:top w:val="none" w:sz="0" w:space="0" w:color="auto"/>
        <w:left w:val="none" w:sz="0" w:space="0" w:color="auto"/>
        <w:bottom w:val="none" w:sz="0" w:space="0" w:color="auto"/>
        <w:right w:val="none" w:sz="0" w:space="0" w:color="auto"/>
      </w:divBdr>
    </w:div>
    <w:div w:id="2113627617">
      <w:bodyDiv w:val="1"/>
      <w:marLeft w:val="0"/>
      <w:marRight w:val="0"/>
      <w:marTop w:val="0"/>
      <w:marBottom w:val="0"/>
      <w:divBdr>
        <w:top w:val="none" w:sz="0" w:space="0" w:color="auto"/>
        <w:left w:val="none" w:sz="0" w:space="0" w:color="auto"/>
        <w:bottom w:val="none" w:sz="0" w:space="0" w:color="auto"/>
        <w:right w:val="none" w:sz="0" w:space="0" w:color="auto"/>
      </w:divBdr>
    </w:div>
    <w:div w:id="2118713818">
      <w:bodyDiv w:val="1"/>
      <w:marLeft w:val="0"/>
      <w:marRight w:val="0"/>
      <w:marTop w:val="0"/>
      <w:marBottom w:val="0"/>
      <w:divBdr>
        <w:top w:val="none" w:sz="0" w:space="0" w:color="auto"/>
        <w:left w:val="none" w:sz="0" w:space="0" w:color="auto"/>
        <w:bottom w:val="none" w:sz="0" w:space="0" w:color="auto"/>
        <w:right w:val="none" w:sz="0" w:space="0" w:color="auto"/>
      </w:divBdr>
    </w:div>
    <w:div w:id="2119060487">
      <w:bodyDiv w:val="1"/>
      <w:marLeft w:val="0"/>
      <w:marRight w:val="0"/>
      <w:marTop w:val="0"/>
      <w:marBottom w:val="0"/>
      <w:divBdr>
        <w:top w:val="none" w:sz="0" w:space="0" w:color="auto"/>
        <w:left w:val="none" w:sz="0" w:space="0" w:color="auto"/>
        <w:bottom w:val="none" w:sz="0" w:space="0" w:color="auto"/>
        <w:right w:val="none" w:sz="0" w:space="0" w:color="auto"/>
      </w:divBdr>
    </w:div>
    <w:div w:id="2124492772">
      <w:bodyDiv w:val="1"/>
      <w:marLeft w:val="0"/>
      <w:marRight w:val="0"/>
      <w:marTop w:val="0"/>
      <w:marBottom w:val="0"/>
      <w:divBdr>
        <w:top w:val="none" w:sz="0" w:space="0" w:color="auto"/>
        <w:left w:val="none" w:sz="0" w:space="0" w:color="auto"/>
        <w:bottom w:val="none" w:sz="0" w:space="0" w:color="auto"/>
        <w:right w:val="none" w:sz="0" w:space="0" w:color="auto"/>
      </w:divBdr>
    </w:div>
    <w:div w:id="2125729102">
      <w:bodyDiv w:val="1"/>
      <w:marLeft w:val="0"/>
      <w:marRight w:val="0"/>
      <w:marTop w:val="0"/>
      <w:marBottom w:val="0"/>
      <w:divBdr>
        <w:top w:val="none" w:sz="0" w:space="0" w:color="auto"/>
        <w:left w:val="none" w:sz="0" w:space="0" w:color="auto"/>
        <w:bottom w:val="none" w:sz="0" w:space="0" w:color="auto"/>
        <w:right w:val="none" w:sz="0" w:space="0" w:color="auto"/>
      </w:divBdr>
    </w:div>
    <w:div w:id="21362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ortal.azure.com" TargetMode="External" Id="rId13" /><Relationship Type="http://schemas.openxmlformats.org/officeDocument/2006/relationships/hyperlink" Target="https://azure.microsoft.com/en-us/free/" TargetMode="External" Id="rId18" /><Relationship Type="http://schemas.openxmlformats.org/officeDocument/2006/relationships/hyperlink" Target="https://portal.azure.com" TargetMode="External" Id="rId26" /><Relationship Type="http://schemas.openxmlformats.org/officeDocument/2006/relationships/header" Target="header2.xml" Id="rId39" /><Relationship Type="http://schemas.openxmlformats.org/officeDocument/2006/relationships/hyperlink" Target="https://docs.microsoft.com/en-us/cli/azure/install-azure-cli?view=azure-cli-latest" TargetMode="External" Id="rId21" /><Relationship Type="http://schemas.openxmlformats.org/officeDocument/2006/relationships/hyperlink" Target="https://servicetrust.microsoft.com/" TargetMode="External" Id="rId34" /><Relationship Type="http://schemas.openxmlformats.org/officeDocument/2006/relationships/header" Target="header3.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azure.microsoft.com/en-us/free/" TargetMode="External" Id="rId16" /><Relationship Type="http://schemas.openxmlformats.org/officeDocument/2006/relationships/hyperlink" Target="https://aka.ms/ssmsfullsetup"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portal.azure.com" TargetMode="External" Id="rId24" /><Relationship Type="http://schemas.openxmlformats.org/officeDocument/2006/relationships/hyperlink" Target="https://portal.azure.com" TargetMode="External" Id="rId32" /><Relationship Type="http://schemas.openxmlformats.org/officeDocument/2006/relationships/hyperlink" Target="https://azure.microsoft.com/en-us/pricing/tco/calculator/" TargetMode="External" Id="rId37" /><Relationship Type="http://schemas.openxmlformats.org/officeDocument/2006/relationships/footer" Target="footer1.xml"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hyperlink" Target="https://portal.azure.com" TargetMode="External" Id="rId15" /><Relationship Type="http://schemas.openxmlformats.org/officeDocument/2006/relationships/hyperlink" Target="https://raw.githubusercontent.com/Azure/azure-quickstart-templates/master/101-vm-simple-windows/azuredeploy.json" TargetMode="External" Id="rId23" /><Relationship Type="http://schemas.openxmlformats.org/officeDocument/2006/relationships/hyperlink" Target="https://portal.azure.com" TargetMode="External" Id="rId28" /><Relationship Type="http://schemas.openxmlformats.org/officeDocument/2006/relationships/hyperlink" Target="https://azure.microsoft.com/en-us/pricing/calculator/" TargetMode="External" Id="rId36" /><Relationship Type="http://schemas.openxmlformats.org/officeDocument/2006/relationships/endnotes" Target="endnotes.xml" Id="rId10" /><Relationship Type="http://schemas.openxmlformats.org/officeDocument/2006/relationships/hyperlink" Target="https://portal.azure.com" TargetMode="External" Id="rId19" /><Relationship Type="http://schemas.openxmlformats.org/officeDocument/2006/relationships/hyperlink" Target="https://azure.microsoft.com/en-us/free/" TargetMode="External"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zure.microsoft.com/en-us/free/" TargetMode="External" Id="rId14" /><Relationship Type="http://schemas.openxmlformats.org/officeDocument/2006/relationships/hyperlink" Target="https://shell.azure.com/" TargetMode="External" Id="rId22" /><Relationship Type="http://schemas.openxmlformats.org/officeDocument/2006/relationships/hyperlink" Target="https://azure.microsoft.com/en-us/free/" TargetMode="External" Id="rId27" /><Relationship Type="http://schemas.openxmlformats.org/officeDocument/2006/relationships/hyperlink" Target="https://database.guide/what-is-azure-data-studio/" TargetMode="External" Id="rId30" /><Relationship Type="http://schemas.openxmlformats.org/officeDocument/2006/relationships/hyperlink" Target="https://servicetrust.microsoft.com/" TargetMode="External" Id="rId35" /><Relationship Type="http://schemas.openxmlformats.org/officeDocument/2006/relationships/footer" Target="footer3.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azure.microsoft.com/en-us/free/" TargetMode="External" Id="rId12" /><Relationship Type="http://schemas.openxmlformats.org/officeDocument/2006/relationships/hyperlink" Target="https://portal.azure.com" TargetMode="External" Id="rId17" /><Relationship Type="http://schemas.openxmlformats.org/officeDocument/2006/relationships/hyperlink" Target="https://azure.microsoft.com/en-us/free/" TargetMode="External" Id="rId25" /><Relationship Type="http://schemas.openxmlformats.org/officeDocument/2006/relationships/hyperlink" Target="https://portal.azure.com" TargetMode="External" Id="rId33" /><Relationship Type="http://schemas.openxmlformats.org/officeDocument/2006/relationships/header" Target="header1.xml" Id="rId38" /><Relationship Type="http://schemas.openxmlformats.org/officeDocument/2006/relationships/hyperlink" Target="https://azure.microsoft.com/en-us/free/" TargetMode="External" Id="rId20" /><Relationship Type="http://schemas.openxmlformats.org/officeDocument/2006/relationships/footer" Target="footer2.xml" Id="rId4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mea\Desktop\PLP%20Working%20Folder\Deliverables\TEMPLATE%20PLP_Safeguard%20Your%20Business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1F0ABE7FED854D95ED470ECC419C20" ma:contentTypeVersion="12" ma:contentTypeDescription="Create a new document." ma:contentTypeScope="" ma:versionID="1a19c308cc9a6ded30b3eb01b4d13cb6">
  <xsd:schema xmlns:xsd="http://www.w3.org/2001/XMLSchema" xmlns:xs="http://www.w3.org/2001/XMLSchema" xmlns:p="http://schemas.microsoft.com/office/2006/metadata/properties" xmlns:ns2="93afa298-d922-4964-880b-39f434fb57f2" xmlns:ns3="e8a19053-e2a6-4871-a293-f667f8ffd451" targetNamespace="http://schemas.microsoft.com/office/2006/metadata/properties" ma:root="true" ma:fieldsID="644bb967e20ff1d132a115d94db42da3" ns2:_="" ns3:_="">
    <xsd:import namespace="93afa298-d922-4964-880b-39f434fb57f2"/>
    <xsd:import namespace="e8a19053-e2a6-4871-a293-f667f8ffd4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fa298-d922-4964-880b-39f434fb5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a19053-e2a6-4871-a293-f667f8ffd4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3afa298-d922-4964-880b-39f434fb57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F7202-9193-4170-ADB8-9123EB8EA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fa298-d922-4964-880b-39f434fb57f2"/>
    <ds:schemaRef ds:uri="e8a19053-e2a6-4871-a293-f667f8ffd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D7C20-25FA-4CFE-905D-BFB6948C91C4}">
  <ds:schemaRefs>
    <ds:schemaRef ds:uri="http://schemas.microsoft.com/office/2006/metadata/properties"/>
    <ds:schemaRef ds:uri="http://schemas.microsoft.com/office/infopath/2007/PartnerControls"/>
    <ds:schemaRef ds:uri="93afa298-d922-4964-880b-39f434fb57f2"/>
  </ds:schemaRefs>
</ds:datastoreItem>
</file>

<file path=customXml/itemProps3.xml><?xml version="1.0" encoding="utf-8"?>
<ds:datastoreItem xmlns:ds="http://schemas.openxmlformats.org/officeDocument/2006/customXml" ds:itemID="{D5183E5E-2D24-4D31-A61B-8E77E95080E9}">
  <ds:schemaRefs>
    <ds:schemaRef ds:uri="http://schemas.microsoft.com/sharepoint/v3/contenttype/forms"/>
  </ds:schemaRefs>
</ds:datastoreItem>
</file>

<file path=customXml/itemProps4.xml><?xml version="1.0" encoding="utf-8"?>
<ds:datastoreItem xmlns:ds="http://schemas.openxmlformats.org/officeDocument/2006/customXml" ds:itemID="{CA277B91-1FE7-464B-B2A8-E457DD37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PLP_Safeguard Your Business_v2.dotx</Template>
  <TotalTime>28</TotalTime>
  <Pages>1</Pages>
  <Words>5707</Words>
  <Characters>32536</Characters>
  <Application>Microsoft Office Word</Application>
  <DocSecurity>4</DocSecurity>
  <Lines>271</Lines>
  <Paragraphs>76</Paragraphs>
  <ScaleCrop>false</ScaleCrop>
  <Company/>
  <LinksUpToDate>false</LinksUpToDate>
  <CharactersWithSpaces>38167</CharactersWithSpaces>
  <SharedDoc>false</SharedDoc>
  <HLinks>
    <vt:vector size="228" baseType="variant">
      <vt:variant>
        <vt:i4>1507334</vt:i4>
      </vt:variant>
      <vt:variant>
        <vt:i4>153</vt:i4>
      </vt:variant>
      <vt:variant>
        <vt:i4>0</vt:i4>
      </vt:variant>
      <vt:variant>
        <vt:i4>5</vt:i4>
      </vt:variant>
      <vt:variant>
        <vt:lpwstr>https://azure.microsoft.com/en-us/pricing/tco/calculator/</vt:lpwstr>
      </vt:variant>
      <vt:variant>
        <vt:lpwstr/>
      </vt:variant>
      <vt:variant>
        <vt:i4>5963805</vt:i4>
      </vt:variant>
      <vt:variant>
        <vt:i4>150</vt:i4>
      </vt:variant>
      <vt:variant>
        <vt:i4>0</vt:i4>
      </vt:variant>
      <vt:variant>
        <vt:i4>5</vt:i4>
      </vt:variant>
      <vt:variant>
        <vt:lpwstr>https://azure.microsoft.com/en-us/pricing/calculator/</vt:lpwstr>
      </vt:variant>
      <vt:variant>
        <vt:lpwstr/>
      </vt:variant>
      <vt:variant>
        <vt:i4>6291501</vt:i4>
      </vt:variant>
      <vt:variant>
        <vt:i4>147</vt:i4>
      </vt:variant>
      <vt:variant>
        <vt:i4>0</vt:i4>
      </vt:variant>
      <vt:variant>
        <vt:i4>5</vt:i4>
      </vt:variant>
      <vt:variant>
        <vt:lpwstr>https://servicetrust.microsoft.com/</vt:lpwstr>
      </vt:variant>
      <vt:variant>
        <vt:lpwstr/>
      </vt:variant>
      <vt:variant>
        <vt:i4>6291501</vt:i4>
      </vt:variant>
      <vt:variant>
        <vt:i4>144</vt:i4>
      </vt:variant>
      <vt:variant>
        <vt:i4>0</vt:i4>
      </vt:variant>
      <vt:variant>
        <vt:i4>5</vt:i4>
      </vt:variant>
      <vt:variant>
        <vt:lpwstr>https://servicetrust.microsoft.com/</vt:lpwstr>
      </vt:variant>
      <vt:variant>
        <vt:lpwstr/>
      </vt:variant>
      <vt:variant>
        <vt:i4>1638468</vt:i4>
      </vt:variant>
      <vt:variant>
        <vt:i4>141</vt:i4>
      </vt:variant>
      <vt:variant>
        <vt:i4>0</vt:i4>
      </vt:variant>
      <vt:variant>
        <vt:i4>5</vt:i4>
      </vt:variant>
      <vt:variant>
        <vt:lpwstr>https://portal.azure.com/</vt:lpwstr>
      </vt:variant>
      <vt:variant>
        <vt:lpwstr/>
      </vt:variant>
      <vt:variant>
        <vt:i4>1638468</vt:i4>
      </vt:variant>
      <vt:variant>
        <vt:i4>138</vt:i4>
      </vt:variant>
      <vt:variant>
        <vt:i4>0</vt:i4>
      </vt:variant>
      <vt:variant>
        <vt:i4>5</vt:i4>
      </vt:variant>
      <vt:variant>
        <vt:lpwstr>https://portal.azure.com/</vt:lpwstr>
      </vt:variant>
      <vt:variant>
        <vt:lpwstr/>
      </vt:variant>
      <vt:variant>
        <vt:i4>7602301</vt:i4>
      </vt:variant>
      <vt:variant>
        <vt:i4>135</vt:i4>
      </vt:variant>
      <vt:variant>
        <vt:i4>0</vt:i4>
      </vt:variant>
      <vt:variant>
        <vt:i4>5</vt:i4>
      </vt:variant>
      <vt:variant>
        <vt:lpwstr>https://azure.microsoft.com/en-us/free/</vt:lpwstr>
      </vt:variant>
      <vt:variant>
        <vt:lpwstr/>
      </vt:variant>
      <vt:variant>
        <vt:i4>327747</vt:i4>
      </vt:variant>
      <vt:variant>
        <vt:i4>132</vt:i4>
      </vt:variant>
      <vt:variant>
        <vt:i4>0</vt:i4>
      </vt:variant>
      <vt:variant>
        <vt:i4>5</vt:i4>
      </vt:variant>
      <vt:variant>
        <vt:lpwstr>https://database.guide/what-is-azure-data-studio/</vt:lpwstr>
      </vt:variant>
      <vt:variant>
        <vt:lpwstr/>
      </vt:variant>
      <vt:variant>
        <vt:i4>4456459</vt:i4>
      </vt:variant>
      <vt:variant>
        <vt:i4>129</vt:i4>
      </vt:variant>
      <vt:variant>
        <vt:i4>0</vt:i4>
      </vt:variant>
      <vt:variant>
        <vt:i4>5</vt:i4>
      </vt:variant>
      <vt:variant>
        <vt:lpwstr>https://aka.ms/ssmsfullsetup</vt:lpwstr>
      </vt:variant>
      <vt:variant>
        <vt:lpwstr/>
      </vt:variant>
      <vt:variant>
        <vt:i4>1638468</vt:i4>
      </vt:variant>
      <vt:variant>
        <vt:i4>126</vt:i4>
      </vt:variant>
      <vt:variant>
        <vt:i4>0</vt:i4>
      </vt:variant>
      <vt:variant>
        <vt:i4>5</vt:i4>
      </vt:variant>
      <vt:variant>
        <vt:lpwstr>https://portal.azure.com/</vt:lpwstr>
      </vt:variant>
      <vt:variant>
        <vt:lpwstr/>
      </vt:variant>
      <vt:variant>
        <vt:i4>7602301</vt:i4>
      </vt:variant>
      <vt:variant>
        <vt:i4>123</vt:i4>
      </vt:variant>
      <vt:variant>
        <vt:i4>0</vt:i4>
      </vt:variant>
      <vt:variant>
        <vt:i4>5</vt:i4>
      </vt:variant>
      <vt:variant>
        <vt:lpwstr>https://azure.microsoft.com/en-us/free/</vt:lpwstr>
      </vt:variant>
      <vt:variant>
        <vt:lpwstr/>
      </vt:variant>
      <vt:variant>
        <vt:i4>1638468</vt:i4>
      </vt:variant>
      <vt:variant>
        <vt:i4>120</vt:i4>
      </vt:variant>
      <vt:variant>
        <vt:i4>0</vt:i4>
      </vt:variant>
      <vt:variant>
        <vt:i4>5</vt:i4>
      </vt:variant>
      <vt:variant>
        <vt:lpwstr>https://portal.azure.com/</vt:lpwstr>
      </vt:variant>
      <vt:variant>
        <vt:lpwstr/>
      </vt:variant>
      <vt:variant>
        <vt:i4>7602301</vt:i4>
      </vt:variant>
      <vt:variant>
        <vt:i4>117</vt:i4>
      </vt:variant>
      <vt:variant>
        <vt:i4>0</vt:i4>
      </vt:variant>
      <vt:variant>
        <vt:i4>5</vt:i4>
      </vt:variant>
      <vt:variant>
        <vt:lpwstr>https://azure.microsoft.com/en-us/free/</vt:lpwstr>
      </vt:variant>
      <vt:variant>
        <vt:lpwstr/>
      </vt:variant>
      <vt:variant>
        <vt:i4>1638468</vt:i4>
      </vt:variant>
      <vt:variant>
        <vt:i4>114</vt:i4>
      </vt:variant>
      <vt:variant>
        <vt:i4>0</vt:i4>
      </vt:variant>
      <vt:variant>
        <vt:i4>5</vt:i4>
      </vt:variant>
      <vt:variant>
        <vt:lpwstr>https://portal.azure.com/</vt:lpwstr>
      </vt:variant>
      <vt:variant>
        <vt:lpwstr/>
      </vt:variant>
      <vt:variant>
        <vt:i4>4784134</vt:i4>
      </vt:variant>
      <vt:variant>
        <vt:i4>111</vt:i4>
      </vt:variant>
      <vt:variant>
        <vt:i4>0</vt:i4>
      </vt:variant>
      <vt:variant>
        <vt:i4>5</vt:i4>
      </vt:variant>
      <vt:variant>
        <vt:lpwstr>https://raw.githubusercontent.com/Azure/azure-quickstart-templates/master/101-vm-simple-windows/azuredeploy.json</vt:lpwstr>
      </vt:variant>
      <vt:variant>
        <vt:lpwstr/>
      </vt:variant>
      <vt:variant>
        <vt:i4>6094917</vt:i4>
      </vt:variant>
      <vt:variant>
        <vt:i4>108</vt:i4>
      </vt:variant>
      <vt:variant>
        <vt:i4>0</vt:i4>
      </vt:variant>
      <vt:variant>
        <vt:i4>5</vt:i4>
      </vt:variant>
      <vt:variant>
        <vt:lpwstr>https://shell.azure.com/</vt:lpwstr>
      </vt:variant>
      <vt:variant>
        <vt:lpwstr/>
      </vt:variant>
      <vt:variant>
        <vt:i4>7274618</vt:i4>
      </vt:variant>
      <vt:variant>
        <vt:i4>105</vt:i4>
      </vt:variant>
      <vt:variant>
        <vt:i4>0</vt:i4>
      </vt:variant>
      <vt:variant>
        <vt:i4>5</vt:i4>
      </vt:variant>
      <vt:variant>
        <vt:lpwstr>https://docs.microsoft.com/en-us/cli/azure/install-azure-cli?view=azure-cli-latest</vt:lpwstr>
      </vt:variant>
      <vt:variant>
        <vt:lpwstr/>
      </vt:variant>
      <vt:variant>
        <vt:i4>7602301</vt:i4>
      </vt:variant>
      <vt:variant>
        <vt:i4>102</vt:i4>
      </vt:variant>
      <vt:variant>
        <vt:i4>0</vt:i4>
      </vt:variant>
      <vt:variant>
        <vt:i4>5</vt:i4>
      </vt:variant>
      <vt:variant>
        <vt:lpwstr>https://azure.microsoft.com/en-us/free/</vt:lpwstr>
      </vt:variant>
      <vt:variant>
        <vt:lpwstr/>
      </vt:variant>
      <vt:variant>
        <vt:i4>1638468</vt:i4>
      </vt:variant>
      <vt:variant>
        <vt:i4>99</vt:i4>
      </vt:variant>
      <vt:variant>
        <vt:i4>0</vt:i4>
      </vt:variant>
      <vt:variant>
        <vt:i4>5</vt:i4>
      </vt:variant>
      <vt:variant>
        <vt:lpwstr>https://portal.azure.com/</vt:lpwstr>
      </vt:variant>
      <vt:variant>
        <vt:lpwstr/>
      </vt:variant>
      <vt:variant>
        <vt:i4>7602301</vt:i4>
      </vt:variant>
      <vt:variant>
        <vt:i4>96</vt:i4>
      </vt:variant>
      <vt:variant>
        <vt:i4>0</vt:i4>
      </vt:variant>
      <vt:variant>
        <vt:i4>5</vt:i4>
      </vt:variant>
      <vt:variant>
        <vt:lpwstr>https://azure.microsoft.com/en-us/free/</vt:lpwstr>
      </vt:variant>
      <vt:variant>
        <vt:lpwstr/>
      </vt:variant>
      <vt:variant>
        <vt:i4>1638468</vt:i4>
      </vt:variant>
      <vt:variant>
        <vt:i4>93</vt:i4>
      </vt:variant>
      <vt:variant>
        <vt:i4>0</vt:i4>
      </vt:variant>
      <vt:variant>
        <vt:i4>5</vt:i4>
      </vt:variant>
      <vt:variant>
        <vt:lpwstr>https://portal.azure.com/</vt:lpwstr>
      </vt:variant>
      <vt:variant>
        <vt:lpwstr/>
      </vt:variant>
      <vt:variant>
        <vt:i4>7602301</vt:i4>
      </vt:variant>
      <vt:variant>
        <vt:i4>90</vt:i4>
      </vt:variant>
      <vt:variant>
        <vt:i4>0</vt:i4>
      </vt:variant>
      <vt:variant>
        <vt:i4>5</vt:i4>
      </vt:variant>
      <vt:variant>
        <vt:lpwstr>https://azure.microsoft.com/en-us/free/</vt:lpwstr>
      </vt:variant>
      <vt:variant>
        <vt:lpwstr/>
      </vt:variant>
      <vt:variant>
        <vt:i4>1638468</vt:i4>
      </vt:variant>
      <vt:variant>
        <vt:i4>87</vt:i4>
      </vt:variant>
      <vt:variant>
        <vt:i4>0</vt:i4>
      </vt:variant>
      <vt:variant>
        <vt:i4>5</vt:i4>
      </vt:variant>
      <vt:variant>
        <vt:lpwstr>https://portal.azure.com/</vt:lpwstr>
      </vt:variant>
      <vt:variant>
        <vt:lpwstr/>
      </vt:variant>
      <vt:variant>
        <vt:i4>7602301</vt:i4>
      </vt:variant>
      <vt:variant>
        <vt:i4>84</vt:i4>
      </vt:variant>
      <vt:variant>
        <vt:i4>0</vt:i4>
      </vt:variant>
      <vt:variant>
        <vt:i4>5</vt:i4>
      </vt:variant>
      <vt:variant>
        <vt:lpwstr>https://azure.microsoft.com/en-us/free/</vt:lpwstr>
      </vt:variant>
      <vt:variant>
        <vt:lpwstr/>
      </vt:variant>
      <vt:variant>
        <vt:i4>1638468</vt:i4>
      </vt:variant>
      <vt:variant>
        <vt:i4>81</vt:i4>
      </vt:variant>
      <vt:variant>
        <vt:i4>0</vt:i4>
      </vt:variant>
      <vt:variant>
        <vt:i4>5</vt:i4>
      </vt:variant>
      <vt:variant>
        <vt:lpwstr>https://portal.azure.com/</vt:lpwstr>
      </vt:variant>
      <vt:variant>
        <vt:lpwstr/>
      </vt:variant>
      <vt:variant>
        <vt:i4>7602301</vt:i4>
      </vt:variant>
      <vt:variant>
        <vt:i4>78</vt:i4>
      </vt:variant>
      <vt:variant>
        <vt:i4>0</vt:i4>
      </vt:variant>
      <vt:variant>
        <vt:i4>5</vt:i4>
      </vt:variant>
      <vt:variant>
        <vt:lpwstr>https://azure.microsoft.com/en-us/free/</vt:lpwstr>
      </vt:variant>
      <vt:variant>
        <vt:lpwstr/>
      </vt:variant>
      <vt:variant>
        <vt:i4>1376306</vt:i4>
      </vt:variant>
      <vt:variant>
        <vt:i4>71</vt:i4>
      </vt:variant>
      <vt:variant>
        <vt:i4>0</vt:i4>
      </vt:variant>
      <vt:variant>
        <vt:i4>5</vt:i4>
      </vt:variant>
      <vt:variant>
        <vt:lpwstr/>
      </vt:variant>
      <vt:variant>
        <vt:lpwstr>_Toc34225460</vt:lpwstr>
      </vt:variant>
      <vt:variant>
        <vt:i4>1835057</vt:i4>
      </vt:variant>
      <vt:variant>
        <vt:i4>65</vt:i4>
      </vt:variant>
      <vt:variant>
        <vt:i4>0</vt:i4>
      </vt:variant>
      <vt:variant>
        <vt:i4>5</vt:i4>
      </vt:variant>
      <vt:variant>
        <vt:lpwstr/>
      </vt:variant>
      <vt:variant>
        <vt:lpwstr>_Toc34225459</vt:lpwstr>
      </vt:variant>
      <vt:variant>
        <vt:i4>1900593</vt:i4>
      </vt:variant>
      <vt:variant>
        <vt:i4>59</vt:i4>
      </vt:variant>
      <vt:variant>
        <vt:i4>0</vt:i4>
      </vt:variant>
      <vt:variant>
        <vt:i4>5</vt:i4>
      </vt:variant>
      <vt:variant>
        <vt:lpwstr/>
      </vt:variant>
      <vt:variant>
        <vt:lpwstr>_Toc34225458</vt:lpwstr>
      </vt:variant>
      <vt:variant>
        <vt:i4>1179697</vt:i4>
      </vt:variant>
      <vt:variant>
        <vt:i4>53</vt:i4>
      </vt:variant>
      <vt:variant>
        <vt:i4>0</vt:i4>
      </vt:variant>
      <vt:variant>
        <vt:i4>5</vt:i4>
      </vt:variant>
      <vt:variant>
        <vt:lpwstr/>
      </vt:variant>
      <vt:variant>
        <vt:lpwstr>_Toc34225457</vt:lpwstr>
      </vt:variant>
      <vt:variant>
        <vt:i4>1245233</vt:i4>
      </vt:variant>
      <vt:variant>
        <vt:i4>47</vt:i4>
      </vt:variant>
      <vt:variant>
        <vt:i4>0</vt:i4>
      </vt:variant>
      <vt:variant>
        <vt:i4>5</vt:i4>
      </vt:variant>
      <vt:variant>
        <vt:lpwstr/>
      </vt:variant>
      <vt:variant>
        <vt:lpwstr>_Toc34225456</vt:lpwstr>
      </vt:variant>
      <vt:variant>
        <vt:i4>1048625</vt:i4>
      </vt:variant>
      <vt:variant>
        <vt:i4>41</vt:i4>
      </vt:variant>
      <vt:variant>
        <vt:i4>0</vt:i4>
      </vt:variant>
      <vt:variant>
        <vt:i4>5</vt:i4>
      </vt:variant>
      <vt:variant>
        <vt:lpwstr/>
      </vt:variant>
      <vt:variant>
        <vt:lpwstr>_Toc34225455</vt:lpwstr>
      </vt:variant>
      <vt:variant>
        <vt:i4>1114161</vt:i4>
      </vt:variant>
      <vt:variant>
        <vt:i4>35</vt:i4>
      </vt:variant>
      <vt:variant>
        <vt:i4>0</vt:i4>
      </vt:variant>
      <vt:variant>
        <vt:i4>5</vt:i4>
      </vt:variant>
      <vt:variant>
        <vt:lpwstr/>
      </vt:variant>
      <vt:variant>
        <vt:lpwstr>_Toc34225454</vt:lpwstr>
      </vt:variant>
      <vt:variant>
        <vt:i4>1441841</vt:i4>
      </vt:variant>
      <vt:variant>
        <vt:i4>29</vt:i4>
      </vt:variant>
      <vt:variant>
        <vt:i4>0</vt:i4>
      </vt:variant>
      <vt:variant>
        <vt:i4>5</vt:i4>
      </vt:variant>
      <vt:variant>
        <vt:lpwstr/>
      </vt:variant>
      <vt:variant>
        <vt:lpwstr>_Toc34225453</vt:lpwstr>
      </vt:variant>
      <vt:variant>
        <vt:i4>1507377</vt:i4>
      </vt:variant>
      <vt:variant>
        <vt:i4>23</vt:i4>
      </vt:variant>
      <vt:variant>
        <vt:i4>0</vt:i4>
      </vt:variant>
      <vt:variant>
        <vt:i4>5</vt:i4>
      </vt:variant>
      <vt:variant>
        <vt:lpwstr/>
      </vt:variant>
      <vt:variant>
        <vt:lpwstr>_Toc34225452</vt:lpwstr>
      </vt:variant>
      <vt:variant>
        <vt:i4>1310769</vt:i4>
      </vt:variant>
      <vt:variant>
        <vt:i4>17</vt:i4>
      </vt:variant>
      <vt:variant>
        <vt:i4>0</vt:i4>
      </vt:variant>
      <vt:variant>
        <vt:i4>5</vt:i4>
      </vt:variant>
      <vt:variant>
        <vt:lpwstr/>
      </vt:variant>
      <vt:variant>
        <vt:lpwstr>_Toc34225451</vt:lpwstr>
      </vt:variant>
      <vt:variant>
        <vt:i4>1376305</vt:i4>
      </vt:variant>
      <vt:variant>
        <vt:i4>11</vt:i4>
      </vt:variant>
      <vt:variant>
        <vt:i4>0</vt:i4>
      </vt:variant>
      <vt:variant>
        <vt:i4>5</vt:i4>
      </vt:variant>
      <vt:variant>
        <vt:lpwstr/>
      </vt:variant>
      <vt:variant>
        <vt:lpwstr>_Toc34225450</vt:lpwstr>
      </vt:variant>
      <vt:variant>
        <vt:i4>1835056</vt:i4>
      </vt:variant>
      <vt:variant>
        <vt:i4>5</vt:i4>
      </vt:variant>
      <vt:variant>
        <vt:i4>0</vt:i4>
      </vt:variant>
      <vt:variant>
        <vt:i4>5</vt:i4>
      </vt:variant>
      <vt:variant>
        <vt:lpwstr/>
      </vt:variant>
      <vt:variant>
        <vt:lpwstr>_Toc34225449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for Partners</dc:title>
  <dc:subject/>
  <dc:creator>a-krpole@microsoft.com</dc:creator>
  <cp:keywords/>
  <dc:description/>
  <cp:lastModifiedBy>Chris Polewiak</cp:lastModifiedBy>
  <cp:revision>15</cp:revision>
  <cp:lastPrinted>2020-01-20T23:45:00Z</cp:lastPrinted>
  <dcterms:created xsi:type="dcterms:W3CDTF">2020-03-04T22:14:00Z</dcterms:created>
  <dcterms:modified xsi:type="dcterms:W3CDTF">2020-03-04T23:02:00Z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0x0101005B1F0ABE7FED854D95ED470ECC419C20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a-krpole@microsoft.com</vt:lpwstr>
  </property>
  <property fmtid="{D5CDD505-2E9C-101B-9397-08002B2CF9AE}" pid="6" name="MSIP_Label_f42aa342-8706-4288-bd11-ebb85995028c_SetDate">
    <vt:lpwstr>2017-11-22T13:08:34.9610825Z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2560">
    <vt:lpwstr>12</vt:lpwstr>
  </property>
</Properties>
</file>